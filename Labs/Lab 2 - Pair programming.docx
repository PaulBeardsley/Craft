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E8E2" w14:textId="0B33F950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F42224">
        <w:rPr>
          <w:lang w:val="en-GB"/>
        </w:rPr>
        <w:t>2</w:t>
      </w:r>
      <w:r w:rsidRPr="00331108">
        <w:rPr>
          <w:lang w:val="en-GB"/>
        </w:rPr>
        <w:t xml:space="preserve"> - </w:t>
      </w:r>
      <w:r w:rsidR="00F42224">
        <w:rPr>
          <w:lang w:val="en-GB"/>
        </w:rPr>
        <w:t>Pair Programming</w:t>
      </w:r>
    </w:p>
    <w:p w14:paraId="096C4768" w14:textId="25A328D7" w:rsidR="00722858" w:rsidRDefault="00F42224" w:rsidP="00F42224">
      <w:pPr>
        <w:pStyle w:val="FirstParagraph"/>
      </w:pPr>
      <w:bookmarkStart w:id="1" w:name="pair-programming-concrete-practice"/>
      <w:bookmarkEnd w:id="0"/>
      <w:r>
        <w:t xml:space="preserve">Complete this exercise using </w:t>
      </w:r>
      <w:r w:rsidR="00722858">
        <w:t>one of the Pair Programming methods we discussed. You only need to come up with one solution between you - but it must be a joint effort.</w:t>
      </w:r>
    </w:p>
    <w:p w14:paraId="7F6276CD" w14:textId="251A5285" w:rsidR="00722858" w:rsidRDefault="00722858" w:rsidP="00F42224">
      <w:pPr>
        <w:pStyle w:val="FirstParagraph"/>
      </w:pPr>
      <w:r>
        <w:t xml:space="preserve">Think about how you are going to share code as you work on it together, especially when you are remote from each other. </w:t>
      </w:r>
      <w:r w:rsidR="00261FE8">
        <w:t xml:space="preserve">Can you use </w:t>
      </w:r>
      <w:r w:rsidR="00261FE8" w:rsidRPr="00261FE8">
        <w:rPr>
          <w:b/>
          <w:bCs/>
        </w:rPr>
        <w:t>git</w:t>
      </w:r>
      <w:r w:rsidR="00261FE8">
        <w:t xml:space="preserve"> as the mechanism to share a common code base?</w:t>
      </w:r>
    </w:p>
    <w:p w14:paraId="3E193984" w14:textId="495BC41B" w:rsidR="00F42224" w:rsidRDefault="00722858" w:rsidP="00F42224">
      <w:pPr>
        <w:pStyle w:val="FirstParagraph"/>
      </w:pPr>
      <w:r>
        <w:t xml:space="preserve">There </w:t>
      </w:r>
      <w:r w:rsidR="00065E4E">
        <w:t>is a</w:t>
      </w:r>
      <w:r>
        <w:t xml:space="preserve"> </w:t>
      </w:r>
      <w:r w:rsidR="00065E4E">
        <w:t xml:space="preserve">C# and Java version of the </w:t>
      </w:r>
      <w:r>
        <w:t>starter</w:t>
      </w:r>
      <w:r w:rsidR="00065E4E">
        <w:t xml:space="preserve"> project - </w:t>
      </w:r>
      <w:r>
        <w:t xml:space="preserve">which </w:t>
      </w:r>
      <w:r w:rsidR="00065E4E">
        <w:t>are</w:t>
      </w:r>
      <w:r>
        <w:t xml:space="preserve"> basically empty </w:t>
      </w:r>
      <w:r w:rsidR="00065E4E">
        <w:t>(</w:t>
      </w:r>
      <w:r>
        <w:t>you will need to add the necessary classes to the project</w:t>
      </w:r>
      <w:r w:rsidR="00065E4E">
        <w:t>). If you are using Python or JavaScript, you will need to start fresh.</w:t>
      </w:r>
    </w:p>
    <w:p w14:paraId="68C05C42" w14:textId="77777777" w:rsidR="00F42224" w:rsidRDefault="00F42224" w:rsidP="00F42224">
      <w:pPr>
        <w:pStyle w:val="Heading1"/>
      </w:pPr>
      <w:bookmarkStart w:id="2" w:name="task-1"/>
      <w:r>
        <w:t>Task 1</w:t>
      </w:r>
    </w:p>
    <w:p w14:paraId="36A051FA" w14:textId="435139C5" w:rsidR="00F42224" w:rsidRDefault="00F42224" w:rsidP="00F42224">
      <w:pPr>
        <w:pStyle w:val="FirstParagraph"/>
      </w:pPr>
      <w:r>
        <w:t xml:space="preserve">Write a class to represent </w:t>
      </w:r>
      <w:proofErr w:type="spellStart"/>
      <w:r>
        <w:rPr>
          <w:b/>
        </w:rPr>
        <w:t>BankAccount</w:t>
      </w:r>
      <w:proofErr w:type="spellEnd"/>
      <w:r>
        <w:t xml:space="preserve"> objects. The class should include a suitable constructor, and should include fields / getters / setters / properties for:</w:t>
      </w:r>
    </w:p>
    <w:p w14:paraId="3F75C348" w14:textId="048BB0AE" w:rsidR="00F42224" w:rsidRDefault="00F42224" w:rsidP="00F42224">
      <w:pPr>
        <w:pStyle w:val="Compact"/>
        <w:tabs>
          <w:tab w:val="num" w:pos="0"/>
        </w:tabs>
        <w:spacing w:before="36" w:after="36"/>
        <w:ind w:left="480" w:hanging="480"/>
      </w:pPr>
      <w:r>
        <w:t>Customer name (string)</w:t>
      </w:r>
    </w:p>
    <w:p w14:paraId="23D1645E" w14:textId="68A7E4BF" w:rsidR="00F42224" w:rsidRDefault="00F42224" w:rsidP="00F42224">
      <w:pPr>
        <w:pStyle w:val="Compact"/>
        <w:tabs>
          <w:tab w:val="num" w:pos="0"/>
        </w:tabs>
        <w:spacing w:before="36" w:after="36"/>
        <w:ind w:left="480" w:hanging="480"/>
      </w:pPr>
      <w:r>
        <w:t>Account number (</w:t>
      </w:r>
      <w:r w:rsidR="00AC4485">
        <w:t>integer</w:t>
      </w:r>
      <w:r>
        <w:t>)</w:t>
      </w:r>
    </w:p>
    <w:p w14:paraId="4380C4FB" w14:textId="2A10000D" w:rsidR="00AC4485" w:rsidRDefault="00F42224" w:rsidP="00F42224">
      <w:pPr>
        <w:pStyle w:val="Compact"/>
        <w:tabs>
          <w:tab w:val="num" w:pos="0"/>
        </w:tabs>
        <w:spacing w:before="36" w:after="36"/>
        <w:ind w:left="480" w:hanging="480"/>
      </w:pPr>
      <w:r>
        <w:t>Balance (number with 2 d</w:t>
      </w:r>
      <w:r w:rsidR="00027559">
        <w:t xml:space="preserve">ecimal </w:t>
      </w:r>
      <w:r>
        <w:t>p</w:t>
      </w:r>
      <w:r w:rsidR="00027559">
        <w:t>oints</w:t>
      </w:r>
      <w:r>
        <w:t>)</w:t>
      </w:r>
    </w:p>
    <w:p w14:paraId="7C54D57C" w14:textId="21D57891" w:rsidR="00AC4485" w:rsidRDefault="00AC4485" w:rsidP="00F42224">
      <w:pPr>
        <w:pStyle w:val="FirstParagraph"/>
      </w:pPr>
      <w:r>
        <w:t xml:space="preserve">The account number should be </w:t>
      </w:r>
      <w:proofErr w:type="gramStart"/>
      <w:r>
        <w:t>auto-generated</w:t>
      </w:r>
      <w:proofErr w:type="gramEnd"/>
      <w:r>
        <w:t xml:space="preserve"> if it is not supplied to the constructor, and should start at 100000 then increment by +1 for every new account created.</w:t>
      </w:r>
    </w:p>
    <w:p w14:paraId="60F2A1F7" w14:textId="559540A9" w:rsidR="00F42224" w:rsidRDefault="00AC4485" w:rsidP="00F42224">
      <w:pPr>
        <w:pStyle w:val="FirstParagraph"/>
      </w:pPr>
      <w:r>
        <w:t xml:space="preserve">The </w:t>
      </w:r>
      <w:proofErr w:type="spellStart"/>
      <w:r w:rsidRPr="00AC4485">
        <w:rPr>
          <w:b/>
          <w:bCs/>
        </w:rPr>
        <w:t>BankAccount</w:t>
      </w:r>
      <w:proofErr w:type="spellEnd"/>
      <w:r>
        <w:t xml:space="preserve"> class</w:t>
      </w:r>
      <w:r w:rsidR="00F42224">
        <w:t xml:space="preserve"> should also include methods for:</w:t>
      </w:r>
    </w:p>
    <w:p w14:paraId="454C771C" w14:textId="5349925B" w:rsidR="00F42224" w:rsidRDefault="00F42224" w:rsidP="00F42224">
      <w:pPr>
        <w:pStyle w:val="Compact"/>
        <w:tabs>
          <w:tab w:val="num" w:pos="0"/>
        </w:tabs>
        <w:spacing w:before="36" w:after="36"/>
        <w:ind w:left="480" w:hanging="480"/>
      </w:pPr>
      <w:r>
        <w:t>Deposit (amount) - changes the balance appropriately</w:t>
      </w:r>
    </w:p>
    <w:p w14:paraId="21823D59" w14:textId="7496D9F2" w:rsidR="00F42224" w:rsidRDefault="00F42224" w:rsidP="00F42224">
      <w:pPr>
        <w:pStyle w:val="Compact"/>
        <w:tabs>
          <w:tab w:val="num" w:pos="0"/>
        </w:tabs>
        <w:spacing w:before="36" w:after="36"/>
        <w:ind w:left="480" w:hanging="480"/>
      </w:pPr>
      <w:r>
        <w:t>Withdraw (amount) - changes the balance appropriately</w:t>
      </w:r>
    </w:p>
    <w:p w14:paraId="1C784072" w14:textId="77777777" w:rsidR="00F42224" w:rsidRDefault="00F42224" w:rsidP="00F42224">
      <w:pPr>
        <w:pStyle w:val="FirstParagraph"/>
      </w:pPr>
      <w:r>
        <w:t>Your class should compile. There is no need to write any client code.</w:t>
      </w:r>
    </w:p>
    <w:p w14:paraId="4C4D2955" w14:textId="77777777" w:rsidR="00F42224" w:rsidRDefault="00F42224" w:rsidP="00F42224">
      <w:pPr>
        <w:pStyle w:val="Heading1"/>
      </w:pPr>
      <w:bookmarkStart w:id="3" w:name="task-2"/>
      <w:bookmarkEnd w:id="2"/>
      <w:r>
        <w:t>Task 2</w:t>
      </w:r>
    </w:p>
    <w:p w14:paraId="47378C80" w14:textId="79CBB458" w:rsidR="00F42224" w:rsidRDefault="00F42224" w:rsidP="00F42224">
      <w:pPr>
        <w:pStyle w:val="FirstParagraph"/>
      </w:pPr>
      <w:r>
        <w:t xml:space="preserve">Write two more child classes to represent specialised versions of the </w:t>
      </w:r>
      <w:proofErr w:type="spellStart"/>
      <w:r>
        <w:rPr>
          <w:b/>
        </w:rPr>
        <w:t>BankAccount</w:t>
      </w:r>
      <w:proofErr w:type="spellEnd"/>
      <w:r>
        <w:t xml:space="preserve"> class.</w:t>
      </w:r>
    </w:p>
    <w:p w14:paraId="2331A0F0" w14:textId="77777777" w:rsidR="00722858" w:rsidRDefault="00722858" w:rsidP="00722858">
      <w:pPr>
        <w:pStyle w:val="Compact"/>
        <w:numPr>
          <w:ilvl w:val="0"/>
          <w:numId w:val="43"/>
        </w:numPr>
      </w:pPr>
      <w:proofErr w:type="spellStart"/>
      <w:r w:rsidRPr="00722858">
        <w:rPr>
          <w:b/>
          <w:bCs/>
        </w:rPr>
        <w:t>CurrentAccount</w:t>
      </w:r>
      <w:proofErr w:type="spellEnd"/>
      <w:r>
        <w:t xml:space="preserve"> is a kind of </w:t>
      </w:r>
      <w:proofErr w:type="spellStart"/>
      <w:r w:rsidRPr="00722858">
        <w:rPr>
          <w:b/>
          <w:bCs/>
        </w:rPr>
        <w:t>BankAccount</w:t>
      </w:r>
      <w:proofErr w:type="spellEnd"/>
    </w:p>
    <w:p w14:paraId="796904C3" w14:textId="77777777" w:rsidR="00722858" w:rsidRDefault="00722858" w:rsidP="00722858">
      <w:pPr>
        <w:pStyle w:val="Compact-2"/>
      </w:pPr>
      <w:r>
        <w:t>But with an overdraft limit.</w:t>
      </w:r>
    </w:p>
    <w:p w14:paraId="16D292AD" w14:textId="2079BD89" w:rsidR="00F42224" w:rsidRDefault="00722858" w:rsidP="00722858">
      <w:pPr>
        <w:pStyle w:val="Compact-2"/>
      </w:pPr>
      <w:r>
        <w:t xml:space="preserve">When you withdraw </w:t>
      </w:r>
      <w:proofErr w:type="gramStart"/>
      <w:r>
        <w:t>money</w:t>
      </w:r>
      <w:proofErr w:type="gramEnd"/>
      <w:r>
        <w:t xml:space="preserve"> you are not permitted to go beyond your overdraft limit (which might be zero).</w:t>
      </w:r>
    </w:p>
    <w:p w14:paraId="03BEE928" w14:textId="77777777" w:rsidR="00722858" w:rsidRDefault="00722858" w:rsidP="00722858">
      <w:pPr>
        <w:pStyle w:val="Compact"/>
      </w:pPr>
      <w:proofErr w:type="spellStart"/>
      <w:r>
        <w:rPr>
          <w:b/>
          <w:bCs/>
        </w:rPr>
        <w:t>SavingsAccount</w:t>
      </w:r>
      <w:proofErr w:type="spellEnd"/>
      <w:r>
        <w:t xml:space="preserve"> is a kind of </w:t>
      </w:r>
      <w:proofErr w:type="spellStart"/>
      <w:r w:rsidRPr="00722858">
        <w:rPr>
          <w:b/>
          <w:bCs/>
        </w:rPr>
        <w:t>BankAccount</w:t>
      </w:r>
      <w:proofErr w:type="spellEnd"/>
    </w:p>
    <w:p w14:paraId="13A39148" w14:textId="77777777" w:rsidR="00722858" w:rsidRDefault="00722858" w:rsidP="00722858">
      <w:pPr>
        <w:pStyle w:val="Compact-2"/>
      </w:pPr>
      <w:r>
        <w:t>But with an interest rate.</w:t>
      </w:r>
    </w:p>
    <w:p w14:paraId="1AA02FDB" w14:textId="6C82BABD" w:rsidR="00F42224" w:rsidRDefault="00722858" w:rsidP="00722858">
      <w:pPr>
        <w:pStyle w:val="Compact-2"/>
      </w:pPr>
      <w:r>
        <w:t xml:space="preserve">It should have an additional method, </w:t>
      </w:r>
      <w:proofErr w:type="spellStart"/>
      <w:r w:rsidRPr="00722858">
        <w:rPr>
          <w:b/>
          <w:bCs/>
        </w:rPr>
        <w:t>AddInterest</w:t>
      </w:r>
      <w:proofErr w:type="spellEnd"/>
      <w:r>
        <w:rPr>
          <w:b/>
          <w:bCs/>
        </w:rPr>
        <w:t xml:space="preserve"> </w:t>
      </w:r>
      <w:r w:rsidRPr="00722858">
        <w:rPr>
          <w:b/>
          <w:bCs/>
        </w:rPr>
        <w:t>()</w:t>
      </w:r>
      <w:r>
        <w:t>, which calculates and adds interest to the account, based on the current value of the account's balance of the current value of the account's interest rate (NB: this isn't how real bank accounts work!)</w:t>
      </w:r>
    </w:p>
    <w:p w14:paraId="1C009EF6" w14:textId="42DEC60B" w:rsidR="00671F5D" w:rsidRDefault="00F42224" w:rsidP="00722858">
      <w:pPr>
        <w:pStyle w:val="FirstParagraph"/>
      </w:pPr>
      <w:r>
        <w:t>Your class should compile. There is no need to write any client code.</w:t>
      </w:r>
      <w:bookmarkEnd w:id="1"/>
      <w:bookmarkEnd w:id="3"/>
    </w:p>
    <w:p w14:paraId="77606D3C" w14:textId="77777777" w:rsidR="00027559" w:rsidRPr="00671F5D" w:rsidRDefault="00027559" w:rsidP="00722858">
      <w:pPr>
        <w:pStyle w:val="FirstParagraph"/>
      </w:pPr>
    </w:p>
    <w:sectPr w:rsidR="00027559" w:rsidRPr="00671F5D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0C70" w14:textId="77777777" w:rsidR="002A56D4" w:rsidRDefault="002A56D4">
      <w:pPr>
        <w:spacing w:after="0"/>
      </w:pPr>
      <w:r>
        <w:separator/>
      </w:r>
    </w:p>
  </w:endnote>
  <w:endnote w:type="continuationSeparator" w:id="0">
    <w:p w14:paraId="3ED3D522" w14:textId="77777777" w:rsidR="002A56D4" w:rsidRDefault="002A56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C62D6" w14:textId="77777777" w:rsidR="002A56D4" w:rsidRDefault="002A56D4">
      <w:r>
        <w:separator/>
      </w:r>
    </w:p>
  </w:footnote>
  <w:footnote w:type="continuationSeparator" w:id="0">
    <w:p w14:paraId="63582D2C" w14:textId="77777777" w:rsidR="002A56D4" w:rsidRDefault="002A5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75103E5"/>
    <w:multiLevelType w:val="hybridMultilevel"/>
    <w:tmpl w:val="51406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767A6C0E"/>
    <w:multiLevelType w:val="multilevel"/>
    <w:tmpl w:val="B882D7D0"/>
    <w:numStyleLink w:val="Letters"/>
  </w:abstractNum>
  <w:abstractNum w:abstractNumId="17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4"/>
  </w:num>
  <w:num w:numId="21">
    <w:abstractNumId w:val="16"/>
  </w:num>
  <w:num w:numId="22">
    <w:abstractNumId w:val="11"/>
  </w:num>
  <w:num w:numId="23">
    <w:abstractNumId w:val="13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7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4ED"/>
    <w:rsid w:val="00011C8B"/>
    <w:rsid w:val="00027559"/>
    <w:rsid w:val="00065E4E"/>
    <w:rsid w:val="000A3173"/>
    <w:rsid w:val="000B50AA"/>
    <w:rsid w:val="00124476"/>
    <w:rsid w:val="00127387"/>
    <w:rsid w:val="00200A4B"/>
    <w:rsid w:val="00261FE8"/>
    <w:rsid w:val="002A56D4"/>
    <w:rsid w:val="002C4391"/>
    <w:rsid w:val="00331108"/>
    <w:rsid w:val="0035739A"/>
    <w:rsid w:val="00412D3C"/>
    <w:rsid w:val="00446522"/>
    <w:rsid w:val="004E29B3"/>
    <w:rsid w:val="004E5F31"/>
    <w:rsid w:val="0052321F"/>
    <w:rsid w:val="00582EDA"/>
    <w:rsid w:val="00590D07"/>
    <w:rsid w:val="005A105C"/>
    <w:rsid w:val="005D1167"/>
    <w:rsid w:val="00671F5D"/>
    <w:rsid w:val="006A0035"/>
    <w:rsid w:val="007046EC"/>
    <w:rsid w:val="00722858"/>
    <w:rsid w:val="00784D58"/>
    <w:rsid w:val="008D6863"/>
    <w:rsid w:val="00900ECF"/>
    <w:rsid w:val="009172BE"/>
    <w:rsid w:val="00AC4485"/>
    <w:rsid w:val="00B30B5E"/>
    <w:rsid w:val="00B86B75"/>
    <w:rsid w:val="00BC48D5"/>
    <w:rsid w:val="00C36279"/>
    <w:rsid w:val="00C674ED"/>
    <w:rsid w:val="00CF3B79"/>
    <w:rsid w:val="00D35B6E"/>
    <w:rsid w:val="00DA19C6"/>
    <w:rsid w:val="00E315A3"/>
    <w:rsid w:val="00E377B6"/>
    <w:rsid w:val="00E644E4"/>
    <w:rsid w:val="00F42224"/>
    <w:rsid w:val="00F57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B358"/>
  <w15:docId w15:val="{85661063-6F4C-4C58-B2EC-CD93AD10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link w:val="Heading1Char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42224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42224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42224"/>
    <w:rPr>
      <w:rFonts w:ascii="Montserrat" w:hAnsi="Montserrat" w:cs="Arial"/>
      <w:color w:val="00404F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42224"/>
    <w:rPr>
      <w:rFonts w:ascii="Montserrat" w:hAnsi="Montserrat" w:cs="Arial"/>
      <w:b/>
      <w:color w:val="00404F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32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Baradaran, Mike</cp:lastModifiedBy>
  <cp:revision>5</cp:revision>
  <cp:lastPrinted>2020-10-12T11:40:00Z</cp:lastPrinted>
  <dcterms:created xsi:type="dcterms:W3CDTF">2020-10-12T11:51:00Z</dcterms:created>
  <dcterms:modified xsi:type="dcterms:W3CDTF">2021-07-23T11:19:00Z</dcterms:modified>
</cp:coreProperties>
</file>