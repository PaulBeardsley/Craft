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6365" w14:textId="38DFB31C" w:rsidR="006A4EB2" w:rsidRDefault="006A4EB2" w:rsidP="006A4EB2">
      <w:pPr>
        <w:pStyle w:val="Title"/>
      </w:pPr>
      <w:r>
        <w:t>Lab 3</w:t>
      </w:r>
      <w:r w:rsidR="004B5975">
        <w:t>.</w:t>
      </w:r>
      <w:r w:rsidR="008908D9">
        <w:t>1</w:t>
      </w:r>
      <w:r>
        <w:t xml:space="preserve"> - Software Design Patterns</w:t>
      </w:r>
      <w:r w:rsidR="008908D9">
        <w:t xml:space="preserve"> - Research </w:t>
      </w:r>
    </w:p>
    <w:p w14:paraId="64D8D94B" w14:textId="4E340E9B" w:rsidR="006A4EB2" w:rsidRDefault="008908D9" w:rsidP="008908D9">
      <w:pPr>
        <w:pStyle w:val="Heading1"/>
      </w:pPr>
      <w:r>
        <w:t>Goal</w:t>
      </w:r>
    </w:p>
    <w:p w14:paraId="3E212295" w14:textId="26174D50" w:rsidR="008908D9" w:rsidRDefault="008908D9" w:rsidP="008908D9">
      <w:pPr>
        <w:pStyle w:val="FirstParagraph"/>
      </w:pPr>
      <w:r>
        <w:t>In a pair, research one of the standard design patterns.</w:t>
      </w:r>
    </w:p>
    <w:p w14:paraId="66FDB380" w14:textId="318417D1" w:rsidR="008908D9" w:rsidRDefault="008908D9" w:rsidP="008908D9">
      <w:pPr>
        <w:pStyle w:val="FirstParagraph"/>
      </w:pPr>
      <w:r>
        <w:t>Prepare a short presentation on it, ideally including diagrams and/or code samples. Re-use resources you find online where this makes sense.</w:t>
      </w:r>
    </w:p>
    <w:p w14:paraId="17898AB2" w14:textId="75A81293" w:rsidR="001424E0" w:rsidRDefault="008908D9" w:rsidP="008908D9">
      <w:pPr>
        <w:pStyle w:val="FirstParagraph"/>
      </w:pPr>
      <w:r w:rsidRPr="008908D9">
        <w:t xml:space="preserve">When we are back together as a whole group, each </w:t>
      </w:r>
      <w:r>
        <w:t>pair</w:t>
      </w:r>
      <w:r w:rsidRPr="008908D9">
        <w:t xml:space="preserve"> will present their findings in turn.</w:t>
      </w:r>
      <w:r w:rsidR="001424E0">
        <w:br/>
        <w:t xml:space="preserve">Please investigate the pros and cons of a pattern and its UML Class diagram with the class. </w:t>
      </w:r>
      <w:r w:rsidR="001424E0">
        <w:br/>
        <w:t xml:space="preserve">Is there a situation at work where you </w:t>
      </w:r>
      <w:r w:rsidR="00CC432A">
        <w:t>could use the chosen pattern?</w:t>
      </w:r>
    </w:p>
    <w:p w14:paraId="7763243B" w14:textId="29C60197" w:rsidR="0004593E" w:rsidRDefault="0004593E" w:rsidP="008908D9">
      <w:pPr>
        <w:pStyle w:val="FirstParagraph"/>
      </w:pPr>
      <w:r>
        <w:t>Here are a few patterns you can choose from, but you may choose others:</w:t>
      </w:r>
    </w:p>
    <w:p w14:paraId="5CC260F3" w14:textId="611F57B7" w:rsidR="0004593E" w:rsidRDefault="0004593E" w:rsidP="0004593E">
      <w:pPr>
        <w:pStyle w:val="FirstParagraph"/>
        <w:numPr>
          <w:ilvl w:val="0"/>
          <w:numId w:val="42"/>
        </w:numPr>
      </w:pPr>
      <w:r>
        <w:t>Factory</w:t>
      </w:r>
    </w:p>
    <w:p w14:paraId="45B0AE61" w14:textId="192F7362" w:rsidR="0004593E" w:rsidRDefault="0004593E" w:rsidP="0004593E">
      <w:pPr>
        <w:pStyle w:val="FirstParagraph"/>
        <w:numPr>
          <w:ilvl w:val="0"/>
          <w:numId w:val="42"/>
        </w:numPr>
      </w:pPr>
      <w:r>
        <w:t>Singleton</w:t>
      </w:r>
    </w:p>
    <w:p w14:paraId="0A74FF98" w14:textId="5C2D01F3" w:rsidR="0004593E" w:rsidRDefault="0004593E" w:rsidP="0004593E">
      <w:pPr>
        <w:pStyle w:val="FirstParagraph"/>
        <w:numPr>
          <w:ilvl w:val="0"/>
          <w:numId w:val="42"/>
        </w:numPr>
      </w:pPr>
      <w:r>
        <w:t>Builder</w:t>
      </w:r>
    </w:p>
    <w:p w14:paraId="33DDB9C8" w14:textId="570036A2" w:rsidR="0004593E" w:rsidRDefault="0004593E" w:rsidP="0004593E">
      <w:pPr>
        <w:pStyle w:val="FirstParagraph"/>
        <w:numPr>
          <w:ilvl w:val="0"/>
          <w:numId w:val="42"/>
        </w:numPr>
      </w:pPr>
      <w:r>
        <w:t>Adapter</w:t>
      </w:r>
    </w:p>
    <w:p w14:paraId="3E3CB626" w14:textId="7BBBE7FC" w:rsidR="0004593E" w:rsidRDefault="0004593E" w:rsidP="0004593E">
      <w:pPr>
        <w:pStyle w:val="FirstParagraph"/>
        <w:numPr>
          <w:ilvl w:val="0"/>
          <w:numId w:val="42"/>
        </w:numPr>
      </w:pPr>
      <w:r>
        <w:t>Bridge</w:t>
      </w:r>
    </w:p>
    <w:p w14:paraId="72BFB138" w14:textId="421DB10A" w:rsidR="0004593E" w:rsidRDefault="0004593E" w:rsidP="0004593E">
      <w:pPr>
        <w:pStyle w:val="FirstParagraph"/>
        <w:numPr>
          <w:ilvl w:val="0"/>
          <w:numId w:val="42"/>
        </w:numPr>
      </w:pPr>
      <w:r>
        <w:t>Composite</w:t>
      </w:r>
    </w:p>
    <w:p w14:paraId="18B388B1" w14:textId="6FC51E4F" w:rsidR="008908D9" w:rsidRDefault="0004593E" w:rsidP="0004593E">
      <w:pPr>
        <w:pStyle w:val="FirstParagraph"/>
        <w:numPr>
          <w:ilvl w:val="0"/>
          <w:numId w:val="42"/>
        </w:numPr>
      </w:pPr>
      <w:r>
        <w:t>Decorator</w:t>
      </w:r>
    </w:p>
    <w:p w14:paraId="7828AD50" w14:textId="052F294F" w:rsidR="0004593E" w:rsidRDefault="0004593E" w:rsidP="0004593E">
      <w:pPr>
        <w:pStyle w:val="FirstParagraph"/>
        <w:numPr>
          <w:ilvl w:val="0"/>
          <w:numId w:val="42"/>
        </w:numPr>
      </w:pPr>
      <w:r>
        <w:t>Observer</w:t>
      </w:r>
    </w:p>
    <w:p w14:paraId="7D50771D" w14:textId="02D7FB86" w:rsidR="0004593E" w:rsidRPr="008908D9" w:rsidRDefault="0004593E" w:rsidP="0004593E">
      <w:pPr>
        <w:pStyle w:val="FirstParagraph"/>
        <w:numPr>
          <w:ilvl w:val="0"/>
          <w:numId w:val="42"/>
        </w:numPr>
      </w:pPr>
      <w:r>
        <w:t>Chain of responsibility</w:t>
      </w:r>
    </w:p>
    <w:p w14:paraId="3DE2BFC1" w14:textId="7FCB1048" w:rsidR="00671F5D" w:rsidRDefault="008E1BF6" w:rsidP="006A4EB2">
      <w:pPr>
        <w:pStyle w:val="FirstParagraph"/>
      </w:pPr>
      <w:hyperlink r:id="rId7" w:history="1">
        <w:r w:rsidR="0004593E" w:rsidRPr="00BC554B">
          <w:rPr>
            <w:rStyle w:val="Hyperlink"/>
          </w:rPr>
          <w:t>https://refactoring.guru/design-patterns/catalog</w:t>
        </w:r>
      </w:hyperlink>
      <w:r w:rsidR="0004593E">
        <w:t xml:space="preserve"> is a good place to start your research. </w:t>
      </w:r>
      <w:r w:rsidR="0004593E">
        <w:br/>
        <w:t xml:space="preserve">Please share other sources </w:t>
      </w:r>
      <w:r w:rsidR="00800C96">
        <w:t xml:space="preserve">which </w:t>
      </w:r>
      <w:r w:rsidR="0004593E">
        <w:t xml:space="preserve">you have found </w:t>
      </w:r>
      <w:r w:rsidR="00800C96">
        <w:t xml:space="preserve">to be </w:t>
      </w:r>
      <w:r w:rsidR="0004593E">
        <w:t>useful.</w:t>
      </w:r>
    </w:p>
    <w:p w14:paraId="10092151" w14:textId="77777777" w:rsidR="001424E0" w:rsidRPr="00671F5D" w:rsidRDefault="001424E0" w:rsidP="006A4EB2">
      <w:pPr>
        <w:pStyle w:val="FirstParagraph"/>
      </w:pPr>
    </w:p>
    <w:sectPr w:rsidR="001424E0" w:rsidRPr="00671F5D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9320" w14:textId="77777777" w:rsidR="008E1BF6" w:rsidRDefault="008E1BF6">
      <w:pPr>
        <w:spacing w:after="0"/>
      </w:pPr>
      <w:r>
        <w:separator/>
      </w:r>
    </w:p>
  </w:endnote>
  <w:endnote w:type="continuationSeparator" w:id="0">
    <w:p w14:paraId="600E02CA" w14:textId="77777777" w:rsidR="008E1BF6" w:rsidRDefault="008E1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A2C4" w14:textId="77777777" w:rsidR="008E1BF6" w:rsidRDefault="008E1BF6">
      <w:r>
        <w:separator/>
      </w:r>
    </w:p>
  </w:footnote>
  <w:footnote w:type="continuationSeparator" w:id="0">
    <w:p w14:paraId="56541337" w14:textId="77777777" w:rsidR="008E1BF6" w:rsidRDefault="008E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2EC4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B42B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EB4F2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1BC6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F62EC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ECEA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4609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B6276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0CE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EC0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377185"/>
    <w:multiLevelType w:val="hybridMultilevel"/>
    <w:tmpl w:val="97DA1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67A6C0E"/>
    <w:multiLevelType w:val="multilevel"/>
    <w:tmpl w:val="B882D7D0"/>
    <w:numStyleLink w:val="Letters"/>
  </w:abstractNum>
  <w:abstractNum w:abstractNumId="17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6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B54"/>
    <w:rsid w:val="00001F51"/>
    <w:rsid w:val="00011C8B"/>
    <w:rsid w:val="0004593E"/>
    <w:rsid w:val="00094B54"/>
    <w:rsid w:val="000A3173"/>
    <w:rsid w:val="000B50AA"/>
    <w:rsid w:val="00124476"/>
    <w:rsid w:val="00127387"/>
    <w:rsid w:val="001424E0"/>
    <w:rsid w:val="00200A4B"/>
    <w:rsid w:val="0021724B"/>
    <w:rsid w:val="00292D17"/>
    <w:rsid w:val="00331108"/>
    <w:rsid w:val="0035739A"/>
    <w:rsid w:val="00412D3C"/>
    <w:rsid w:val="00446522"/>
    <w:rsid w:val="004B5975"/>
    <w:rsid w:val="004E29B3"/>
    <w:rsid w:val="004E5F31"/>
    <w:rsid w:val="0052321F"/>
    <w:rsid w:val="00582EDA"/>
    <w:rsid w:val="00590D07"/>
    <w:rsid w:val="005A105C"/>
    <w:rsid w:val="005D1167"/>
    <w:rsid w:val="00671F5D"/>
    <w:rsid w:val="006A4EB2"/>
    <w:rsid w:val="006F4E0D"/>
    <w:rsid w:val="007046EC"/>
    <w:rsid w:val="00784D58"/>
    <w:rsid w:val="00800C96"/>
    <w:rsid w:val="008908D9"/>
    <w:rsid w:val="008D6863"/>
    <w:rsid w:val="008E1BF6"/>
    <w:rsid w:val="00900ECF"/>
    <w:rsid w:val="009172BE"/>
    <w:rsid w:val="00A25FE8"/>
    <w:rsid w:val="00B3281F"/>
    <w:rsid w:val="00B86B75"/>
    <w:rsid w:val="00BC48D5"/>
    <w:rsid w:val="00C36279"/>
    <w:rsid w:val="00CC432A"/>
    <w:rsid w:val="00CF3B79"/>
    <w:rsid w:val="00D35B6E"/>
    <w:rsid w:val="00DA19C6"/>
    <w:rsid w:val="00E315A3"/>
    <w:rsid w:val="00E377B6"/>
    <w:rsid w:val="00E51033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A53E"/>
  <w15:docId w15:val="{9922A803-311A-46D6-96BB-0EE25A2D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EB2"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45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design-patterns/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151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Baradaran, Mike</cp:lastModifiedBy>
  <cp:revision>6</cp:revision>
  <cp:lastPrinted>2020-10-12T11:40:00Z</cp:lastPrinted>
  <dcterms:created xsi:type="dcterms:W3CDTF">2020-10-13T09:56:00Z</dcterms:created>
  <dcterms:modified xsi:type="dcterms:W3CDTF">2021-07-23T13:35:00Z</dcterms:modified>
</cp:coreProperties>
</file>