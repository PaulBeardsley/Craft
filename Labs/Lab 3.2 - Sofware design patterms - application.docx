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66365" w14:textId="4EFF543C" w:rsidR="006A4EB2" w:rsidRDefault="006A4EB2" w:rsidP="006A4EB2">
      <w:pPr>
        <w:pStyle w:val="Title"/>
      </w:pPr>
      <w:r>
        <w:t>Lab 3</w:t>
      </w:r>
      <w:r w:rsidR="004B5975">
        <w:t>.2</w:t>
      </w:r>
      <w:r>
        <w:t xml:space="preserve"> - Software Design Patterns</w:t>
      </w:r>
      <w:r w:rsidR="00721B35">
        <w:t xml:space="preserve"> - Application</w:t>
      </w:r>
    </w:p>
    <w:p w14:paraId="65E55214" w14:textId="4B87F3F1" w:rsidR="00721B35" w:rsidRDefault="00721B35" w:rsidP="00721B35">
      <w:pPr>
        <w:pStyle w:val="Heading1"/>
      </w:pPr>
      <w:r>
        <w:t>Goal</w:t>
      </w:r>
    </w:p>
    <w:p w14:paraId="1C8FD650" w14:textId="344F6BBF" w:rsidR="006A4EB2" w:rsidRDefault="006A4EB2" w:rsidP="006A4EB2">
      <w:pPr>
        <w:pStyle w:val="FirstParagraph"/>
      </w:pPr>
      <w:r>
        <w:t xml:space="preserve">Examine the start project </w:t>
      </w:r>
      <w:r w:rsidR="00E51033">
        <w:t xml:space="preserve">(C# or Java) </w:t>
      </w:r>
      <w:r>
        <w:t>for this lab, which has been created using the Factory pattern.</w:t>
      </w:r>
    </w:p>
    <w:p w14:paraId="551D6C84" w14:textId="77777777" w:rsidR="006A4EB2" w:rsidRDefault="006A4EB2" w:rsidP="006A4EB2">
      <w:pPr>
        <w:pStyle w:val="FirstParagraph"/>
      </w:pPr>
      <w:r>
        <w:t>With you partner, discuss alternative design patterns that could have been used to construct this project.</w:t>
      </w:r>
    </w:p>
    <w:p w14:paraId="64D8D94B" w14:textId="5D15A844" w:rsidR="006A4EB2" w:rsidRDefault="006A4EB2" w:rsidP="006A4EB2">
      <w:pPr>
        <w:pStyle w:val="FirstParagraph"/>
      </w:pPr>
      <w:r>
        <w:t xml:space="preserve">If you have time, try to implement your chosen </w:t>
      </w:r>
      <w:r w:rsidR="00721B35">
        <w:t xml:space="preserve">alternative </w:t>
      </w:r>
      <w:r>
        <w:t>design pattern.</w:t>
      </w:r>
    </w:p>
    <w:p w14:paraId="3DE2BFC1" w14:textId="77777777" w:rsidR="00671F5D" w:rsidRPr="00671F5D" w:rsidRDefault="00671F5D" w:rsidP="006A4EB2">
      <w:pPr>
        <w:pStyle w:val="FirstParagraph"/>
      </w:pPr>
    </w:p>
    <w:sectPr w:rsidR="00671F5D" w:rsidRPr="00671F5D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D8636" w14:textId="77777777" w:rsidR="00614B15" w:rsidRDefault="00614B15">
      <w:pPr>
        <w:spacing w:after="0"/>
      </w:pPr>
      <w:r>
        <w:separator/>
      </w:r>
    </w:p>
  </w:endnote>
  <w:endnote w:type="continuationSeparator" w:id="0">
    <w:p w14:paraId="32D15A63" w14:textId="77777777" w:rsidR="00614B15" w:rsidRDefault="00614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06BF7" w14:textId="77777777" w:rsidR="00614B15" w:rsidRDefault="00614B15">
      <w:r>
        <w:separator/>
      </w:r>
    </w:p>
  </w:footnote>
  <w:footnote w:type="continuationSeparator" w:id="0">
    <w:p w14:paraId="02C4C8B0" w14:textId="77777777" w:rsidR="00614B15" w:rsidRDefault="0061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2EC4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B42B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EB4F2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1BC6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F62EC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ECEA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4609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B6276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0CE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EC0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B54"/>
    <w:rsid w:val="00001F51"/>
    <w:rsid w:val="00011C8B"/>
    <w:rsid w:val="00094B54"/>
    <w:rsid w:val="000A3173"/>
    <w:rsid w:val="000B50AA"/>
    <w:rsid w:val="00124476"/>
    <w:rsid w:val="00127387"/>
    <w:rsid w:val="00181C46"/>
    <w:rsid w:val="00200A4B"/>
    <w:rsid w:val="00292D17"/>
    <w:rsid w:val="00331108"/>
    <w:rsid w:val="0035739A"/>
    <w:rsid w:val="00412D3C"/>
    <w:rsid w:val="00446522"/>
    <w:rsid w:val="004B5975"/>
    <w:rsid w:val="004E29B3"/>
    <w:rsid w:val="004E5F31"/>
    <w:rsid w:val="0052321F"/>
    <w:rsid w:val="00582EDA"/>
    <w:rsid w:val="00590D07"/>
    <w:rsid w:val="005A105C"/>
    <w:rsid w:val="005D1167"/>
    <w:rsid w:val="00614B15"/>
    <w:rsid w:val="00671F5D"/>
    <w:rsid w:val="006A4EB2"/>
    <w:rsid w:val="007046EC"/>
    <w:rsid w:val="00721B35"/>
    <w:rsid w:val="00784D58"/>
    <w:rsid w:val="008D6863"/>
    <w:rsid w:val="00900ECF"/>
    <w:rsid w:val="009172BE"/>
    <w:rsid w:val="00B3281F"/>
    <w:rsid w:val="00B86B75"/>
    <w:rsid w:val="00BC48D5"/>
    <w:rsid w:val="00C36279"/>
    <w:rsid w:val="00CF3B79"/>
    <w:rsid w:val="00D35B6E"/>
    <w:rsid w:val="00DA19C6"/>
    <w:rsid w:val="00E315A3"/>
    <w:rsid w:val="00E377B6"/>
    <w:rsid w:val="00E51033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A53E"/>
  <w15:docId w15:val="{9922A803-311A-46D6-96BB-0EE25A2D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EB2"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5</cp:revision>
  <cp:lastPrinted>2020-10-12T11:40:00Z</cp:lastPrinted>
  <dcterms:created xsi:type="dcterms:W3CDTF">2020-10-12T12:38:00Z</dcterms:created>
  <dcterms:modified xsi:type="dcterms:W3CDTF">2020-10-13T10:00:00Z</dcterms:modified>
</cp:coreProperties>
</file>