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09F0" w14:textId="62608B92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6172A6">
        <w:rPr>
          <w:lang w:val="en-GB"/>
        </w:rPr>
        <w:t>4.4</w:t>
      </w:r>
      <w:r w:rsidRPr="00331108">
        <w:rPr>
          <w:lang w:val="en-GB"/>
        </w:rPr>
        <w:t xml:space="preserve"> - </w:t>
      </w:r>
      <w:r w:rsidR="006172A6">
        <w:rPr>
          <w:lang w:val="en-GB"/>
        </w:rPr>
        <w:t>Testing Patterns</w:t>
      </w:r>
    </w:p>
    <w:p w14:paraId="44912F21" w14:textId="64CEF23D" w:rsidR="00E644E4" w:rsidRPr="00331108" w:rsidRDefault="006172A6" w:rsidP="0035739A">
      <w:pPr>
        <w:pStyle w:val="Heading1"/>
      </w:pPr>
      <w:bookmarkStart w:id="1" w:name="cloning-the-repository"/>
      <w:r>
        <w:t>Goal</w:t>
      </w:r>
    </w:p>
    <w:bookmarkEnd w:id="0"/>
    <w:bookmarkEnd w:id="1"/>
    <w:p w14:paraId="5ADF3D19" w14:textId="4C35E620" w:rsidR="00671F5D" w:rsidRDefault="006172A6" w:rsidP="00671F5D">
      <w:pPr>
        <w:pStyle w:val="FirstParagraph"/>
      </w:pPr>
      <w:r>
        <w:t>Working in a pair or small group, research one of the testing patterns identified that you are less familiar with.</w:t>
      </w:r>
    </w:p>
    <w:p w14:paraId="1865A057" w14:textId="454FAE5C" w:rsidR="006172A6" w:rsidRDefault="006172A6" w:rsidP="00671F5D">
      <w:pPr>
        <w:pStyle w:val="FirstParagraph"/>
      </w:pPr>
      <w:r>
        <w:t>Prepare a short explanation of the testing pattern, including a code demo if possible.</w:t>
      </w:r>
    </w:p>
    <w:p w14:paraId="3CDA93C3" w14:textId="34B4F866" w:rsidR="006172A6" w:rsidRDefault="006172A6" w:rsidP="00671F5D">
      <w:pPr>
        <w:pStyle w:val="FirstParagraph"/>
      </w:pPr>
      <w:r>
        <w:t>When we are back together as a whole group, each sub-group will present their findings in turn.</w:t>
      </w:r>
    </w:p>
    <w:p w14:paraId="1DAA3820" w14:textId="6A69E285" w:rsidR="00F12274" w:rsidRDefault="00F12274" w:rsidP="00671F5D">
      <w:pPr>
        <w:pStyle w:val="FirstParagraph"/>
      </w:pPr>
      <w:r>
        <w:t xml:space="preserve">You may look at site such as </w:t>
      </w:r>
      <w:hyperlink r:id="rId7" w:history="1">
        <w:r w:rsidRPr="00574EBB">
          <w:rPr>
            <w:rStyle w:val="Hyperlink"/>
          </w:rPr>
          <w:t>https://raygun.com/blog/unit-testing-patterns/</w:t>
        </w:r>
      </w:hyperlink>
    </w:p>
    <w:p w14:paraId="4A28C698" w14:textId="77777777" w:rsidR="00F12274" w:rsidRDefault="00F12274" w:rsidP="00671F5D">
      <w:pPr>
        <w:pStyle w:val="FirstParagraph"/>
      </w:pPr>
    </w:p>
    <w:p w14:paraId="51508BC5" w14:textId="1A0EF38A" w:rsidR="009862A6" w:rsidRDefault="009862A6" w:rsidP="00671F5D">
      <w:pPr>
        <w:pStyle w:val="FirstParagraph"/>
      </w:pPr>
    </w:p>
    <w:p w14:paraId="4AA1A8FC" w14:textId="77777777" w:rsidR="009862A6" w:rsidRPr="00671F5D" w:rsidRDefault="009862A6" w:rsidP="00671F5D">
      <w:pPr>
        <w:pStyle w:val="FirstParagraph"/>
      </w:pPr>
    </w:p>
    <w:sectPr w:rsidR="009862A6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920A" w14:textId="77777777" w:rsidR="00C17AF7" w:rsidRDefault="00C17AF7">
      <w:pPr>
        <w:spacing w:after="0"/>
      </w:pPr>
      <w:r>
        <w:separator/>
      </w:r>
    </w:p>
  </w:endnote>
  <w:endnote w:type="continuationSeparator" w:id="0">
    <w:p w14:paraId="675EDC26" w14:textId="77777777" w:rsidR="00C17AF7" w:rsidRDefault="00C17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1AF2" w14:textId="77777777" w:rsidR="00C17AF7" w:rsidRDefault="00C17AF7">
      <w:r>
        <w:separator/>
      </w:r>
    </w:p>
  </w:footnote>
  <w:footnote w:type="continuationSeparator" w:id="0">
    <w:p w14:paraId="106B59A8" w14:textId="77777777" w:rsidR="00C17AF7" w:rsidRDefault="00C1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2A6"/>
    <w:rsid w:val="00011C8B"/>
    <w:rsid w:val="000A3173"/>
    <w:rsid w:val="000B50AA"/>
    <w:rsid w:val="00124476"/>
    <w:rsid w:val="00127387"/>
    <w:rsid w:val="00200A4B"/>
    <w:rsid w:val="00292D17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172A6"/>
    <w:rsid w:val="00671F5D"/>
    <w:rsid w:val="007046EC"/>
    <w:rsid w:val="00784D58"/>
    <w:rsid w:val="008D6863"/>
    <w:rsid w:val="00900ECF"/>
    <w:rsid w:val="009172BE"/>
    <w:rsid w:val="0094000D"/>
    <w:rsid w:val="009862A6"/>
    <w:rsid w:val="00B3281F"/>
    <w:rsid w:val="00B86B75"/>
    <w:rsid w:val="00BC48D5"/>
    <w:rsid w:val="00C17AF7"/>
    <w:rsid w:val="00C36279"/>
    <w:rsid w:val="00CF3B79"/>
    <w:rsid w:val="00D35B6E"/>
    <w:rsid w:val="00DA19C6"/>
    <w:rsid w:val="00DE1F0E"/>
    <w:rsid w:val="00E315A3"/>
    <w:rsid w:val="00E377B6"/>
    <w:rsid w:val="00E644E4"/>
    <w:rsid w:val="00F1227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77E5"/>
  <w15:docId w15:val="{DC8798FE-5785-4C1A-A6AF-D29223B8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12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ygun.com/blog/unit-testing-patter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3</cp:revision>
  <cp:lastPrinted>2020-10-12T11:40:00Z</cp:lastPrinted>
  <dcterms:created xsi:type="dcterms:W3CDTF">2020-10-13T09:48:00Z</dcterms:created>
  <dcterms:modified xsi:type="dcterms:W3CDTF">2021-07-22T15:28:00Z</dcterms:modified>
</cp:coreProperties>
</file>