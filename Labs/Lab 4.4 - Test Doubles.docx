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B5737B" w14:textId="42C3F8B4" w:rsidR="000B50AA" w:rsidRPr="00B42DCC" w:rsidRDefault="007046EC" w:rsidP="007046EC">
      <w:pPr>
        <w:pStyle w:val="Title"/>
        <w:rPr>
          <w:lang w:val="en-GB"/>
        </w:rPr>
      </w:pPr>
      <w:bookmarkStart w:id="0" w:name="git-in-5-minutes---concrete-practice"/>
      <w:r w:rsidRPr="00B42DCC">
        <w:rPr>
          <w:lang w:val="en-GB"/>
        </w:rPr>
        <w:t xml:space="preserve">Lab </w:t>
      </w:r>
      <w:r w:rsidR="00AF79B3" w:rsidRPr="00B42DCC">
        <w:rPr>
          <w:lang w:val="en-GB"/>
        </w:rPr>
        <w:t>4.5</w:t>
      </w:r>
      <w:r w:rsidRPr="00B42DCC">
        <w:rPr>
          <w:lang w:val="en-GB"/>
        </w:rPr>
        <w:t xml:space="preserve"> - </w:t>
      </w:r>
      <w:r w:rsidR="00F57C43" w:rsidRPr="00B42DCC">
        <w:rPr>
          <w:lang w:val="en-GB"/>
        </w:rPr>
        <w:t>T</w:t>
      </w:r>
      <w:r w:rsidR="00AF79B3" w:rsidRPr="00B42DCC">
        <w:rPr>
          <w:lang w:val="en-GB"/>
        </w:rPr>
        <w:t>est Doubles (Mocking)</w:t>
      </w:r>
    </w:p>
    <w:p w14:paraId="751C1510" w14:textId="616F938E" w:rsidR="00E644E4" w:rsidRPr="00B42DCC" w:rsidRDefault="00AF79B3" w:rsidP="0035739A">
      <w:pPr>
        <w:pStyle w:val="Heading1"/>
      </w:pPr>
      <w:bookmarkStart w:id="1" w:name="cloning-the-repository"/>
      <w:r w:rsidRPr="00B42DCC">
        <w:t>Introduction</w:t>
      </w:r>
    </w:p>
    <w:bookmarkEnd w:id="0"/>
    <w:bookmarkEnd w:id="1"/>
    <w:p w14:paraId="6C3A04BC" w14:textId="23788638" w:rsidR="00671F5D" w:rsidRPr="00B42DCC" w:rsidRDefault="00AF79B3" w:rsidP="00671F5D">
      <w:pPr>
        <w:pStyle w:val="FirstParagraph"/>
      </w:pPr>
      <w:r w:rsidRPr="00B42DCC">
        <w:t>When a component depends on (makes use of) other components, it can be more difficult to unit test that component. This is because we need to isolate the component under test from the other components, but at the same time need to be able to control how those other components appear to behave when our main component calls them. We may want to change how the dependent component behaves for each test.</w:t>
      </w:r>
    </w:p>
    <w:p w14:paraId="61C1D388" w14:textId="04ED5C2E" w:rsidR="00AF79B3" w:rsidRPr="00B42DCC" w:rsidRDefault="00AF79B3" w:rsidP="00671F5D">
      <w:pPr>
        <w:pStyle w:val="FirstParagraph"/>
      </w:pPr>
      <w:r w:rsidRPr="00B42DCC">
        <w:t xml:space="preserve">Setting this kind of test up by hand is possible, but very laborious and </w:t>
      </w:r>
      <w:proofErr w:type="gramStart"/>
      <w:r w:rsidRPr="00B42DCC">
        <w:t>error-prone</w:t>
      </w:r>
      <w:proofErr w:type="gramEnd"/>
      <w:r w:rsidRPr="00B42DCC">
        <w:t>. To help, there are frameworks available that can help with setting up "mock" versions of dependent components (also known as "test doubles").</w:t>
      </w:r>
    </w:p>
    <w:p w14:paraId="20F60D2E" w14:textId="14CED6CA" w:rsidR="00AF79B3" w:rsidRPr="00B42DCC" w:rsidRDefault="00AF79B3" w:rsidP="00AF79B3">
      <w:pPr>
        <w:pStyle w:val="Heading1"/>
      </w:pPr>
      <w:r w:rsidRPr="00B42DCC">
        <w:t>Goals</w:t>
      </w:r>
    </w:p>
    <w:p w14:paraId="5E12C65E" w14:textId="4379615E" w:rsidR="00AF79B3" w:rsidRPr="00B42DCC" w:rsidRDefault="00AF79B3" w:rsidP="00AF79B3">
      <w:pPr>
        <w:pStyle w:val="FirstParagraph"/>
      </w:pPr>
      <w:r w:rsidRPr="00B42DCC">
        <w:t>During this lab you will:</w:t>
      </w:r>
    </w:p>
    <w:p w14:paraId="22992CB1" w14:textId="525104DA" w:rsidR="00AF79B3" w:rsidRPr="00B42DCC" w:rsidRDefault="00C47C52" w:rsidP="00AF79B3">
      <w:pPr>
        <w:pStyle w:val="Compact"/>
      </w:pPr>
      <w:r>
        <w:t>Use</w:t>
      </w:r>
      <w:r w:rsidR="00AF79B3" w:rsidRPr="00B42DCC">
        <w:t xml:space="preserve"> a class with a dependency on class that does not exist yet</w:t>
      </w:r>
    </w:p>
    <w:p w14:paraId="624653DE" w14:textId="50548903" w:rsidR="00AF79B3" w:rsidRPr="00B42DCC" w:rsidRDefault="00AF79B3" w:rsidP="00AF79B3">
      <w:pPr>
        <w:pStyle w:val="Compact"/>
      </w:pPr>
      <w:r w:rsidRPr="00B42DCC">
        <w:t>Create a new class to mimic the dependency (our "mock") class</w:t>
      </w:r>
    </w:p>
    <w:p w14:paraId="5619117A" w14:textId="767AB905" w:rsidR="00AF79B3" w:rsidRPr="00B42DCC" w:rsidRDefault="00AF79B3" w:rsidP="00AF79B3">
      <w:pPr>
        <w:pStyle w:val="Compact"/>
      </w:pPr>
      <w:r w:rsidRPr="00B42DCC">
        <w:t>Perform dependency injection, so that the class under test makes use of an object made from the mocked dependency, which is therefore under the control of the test</w:t>
      </w:r>
    </w:p>
    <w:p w14:paraId="5D18E701" w14:textId="493E4AE4" w:rsidR="00AF79B3" w:rsidRPr="00B42DCC" w:rsidRDefault="00AF79B3" w:rsidP="00AF79B3">
      <w:pPr>
        <w:pStyle w:val="FirstParagraph"/>
      </w:pPr>
      <w:r w:rsidRPr="00B42DCC">
        <w:t xml:space="preserve">The exact process for doing this varies depending on whether you are completing the exercise in C#, </w:t>
      </w:r>
      <w:proofErr w:type="gramStart"/>
      <w:r w:rsidRPr="00B42DCC">
        <w:t>Java</w:t>
      </w:r>
      <w:proofErr w:type="gramEnd"/>
      <w:r w:rsidRPr="00B42DCC">
        <w:t xml:space="preserve"> or JavaScript.</w:t>
      </w:r>
    </w:p>
    <w:p w14:paraId="5E5DBE92" w14:textId="42A442D4" w:rsidR="00103104" w:rsidRPr="00B42DCC" w:rsidRDefault="00103104" w:rsidP="00103104">
      <w:pPr>
        <w:pStyle w:val="Heading1"/>
      </w:pPr>
      <w:r w:rsidRPr="00B42DCC">
        <w:t>Starter project</w:t>
      </w:r>
    </w:p>
    <w:p w14:paraId="32A48513" w14:textId="358CCB32" w:rsidR="00103104" w:rsidRPr="00B42DCC" w:rsidRDefault="00103104" w:rsidP="00103104">
      <w:pPr>
        <w:pStyle w:val="FirstParagraph"/>
      </w:pPr>
      <w:r w:rsidRPr="00B42DCC">
        <w:t xml:space="preserve">There is a separate starter project for Java, </w:t>
      </w:r>
      <w:proofErr w:type="gramStart"/>
      <w:r w:rsidRPr="00B42DCC">
        <w:t>C#</w:t>
      </w:r>
      <w:proofErr w:type="gramEnd"/>
      <w:r w:rsidRPr="00B42DCC">
        <w:t xml:space="preserve"> and JavaScript. Open the relevant starter project, then follow the specific instructions below for your chosen language.</w:t>
      </w:r>
    </w:p>
    <w:p w14:paraId="37B20CB0" w14:textId="77777777" w:rsidR="00103104" w:rsidRPr="00B42DCC" w:rsidRDefault="00103104" w:rsidP="00103104">
      <w:pPr>
        <w:pStyle w:val="FirstParagraph"/>
      </w:pPr>
    </w:p>
    <w:tbl>
      <w:tblPr>
        <w:tblStyle w:val="TableGrid"/>
        <w:tblW w:w="0" w:type="auto"/>
        <w:tblLook w:val="04A0" w:firstRow="1" w:lastRow="0" w:firstColumn="1" w:lastColumn="0" w:noHBand="0" w:noVBand="1"/>
      </w:tblPr>
      <w:tblGrid>
        <w:gridCol w:w="10790"/>
      </w:tblGrid>
      <w:tr w:rsidR="00103104" w:rsidRPr="00103104" w14:paraId="3222118B" w14:textId="77777777" w:rsidTr="00667F88">
        <w:tc>
          <w:tcPr>
            <w:tcW w:w="10790" w:type="dxa"/>
            <w:shd w:val="clear" w:color="auto" w:fill="DAEEF3" w:themeFill="accent5" w:themeFillTint="33"/>
          </w:tcPr>
          <w:p w14:paraId="4D64E13F" w14:textId="450C4EE7" w:rsidR="00103104" w:rsidRPr="00103104" w:rsidRDefault="00103104" w:rsidP="00103104">
            <w:pPr>
              <w:keepNext/>
              <w:widowControl w:val="0"/>
              <w:outlineLvl w:val="0"/>
              <w:rPr>
                <w:rFonts w:ascii="Montserrat" w:hAnsi="Montserrat" w:cs="Arial"/>
                <w:color w:val="00404F"/>
                <w:sz w:val="28"/>
                <w:lang w:val="en-GB"/>
              </w:rPr>
            </w:pPr>
            <w:r w:rsidRPr="00103104">
              <w:rPr>
                <w:rFonts w:ascii="Montserrat" w:hAnsi="Montserrat" w:cs="Arial"/>
                <w:color w:val="00404F"/>
                <w:sz w:val="28"/>
                <w:lang w:val="en-GB"/>
              </w:rPr>
              <w:lastRenderedPageBreak/>
              <w:t xml:space="preserve">Java </w:t>
            </w:r>
            <w:r w:rsidRPr="00B42DCC">
              <w:rPr>
                <w:rFonts w:ascii="Montserrat" w:hAnsi="Montserrat" w:cs="Arial"/>
                <w:color w:val="00404F"/>
                <w:sz w:val="28"/>
                <w:lang w:val="en-GB"/>
              </w:rPr>
              <w:t>instructions</w:t>
            </w:r>
          </w:p>
        </w:tc>
      </w:tr>
      <w:tr w:rsidR="00103104" w:rsidRPr="00103104" w14:paraId="0722B298" w14:textId="77777777" w:rsidTr="00667F88">
        <w:tc>
          <w:tcPr>
            <w:tcW w:w="10790" w:type="dxa"/>
          </w:tcPr>
          <w:p w14:paraId="2700E3F7" w14:textId="77777777" w:rsidR="00103104" w:rsidRPr="00B42DCC" w:rsidRDefault="00103104" w:rsidP="00103104">
            <w:pPr>
              <w:pStyle w:val="Heading1"/>
              <w:outlineLvl w:val="0"/>
            </w:pPr>
            <w:r w:rsidRPr="00B42DCC">
              <w:t xml:space="preserve">Add a dependency on </w:t>
            </w:r>
            <w:proofErr w:type="spellStart"/>
            <w:r w:rsidRPr="00B42DCC">
              <w:t>EasyMock</w:t>
            </w:r>
            <w:proofErr w:type="spellEnd"/>
          </w:p>
          <w:p w14:paraId="239093DA" w14:textId="77777777" w:rsidR="00103104" w:rsidRPr="00B42DCC" w:rsidRDefault="00103104" w:rsidP="00103104">
            <w:pPr>
              <w:pStyle w:val="FirstParagraph"/>
            </w:pPr>
            <w:r w:rsidRPr="00B42DCC">
              <w:t xml:space="preserve">Edit the Maven </w:t>
            </w:r>
            <w:r w:rsidRPr="00B42DCC">
              <w:rPr>
                <w:b/>
                <w:bCs/>
              </w:rPr>
              <w:t>pom.xml</w:t>
            </w:r>
            <w:r w:rsidRPr="00B42DCC">
              <w:t xml:space="preserve"> file, and add this child element to the </w:t>
            </w:r>
            <w:r w:rsidRPr="00B42DCC">
              <w:rPr>
                <w:b/>
                <w:bCs/>
              </w:rPr>
              <w:t>&lt;dependencies&gt;</w:t>
            </w:r>
            <w:r w:rsidRPr="00B42DCC">
              <w:t xml:space="preserve"> section:</w:t>
            </w:r>
          </w:p>
          <w:p w14:paraId="157C94B4" w14:textId="7CC111FA" w:rsidR="00103104" w:rsidRPr="00B42DCC" w:rsidRDefault="00103104" w:rsidP="00103104">
            <w:pPr>
              <w:pStyle w:val="Code"/>
            </w:pPr>
            <w:r w:rsidRPr="00B42DCC">
              <w:t>&lt;dependency&gt;</w:t>
            </w:r>
          </w:p>
          <w:p w14:paraId="2D5EFA97" w14:textId="21FCDD43" w:rsidR="00103104" w:rsidRPr="00B42DCC" w:rsidRDefault="00103104" w:rsidP="00103104">
            <w:pPr>
              <w:pStyle w:val="Code"/>
            </w:pPr>
            <w:r w:rsidRPr="00B42DCC">
              <w:t xml:space="preserve">  &lt;groupId&gt;org.easymock&lt;/groupId&gt;</w:t>
            </w:r>
          </w:p>
          <w:p w14:paraId="2FC03BD6" w14:textId="77777777" w:rsidR="00103104" w:rsidRPr="00B42DCC" w:rsidRDefault="00103104" w:rsidP="00103104">
            <w:pPr>
              <w:pStyle w:val="Code"/>
            </w:pPr>
            <w:r w:rsidRPr="00B42DCC">
              <w:t xml:space="preserve">  &lt;artifactId&gt;easymock&lt;/artifactId&gt;</w:t>
            </w:r>
          </w:p>
          <w:p w14:paraId="7CC4576E" w14:textId="77777777" w:rsidR="00103104" w:rsidRPr="00B42DCC" w:rsidRDefault="00103104" w:rsidP="00103104">
            <w:pPr>
              <w:pStyle w:val="Code"/>
            </w:pPr>
            <w:r w:rsidRPr="00B42DCC">
              <w:t xml:space="preserve">  &lt;version&gt;4.2&lt;/version&gt;</w:t>
            </w:r>
          </w:p>
          <w:p w14:paraId="135B1D3C" w14:textId="77777777" w:rsidR="00103104" w:rsidRPr="00B42DCC" w:rsidRDefault="00103104" w:rsidP="00103104">
            <w:pPr>
              <w:pStyle w:val="Code"/>
            </w:pPr>
            <w:r w:rsidRPr="00B42DCC">
              <w:t xml:space="preserve">  &lt;scope&gt;test&lt;/scope&gt;</w:t>
            </w:r>
          </w:p>
          <w:p w14:paraId="2555D5C2" w14:textId="77777777" w:rsidR="00103104" w:rsidRPr="00B42DCC" w:rsidRDefault="00103104" w:rsidP="00103104">
            <w:pPr>
              <w:pStyle w:val="Code"/>
            </w:pPr>
            <w:r w:rsidRPr="00B42DCC">
              <w:t>&lt;/dependency&gt;</w:t>
            </w:r>
          </w:p>
          <w:p w14:paraId="07AACB39" w14:textId="4C2CDDE6" w:rsidR="00667F88" w:rsidRPr="00B42DCC" w:rsidRDefault="00667F88" w:rsidP="00103104">
            <w:pPr>
              <w:pStyle w:val="FirstParagraph"/>
            </w:pPr>
            <w:r w:rsidRPr="00B42DCC">
              <w:t xml:space="preserve">Save the changes to the </w:t>
            </w:r>
            <w:r w:rsidRPr="00B42DCC">
              <w:rPr>
                <w:b/>
                <w:bCs/>
              </w:rPr>
              <w:t>pom.xml</w:t>
            </w:r>
            <w:r w:rsidRPr="00B42DCC">
              <w:t xml:space="preserve"> file back to disk!</w:t>
            </w:r>
          </w:p>
          <w:p w14:paraId="3A96F5E2" w14:textId="3B64089A" w:rsidR="00103104" w:rsidRPr="00B42DCC" w:rsidRDefault="00103104" w:rsidP="00103104">
            <w:pPr>
              <w:pStyle w:val="FirstParagraph"/>
            </w:pPr>
            <w:r w:rsidRPr="00B42DCC">
              <w:t xml:space="preserve">Right click on the project, and choose </w:t>
            </w:r>
            <w:r w:rsidRPr="00B42DCC">
              <w:rPr>
                <w:b/>
                <w:bCs/>
              </w:rPr>
              <w:t>Maven &gt; Update project...</w:t>
            </w:r>
          </w:p>
          <w:p w14:paraId="3EBD16DA" w14:textId="77777777" w:rsidR="00667F88" w:rsidRPr="00B42DCC" w:rsidRDefault="00667F88" w:rsidP="00667F88">
            <w:pPr>
              <w:pStyle w:val="Heading1"/>
              <w:outlineLvl w:val="0"/>
            </w:pPr>
            <w:r w:rsidRPr="00B42DCC">
              <w:t>Create unit tests</w:t>
            </w:r>
          </w:p>
          <w:p w14:paraId="2A4FE2DD" w14:textId="77777777" w:rsidR="00667F88" w:rsidRPr="00B42DCC" w:rsidRDefault="00667F88" w:rsidP="00667F88">
            <w:pPr>
              <w:pStyle w:val="FirstParagraph"/>
            </w:pPr>
            <w:r w:rsidRPr="00B42DCC">
              <w:t xml:space="preserve">Within the </w:t>
            </w:r>
            <w:proofErr w:type="spellStart"/>
            <w:r w:rsidRPr="00B42DCC">
              <w:rPr>
                <w:b/>
                <w:bCs/>
              </w:rPr>
              <w:t>src</w:t>
            </w:r>
            <w:proofErr w:type="spellEnd"/>
            <w:r w:rsidRPr="00B42DCC">
              <w:rPr>
                <w:b/>
                <w:bCs/>
              </w:rPr>
              <w:t>/main/test</w:t>
            </w:r>
            <w:r w:rsidRPr="00B42DCC">
              <w:t xml:space="preserve"> folder, create a new JUnit Test Case, as follows:</w:t>
            </w:r>
          </w:p>
          <w:p w14:paraId="7EE0754F" w14:textId="77777777" w:rsidR="00FF6713" w:rsidRPr="00B42DCC" w:rsidRDefault="00FF6713" w:rsidP="00FF6713">
            <w:pPr>
              <w:pStyle w:val="Code"/>
            </w:pPr>
            <w:r w:rsidRPr="00B42DCC">
              <w:rPr>
                <w:b/>
                <w:bCs/>
                <w:color w:val="7F0055"/>
              </w:rPr>
              <w:t>import</w:t>
            </w:r>
            <w:r w:rsidRPr="00B42DCC">
              <w:t xml:space="preserve"> org.junit.Before;</w:t>
            </w:r>
          </w:p>
          <w:p w14:paraId="04015D00" w14:textId="77777777" w:rsidR="00FF6713" w:rsidRPr="00B42DCC" w:rsidRDefault="00FF6713" w:rsidP="00FF6713">
            <w:pPr>
              <w:pStyle w:val="Code"/>
            </w:pPr>
          </w:p>
          <w:p w14:paraId="435981DF" w14:textId="77777777" w:rsidR="00FF6713" w:rsidRPr="00B42DCC" w:rsidRDefault="00FF6713" w:rsidP="00FF6713">
            <w:pPr>
              <w:pStyle w:val="Code"/>
            </w:pPr>
            <w:r w:rsidRPr="00B42DCC">
              <w:rPr>
                <w:b/>
                <w:bCs/>
                <w:color w:val="7F0055"/>
              </w:rPr>
              <w:t>import</w:t>
            </w:r>
            <w:r w:rsidRPr="00B42DCC">
              <w:t xml:space="preserve"> </w:t>
            </w:r>
            <w:r w:rsidRPr="00B42DCC">
              <w:rPr>
                <w:b/>
                <w:bCs/>
                <w:color w:val="7F0055"/>
              </w:rPr>
              <w:t>static</w:t>
            </w:r>
            <w:r w:rsidRPr="00B42DCC">
              <w:t xml:space="preserve"> org.easymock.EasyMock.</w:t>
            </w:r>
            <w:r w:rsidRPr="00B42DCC">
              <w:rPr>
                <w:i/>
                <w:iCs/>
              </w:rPr>
              <w:t>createNiceMock</w:t>
            </w:r>
            <w:r w:rsidRPr="00B42DCC">
              <w:t>;</w:t>
            </w:r>
          </w:p>
          <w:p w14:paraId="5BD81CAE" w14:textId="77777777" w:rsidR="00FF6713" w:rsidRPr="00B42DCC" w:rsidRDefault="00FF6713" w:rsidP="00FF6713">
            <w:pPr>
              <w:pStyle w:val="Code"/>
            </w:pPr>
            <w:r w:rsidRPr="00B42DCC">
              <w:rPr>
                <w:b/>
                <w:bCs/>
                <w:color w:val="7F0055"/>
              </w:rPr>
              <w:t>import</w:t>
            </w:r>
            <w:r w:rsidRPr="00B42DCC">
              <w:t xml:space="preserve"> </w:t>
            </w:r>
            <w:r w:rsidRPr="00B42DCC">
              <w:rPr>
                <w:b/>
                <w:bCs/>
                <w:color w:val="7F0055"/>
              </w:rPr>
              <w:t>static</w:t>
            </w:r>
            <w:r w:rsidRPr="00B42DCC">
              <w:t xml:space="preserve"> org.easymock.EasyMock.</w:t>
            </w:r>
            <w:r w:rsidRPr="00B42DCC">
              <w:rPr>
                <w:i/>
                <w:iCs/>
              </w:rPr>
              <w:t>expect</w:t>
            </w:r>
            <w:r w:rsidRPr="00B42DCC">
              <w:t>;</w:t>
            </w:r>
          </w:p>
          <w:p w14:paraId="0CD122CB" w14:textId="77777777" w:rsidR="00FF6713" w:rsidRPr="00B42DCC" w:rsidRDefault="00FF6713" w:rsidP="00FF6713">
            <w:pPr>
              <w:pStyle w:val="Code"/>
            </w:pPr>
            <w:r w:rsidRPr="00B42DCC">
              <w:rPr>
                <w:b/>
                <w:bCs/>
                <w:color w:val="7F0055"/>
              </w:rPr>
              <w:t>import</w:t>
            </w:r>
            <w:r w:rsidRPr="00B42DCC">
              <w:t xml:space="preserve"> </w:t>
            </w:r>
            <w:r w:rsidRPr="00B42DCC">
              <w:rPr>
                <w:b/>
                <w:bCs/>
                <w:color w:val="7F0055"/>
              </w:rPr>
              <w:t>static</w:t>
            </w:r>
            <w:r w:rsidRPr="00B42DCC">
              <w:t xml:space="preserve"> org.easymock.EasyMock.</w:t>
            </w:r>
            <w:r w:rsidRPr="00B42DCC">
              <w:rPr>
                <w:i/>
                <w:iCs/>
              </w:rPr>
              <w:t>replay</w:t>
            </w:r>
            <w:r w:rsidRPr="00B42DCC">
              <w:t>;</w:t>
            </w:r>
          </w:p>
          <w:p w14:paraId="4E308895" w14:textId="77777777" w:rsidR="00FF6713" w:rsidRPr="00B42DCC" w:rsidRDefault="00FF6713" w:rsidP="00FF6713">
            <w:pPr>
              <w:pStyle w:val="Code"/>
            </w:pPr>
            <w:r w:rsidRPr="00B42DCC">
              <w:rPr>
                <w:b/>
                <w:bCs/>
                <w:color w:val="7F0055"/>
              </w:rPr>
              <w:t>import</w:t>
            </w:r>
            <w:r w:rsidRPr="00B42DCC">
              <w:t xml:space="preserve"> </w:t>
            </w:r>
            <w:r w:rsidRPr="00B42DCC">
              <w:rPr>
                <w:b/>
                <w:bCs/>
                <w:color w:val="7F0055"/>
              </w:rPr>
              <w:t>static</w:t>
            </w:r>
            <w:r w:rsidRPr="00B42DCC">
              <w:t xml:space="preserve"> org.easymock.EasyMock.</w:t>
            </w:r>
            <w:r w:rsidRPr="00B42DCC">
              <w:rPr>
                <w:i/>
                <w:iCs/>
              </w:rPr>
              <w:t>verify</w:t>
            </w:r>
            <w:r w:rsidRPr="00B42DCC">
              <w:t>;</w:t>
            </w:r>
          </w:p>
          <w:p w14:paraId="36F496DE" w14:textId="77777777" w:rsidR="00FF6713" w:rsidRPr="00B42DCC" w:rsidRDefault="00FF6713" w:rsidP="00FF6713">
            <w:pPr>
              <w:pStyle w:val="Code"/>
            </w:pPr>
            <w:r w:rsidRPr="00B42DCC">
              <w:rPr>
                <w:b/>
                <w:bCs/>
                <w:color w:val="7F0055"/>
              </w:rPr>
              <w:t>import</w:t>
            </w:r>
            <w:r w:rsidRPr="00B42DCC">
              <w:t xml:space="preserve"> </w:t>
            </w:r>
            <w:r w:rsidRPr="00B42DCC">
              <w:rPr>
                <w:b/>
                <w:bCs/>
                <w:color w:val="7F0055"/>
              </w:rPr>
              <w:t>static</w:t>
            </w:r>
            <w:r w:rsidRPr="00B42DCC">
              <w:t xml:space="preserve"> org.junit.Assert.</w:t>
            </w:r>
            <w:r w:rsidRPr="00B42DCC">
              <w:rPr>
                <w:i/>
                <w:iCs/>
              </w:rPr>
              <w:t>assertEquals</w:t>
            </w:r>
            <w:r w:rsidRPr="00B42DCC">
              <w:t>;</w:t>
            </w:r>
          </w:p>
          <w:p w14:paraId="604C9B36" w14:textId="77777777" w:rsidR="00FF6713" w:rsidRPr="00B42DCC" w:rsidRDefault="00FF6713" w:rsidP="00FF6713">
            <w:pPr>
              <w:pStyle w:val="Code"/>
            </w:pPr>
            <w:r w:rsidRPr="00B42DCC">
              <w:rPr>
                <w:b/>
                <w:bCs/>
                <w:color w:val="7F0055"/>
              </w:rPr>
              <w:t>import</w:t>
            </w:r>
            <w:r w:rsidRPr="00B42DCC">
              <w:t xml:space="preserve"> </w:t>
            </w:r>
            <w:r w:rsidRPr="00B42DCC">
              <w:rPr>
                <w:b/>
                <w:bCs/>
                <w:color w:val="7F0055"/>
              </w:rPr>
              <w:t>static</w:t>
            </w:r>
            <w:r w:rsidRPr="00B42DCC">
              <w:t xml:space="preserve"> org.junit.Assert.</w:t>
            </w:r>
            <w:r w:rsidRPr="00B42DCC">
              <w:rPr>
                <w:i/>
                <w:iCs/>
              </w:rPr>
              <w:t>fail</w:t>
            </w:r>
            <w:r w:rsidRPr="00B42DCC">
              <w:t>;</w:t>
            </w:r>
          </w:p>
          <w:p w14:paraId="75EB5B47" w14:textId="77777777" w:rsidR="00FF6713" w:rsidRPr="00B42DCC" w:rsidRDefault="00FF6713" w:rsidP="00FF6713">
            <w:pPr>
              <w:pStyle w:val="Code"/>
            </w:pPr>
          </w:p>
          <w:p w14:paraId="6119ABE0" w14:textId="77777777" w:rsidR="00FF6713" w:rsidRPr="00B42DCC" w:rsidRDefault="00FF6713" w:rsidP="00FF6713">
            <w:pPr>
              <w:pStyle w:val="Code"/>
            </w:pPr>
            <w:r w:rsidRPr="00B42DCC">
              <w:rPr>
                <w:b/>
                <w:bCs/>
                <w:color w:val="7F0055"/>
              </w:rPr>
              <w:t>import</w:t>
            </w:r>
            <w:r w:rsidRPr="00B42DCC">
              <w:t xml:space="preserve"> org.junit.Before;</w:t>
            </w:r>
          </w:p>
          <w:p w14:paraId="30E39E99" w14:textId="77777777" w:rsidR="00FF6713" w:rsidRPr="00B42DCC" w:rsidRDefault="00FF6713" w:rsidP="00FF6713">
            <w:pPr>
              <w:pStyle w:val="Code"/>
            </w:pPr>
            <w:r w:rsidRPr="00B42DCC">
              <w:rPr>
                <w:b/>
                <w:bCs/>
                <w:color w:val="7F0055"/>
              </w:rPr>
              <w:t>import</w:t>
            </w:r>
            <w:r w:rsidRPr="00B42DCC">
              <w:t xml:space="preserve"> org.junit.Test;</w:t>
            </w:r>
          </w:p>
          <w:p w14:paraId="27480E7A" w14:textId="77777777" w:rsidR="00FF6713" w:rsidRPr="00B42DCC" w:rsidRDefault="00FF6713" w:rsidP="00FF6713">
            <w:pPr>
              <w:pStyle w:val="Code"/>
            </w:pPr>
          </w:p>
          <w:p w14:paraId="12602F52" w14:textId="77777777" w:rsidR="00FF6713" w:rsidRPr="00B42DCC" w:rsidRDefault="00FF6713" w:rsidP="00FF6713">
            <w:pPr>
              <w:pStyle w:val="Code"/>
            </w:pPr>
            <w:r w:rsidRPr="00B42DCC">
              <w:rPr>
                <w:b/>
                <w:bCs/>
                <w:color w:val="7F0055"/>
              </w:rPr>
              <w:t>import</w:t>
            </w:r>
            <w:r w:rsidRPr="00B42DCC">
              <w:t xml:space="preserve"> com.qa.testing.easymock.ICalcMethod;</w:t>
            </w:r>
          </w:p>
          <w:p w14:paraId="0F041DD5" w14:textId="77777777" w:rsidR="00FF6713" w:rsidRPr="00B42DCC" w:rsidRDefault="00FF6713" w:rsidP="00FF6713">
            <w:pPr>
              <w:pStyle w:val="Code"/>
            </w:pPr>
            <w:r w:rsidRPr="00B42DCC">
              <w:rPr>
                <w:b/>
                <w:bCs/>
                <w:color w:val="7F0055"/>
              </w:rPr>
              <w:t>import</w:t>
            </w:r>
            <w:r w:rsidRPr="00B42DCC">
              <w:t xml:space="preserve"> com.qa.testing.easymock.IncomeCalculator;</w:t>
            </w:r>
          </w:p>
          <w:p w14:paraId="2BF91AF8" w14:textId="77777777" w:rsidR="00FF6713" w:rsidRPr="00B42DCC" w:rsidRDefault="00FF6713" w:rsidP="00FF6713">
            <w:pPr>
              <w:pStyle w:val="Code"/>
            </w:pPr>
            <w:r w:rsidRPr="00B42DCC">
              <w:rPr>
                <w:b/>
                <w:bCs/>
                <w:color w:val="7F0055"/>
              </w:rPr>
              <w:t>import</w:t>
            </w:r>
            <w:r w:rsidRPr="00B42DCC">
              <w:t xml:space="preserve"> com.qa.testing.easymock.Position;</w:t>
            </w:r>
          </w:p>
          <w:p w14:paraId="0E8C647A" w14:textId="77777777" w:rsidR="00FF6713" w:rsidRPr="00B42DCC" w:rsidRDefault="00FF6713" w:rsidP="00FF6713">
            <w:pPr>
              <w:pStyle w:val="Code"/>
            </w:pPr>
          </w:p>
          <w:p w14:paraId="3AF761A1" w14:textId="77777777" w:rsidR="00FF6713" w:rsidRPr="00B42DCC" w:rsidRDefault="00FF6713" w:rsidP="00FF6713">
            <w:pPr>
              <w:pStyle w:val="Code"/>
            </w:pPr>
            <w:r w:rsidRPr="00B42DCC">
              <w:rPr>
                <w:b/>
                <w:bCs/>
                <w:color w:val="7F0055"/>
              </w:rPr>
              <w:t>public</w:t>
            </w:r>
            <w:r w:rsidRPr="00B42DCC">
              <w:t xml:space="preserve"> </w:t>
            </w:r>
            <w:r w:rsidRPr="00B42DCC">
              <w:rPr>
                <w:b/>
                <w:bCs/>
                <w:color w:val="7F0055"/>
              </w:rPr>
              <w:t>class</w:t>
            </w:r>
            <w:r w:rsidRPr="00B42DCC">
              <w:t xml:space="preserve"> IncomeCalculatorTest {</w:t>
            </w:r>
          </w:p>
          <w:p w14:paraId="3F693801" w14:textId="77777777" w:rsidR="00FF6713" w:rsidRPr="00B42DCC" w:rsidRDefault="00FF6713" w:rsidP="00FF6713">
            <w:pPr>
              <w:pStyle w:val="Code"/>
            </w:pPr>
          </w:p>
          <w:p w14:paraId="42964206" w14:textId="77777777" w:rsidR="00FF6713" w:rsidRPr="00B42DCC" w:rsidRDefault="00FF6713" w:rsidP="00FF6713">
            <w:pPr>
              <w:pStyle w:val="Code"/>
            </w:pPr>
            <w:r w:rsidRPr="00B42DCC">
              <w:tab/>
            </w:r>
            <w:r w:rsidRPr="00B42DCC">
              <w:rPr>
                <w:b/>
                <w:bCs/>
                <w:color w:val="7F0055"/>
              </w:rPr>
              <w:t>private</w:t>
            </w:r>
            <w:r w:rsidRPr="00B42DCC">
              <w:t xml:space="preserve"> ICalcMethod </w:t>
            </w:r>
            <w:r w:rsidRPr="00B42DCC">
              <w:rPr>
                <w:color w:val="0000C0"/>
              </w:rPr>
              <w:t>calcMethod</w:t>
            </w:r>
            <w:r w:rsidRPr="00B42DCC">
              <w:t>;</w:t>
            </w:r>
          </w:p>
          <w:p w14:paraId="196FBAD8" w14:textId="77777777" w:rsidR="00FF6713" w:rsidRPr="00B42DCC" w:rsidRDefault="00FF6713" w:rsidP="00FF6713">
            <w:pPr>
              <w:pStyle w:val="Code"/>
            </w:pPr>
            <w:r w:rsidRPr="00B42DCC">
              <w:tab/>
            </w:r>
            <w:r w:rsidRPr="00B42DCC">
              <w:rPr>
                <w:b/>
                <w:bCs/>
                <w:color w:val="7F0055"/>
              </w:rPr>
              <w:t>private</w:t>
            </w:r>
            <w:r w:rsidRPr="00B42DCC">
              <w:t xml:space="preserve"> IncomeCalculator </w:t>
            </w:r>
            <w:r w:rsidRPr="00B42DCC">
              <w:rPr>
                <w:color w:val="0000C0"/>
              </w:rPr>
              <w:t>calc</w:t>
            </w:r>
            <w:r w:rsidRPr="00B42DCC">
              <w:t>;</w:t>
            </w:r>
          </w:p>
          <w:p w14:paraId="6E5FC210" w14:textId="77777777" w:rsidR="00FF6713" w:rsidRPr="00B42DCC" w:rsidRDefault="00FF6713" w:rsidP="00FF6713">
            <w:pPr>
              <w:pStyle w:val="Code"/>
            </w:pPr>
          </w:p>
          <w:p w14:paraId="6AA4D898" w14:textId="77777777" w:rsidR="00FF6713" w:rsidRPr="00B42DCC" w:rsidRDefault="00FF6713" w:rsidP="00FF6713">
            <w:pPr>
              <w:pStyle w:val="Code"/>
            </w:pPr>
            <w:r w:rsidRPr="00B42DCC">
              <w:tab/>
            </w:r>
            <w:r w:rsidRPr="00B42DCC">
              <w:rPr>
                <w:color w:val="646464"/>
              </w:rPr>
              <w:t>@Before</w:t>
            </w:r>
          </w:p>
          <w:p w14:paraId="511637ED" w14:textId="77777777" w:rsidR="00FF6713" w:rsidRPr="00B42DCC" w:rsidRDefault="00FF6713" w:rsidP="00FF6713">
            <w:pPr>
              <w:pStyle w:val="Code"/>
            </w:pPr>
            <w:r w:rsidRPr="00B42DCC">
              <w:tab/>
            </w:r>
            <w:r w:rsidRPr="00B42DCC">
              <w:rPr>
                <w:b/>
                <w:bCs/>
                <w:color w:val="7F0055"/>
              </w:rPr>
              <w:t>public</w:t>
            </w:r>
            <w:r w:rsidRPr="00B42DCC">
              <w:t xml:space="preserve"> </w:t>
            </w:r>
            <w:r w:rsidRPr="00B42DCC">
              <w:rPr>
                <w:b/>
                <w:bCs/>
                <w:color w:val="7F0055"/>
              </w:rPr>
              <w:t>void</w:t>
            </w:r>
            <w:r w:rsidRPr="00B42DCC">
              <w:t xml:space="preserve"> setUp() </w:t>
            </w:r>
            <w:r w:rsidRPr="00B42DCC">
              <w:rPr>
                <w:b/>
                <w:bCs/>
                <w:color w:val="7F0055"/>
              </w:rPr>
              <w:t>throws</w:t>
            </w:r>
            <w:r w:rsidRPr="00B42DCC">
              <w:t xml:space="preserve"> Exception {</w:t>
            </w:r>
          </w:p>
          <w:p w14:paraId="5C6C70D6" w14:textId="77777777" w:rsidR="00FF6713" w:rsidRPr="00B42DCC" w:rsidRDefault="00FF6713" w:rsidP="00FF6713">
            <w:pPr>
              <w:pStyle w:val="Code"/>
            </w:pPr>
            <w:r w:rsidRPr="00B42DCC">
              <w:tab/>
            </w:r>
            <w:r w:rsidRPr="00B42DCC">
              <w:tab/>
            </w:r>
            <w:r w:rsidRPr="00B42DCC">
              <w:rPr>
                <w:color w:val="3F7F5F"/>
              </w:rPr>
              <w:t>// NiceMocks return default values for unimplemented methods</w:t>
            </w:r>
          </w:p>
          <w:p w14:paraId="4731B79B" w14:textId="77777777" w:rsidR="00FF6713" w:rsidRPr="00B42DCC" w:rsidRDefault="00FF6713" w:rsidP="00FF6713">
            <w:pPr>
              <w:pStyle w:val="Code"/>
            </w:pPr>
            <w:r w:rsidRPr="00B42DCC">
              <w:tab/>
            </w:r>
            <w:r w:rsidRPr="00B42DCC">
              <w:tab/>
            </w:r>
            <w:r w:rsidRPr="00B42DCC">
              <w:rPr>
                <w:color w:val="0000C0"/>
              </w:rPr>
              <w:t>calcMethod</w:t>
            </w:r>
            <w:r w:rsidRPr="00B42DCC">
              <w:t xml:space="preserve"> = </w:t>
            </w:r>
            <w:r w:rsidRPr="00B42DCC">
              <w:rPr>
                <w:i/>
                <w:iCs/>
              </w:rPr>
              <w:t>createNiceMock</w:t>
            </w:r>
            <w:r w:rsidRPr="00B42DCC">
              <w:t>(ICalcMethod.</w:t>
            </w:r>
            <w:r w:rsidRPr="00B42DCC">
              <w:rPr>
                <w:b/>
                <w:bCs/>
                <w:color w:val="7F0055"/>
              </w:rPr>
              <w:t>class</w:t>
            </w:r>
            <w:r w:rsidRPr="00B42DCC">
              <w:t>);</w:t>
            </w:r>
          </w:p>
          <w:p w14:paraId="595D846F" w14:textId="77777777" w:rsidR="00FF6713" w:rsidRPr="00B42DCC" w:rsidRDefault="00FF6713" w:rsidP="00FF6713">
            <w:pPr>
              <w:pStyle w:val="Code"/>
            </w:pPr>
            <w:r w:rsidRPr="00B42DCC">
              <w:tab/>
            </w:r>
            <w:r w:rsidRPr="00B42DCC">
              <w:tab/>
            </w:r>
            <w:r w:rsidRPr="00B42DCC">
              <w:rPr>
                <w:color w:val="0000C0"/>
              </w:rPr>
              <w:t>calc</w:t>
            </w:r>
            <w:r w:rsidRPr="00B42DCC">
              <w:t xml:space="preserve"> = </w:t>
            </w:r>
            <w:r w:rsidRPr="00B42DCC">
              <w:rPr>
                <w:b/>
                <w:bCs/>
                <w:color w:val="7F0055"/>
              </w:rPr>
              <w:t>new</w:t>
            </w:r>
            <w:r w:rsidRPr="00B42DCC">
              <w:t xml:space="preserve"> IncomeCalculator();</w:t>
            </w:r>
          </w:p>
          <w:p w14:paraId="73AE68F8" w14:textId="77777777" w:rsidR="00FF6713" w:rsidRPr="00B42DCC" w:rsidRDefault="00FF6713" w:rsidP="00FF6713">
            <w:pPr>
              <w:pStyle w:val="Code"/>
            </w:pPr>
            <w:r w:rsidRPr="00B42DCC">
              <w:tab/>
              <w:t>}</w:t>
            </w:r>
          </w:p>
          <w:p w14:paraId="04FDD959" w14:textId="77777777" w:rsidR="00FF6713" w:rsidRPr="00B42DCC" w:rsidRDefault="00FF6713" w:rsidP="00FF6713">
            <w:pPr>
              <w:pStyle w:val="Code"/>
            </w:pPr>
            <w:r w:rsidRPr="00B42DCC">
              <w:tab/>
            </w:r>
          </w:p>
          <w:p w14:paraId="1987EA80" w14:textId="77777777" w:rsidR="00FF6713" w:rsidRPr="00B42DCC" w:rsidRDefault="00FF6713" w:rsidP="00FF6713">
            <w:pPr>
              <w:pStyle w:val="Code"/>
            </w:pPr>
            <w:r w:rsidRPr="00B42DCC">
              <w:tab/>
            </w:r>
            <w:r w:rsidRPr="00B42DCC">
              <w:rPr>
                <w:color w:val="646464"/>
              </w:rPr>
              <w:t>@Test</w:t>
            </w:r>
          </w:p>
          <w:p w14:paraId="0E3BE8B3" w14:textId="77777777" w:rsidR="00FF6713" w:rsidRPr="00B42DCC" w:rsidRDefault="00FF6713" w:rsidP="00FF6713">
            <w:pPr>
              <w:pStyle w:val="Code"/>
            </w:pPr>
            <w:r w:rsidRPr="00B42DCC">
              <w:tab/>
            </w:r>
            <w:r w:rsidRPr="00B42DCC">
              <w:rPr>
                <w:b/>
                <w:bCs/>
                <w:color w:val="7F0055"/>
              </w:rPr>
              <w:t>public</w:t>
            </w:r>
            <w:r w:rsidRPr="00B42DCC">
              <w:t xml:space="preserve"> </w:t>
            </w:r>
            <w:r w:rsidRPr="00B42DCC">
              <w:rPr>
                <w:b/>
                <w:bCs/>
                <w:color w:val="7F0055"/>
              </w:rPr>
              <w:t>void</w:t>
            </w:r>
            <w:r w:rsidRPr="00B42DCC">
              <w:t xml:space="preserve"> testCalc1() {</w:t>
            </w:r>
          </w:p>
          <w:p w14:paraId="2B5AD759" w14:textId="77777777" w:rsidR="00FF6713" w:rsidRPr="00B42DCC" w:rsidRDefault="00FF6713" w:rsidP="00FF6713">
            <w:pPr>
              <w:pStyle w:val="Code"/>
            </w:pPr>
            <w:r w:rsidRPr="00B42DCC">
              <w:tab/>
            </w:r>
            <w:r w:rsidRPr="00B42DCC">
              <w:tab/>
            </w:r>
            <w:r w:rsidRPr="00B42DCC">
              <w:rPr>
                <w:color w:val="3F7F5F"/>
              </w:rPr>
              <w:t xml:space="preserve">// Setting up the expected value of the method call </w:t>
            </w:r>
            <w:r w:rsidRPr="00B42DCC">
              <w:rPr>
                <w:color w:val="3F7F5F"/>
                <w:u w:val="single"/>
              </w:rPr>
              <w:t>calc</w:t>
            </w:r>
          </w:p>
          <w:p w14:paraId="57042D46" w14:textId="77777777" w:rsidR="00FF6713" w:rsidRPr="00B42DCC" w:rsidRDefault="00FF6713" w:rsidP="00FF6713">
            <w:pPr>
              <w:pStyle w:val="Code"/>
            </w:pPr>
            <w:r w:rsidRPr="00B42DCC">
              <w:lastRenderedPageBreak/>
              <w:tab/>
            </w:r>
            <w:r w:rsidRPr="00B42DCC">
              <w:tab/>
            </w:r>
            <w:r w:rsidRPr="00B42DCC">
              <w:rPr>
                <w:i/>
                <w:iCs/>
              </w:rPr>
              <w:t>expect</w:t>
            </w:r>
            <w:r w:rsidRPr="00B42DCC">
              <w:t>(</w:t>
            </w:r>
            <w:r w:rsidRPr="00B42DCC">
              <w:rPr>
                <w:color w:val="0000C0"/>
              </w:rPr>
              <w:t>calcMethod</w:t>
            </w:r>
            <w:r w:rsidRPr="00B42DCC">
              <w:t>.calc(Position.</w:t>
            </w:r>
            <w:r w:rsidRPr="00B42DCC">
              <w:rPr>
                <w:b/>
                <w:bCs/>
                <w:i/>
                <w:iCs/>
                <w:color w:val="0000C0"/>
              </w:rPr>
              <w:t>BOSS</w:t>
            </w:r>
            <w:r w:rsidRPr="00B42DCC">
              <w:t>)).andReturn(70000.0).times(2);</w:t>
            </w:r>
          </w:p>
          <w:p w14:paraId="5649BC42" w14:textId="77777777" w:rsidR="00FF6713" w:rsidRPr="00B42DCC" w:rsidRDefault="00FF6713" w:rsidP="00FF6713">
            <w:pPr>
              <w:pStyle w:val="Code"/>
            </w:pPr>
            <w:r w:rsidRPr="00B42DCC">
              <w:tab/>
            </w:r>
            <w:r w:rsidRPr="00B42DCC">
              <w:tab/>
            </w:r>
            <w:r w:rsidRPr="00B42DCC">
              <w:rPr>
                <w:i/>
                <w:iCs/>
              </w:rPr>
              <w:t>expect</w:t>
            </w:r>
            <w:r w:rsidRPr="00B42DCC">
              <w:t>(</w:t>
            </w:r>
            <w:r w:rsidRPr="00B42DCC">
              <w:rPr>
                <w:color w:val="0000C0"/>
              </w:rPr>
              <w:t>calcMethod</w:t>
            </w:r>
            <w:r w:rsidRPr="00B42DCC">
              <w:t>.calc(Position.</w:t>
            </w:r>
            <w:r w:rsidRPr="00B42DCC">
              <w:rPr>
                <w:b/>
                <w:bCs/>
                <w:i/>
                <w:iCs/>
                <w:color w:val="0000C0"/>
              </w:rPr>
              <w:t>PROGRAMMER</w:t>
            </w:r>
            <w:r w:rsidRPr="00B42DCC">
              <w:t>)).andReturn(50000.0);</w:t>
            </w:r>
          </w:p>
          <w:p w14:paraId="65C8040B" w14:textId="77777777" w:rsidR="00FF6713" w:rsidRPr="00B42DCC" w:rsidRDefault="00FF6713" w:rsidP="00FF6713">
            <w:pPr>
              <w:pStyle w:val="Code"/>
            </w:pPr>
            <w:r w:rsidRPr="00B42DCC">
              <w:tab/>
            </w:r>
            <w:r w:rsidRPr="00B42DCC">
              <w:tab/>
            </w:r>
            <w:r w:rsidRPr="00B42DCC">
              <w:rPr>
                <w:color w:val="3F7F5F"/>
              </w:rPr>
              <w:t>// Setup is finished need to activate the mock</w:t>
            </w:r>
          </w:p>
          <w:p w14:paraId="4550128E" w14:textId="77777777" w:rsidR="00FF6713" w:rsidRPr="00B42DCC" w:rsidRDefault="00FF6713" w:rsidP="00FF6713">
            <w:pPr>
              <w:pStyle w:val="Code"/>
            </w:pPr>
            <w:r w:rsidRPr="00B42DCC">
              <w:tab/>
            </w:r>
            <w:r w:rsidRPr="00B42DCC">
              <w:tab/>
            </w:r>
            <w:r w:rsidRPr="00B42DCC">
              <w:rPr>
                <w:i/>
                <w:iCs/>
              </w:rPr>
              <w:t>replay</w:t>
            </w:r>
            <w:r w:rsidRPr="00B42DCC">
              <w:t>(</w:t>
            </w:r>
            <w:r w:rsidRPr="00B42DCC">
              <w:rPr>
                <w:color w:val="0000C0"/>
              </w:rPr>
              <w:t>calcMethod</w:t>
            </w:r>
            <w:r w:rsidRPr="00B42DCC">
              <w:t>);</w:t>
            </w:r>
          </w:p>
          <w:p w14:paraId="2BE4B564" w14:textId="77777777" w:rsidR="00FF6713" w:rsidRPr="00B42DCC" w:rsidRDefault="00FF6713" w:rsidP="00FF6713">
            <w:pPr>
              <w:pStyle w:val="Code"/>
            </w:pPr>
            <w:r w:rsidRPr="00B42DCC">
              <w:tab/>
            </w:r>
            <w:r w:rsidRPr="00B42DCC">
              <w:tab/>
            </w:r>
            <w:r w:rsidRPr="00B42DCC">
              <w:rPr>
                <w:color w:val="0000C0"/>
              </w:rPr>
              <w:t>calc</w:t>
            </w:r>
            <w:r w:rsidRPr="00B42DCC">
              <w:t>.setCalcMethod(</w:t>
            </w:r>
            <w:r w:rsidRPr="00B42DCC">
              <w:rPr>
                <w:color w:val="0000C0"/>
              </w:rPr>
              <w:t>calcMethod</w:t>
            </w:r>
            <w:r w:rsidRPr="00B42DCC">
              <w:t>);</w:t>
            </w:r>
          </w:p>
          <w:p w14:paraId="000F9513" w14:textId="77777777" w:rsidR="00FF6713" w:rsidRPr="00B42DCC" w:rsidRDefault="00FF6713" w:rsidP="00FF6713">
            <w:pPr>
              <w:pStyle w:val="Code"/>
            </w:pPr>
            <w:r w:rsidRPr="00B42DCC">
              <w:tab/>
            </w:r>
            <w:r w:rsidRPr="00B42DCC">
              <w:tab/>
            </w:r>
            <w:r w:rsidRPr="00B42DCC">
              <w:rPr>
                <w:b/>
                <w:bCs/>
                <w:color w:val="7F0055"/>
              </w:rPr>
              <w:t>try</w:t>
            </w:r>
            <w:r w:rsidRPr="00B42DCC">
              <w:t xml:space="preserve"> {</w:t>
            </w:r>
          </w:p>
          <w:p w14:paraId="70D6A1E9" w14:textId="77777777" w:rsidR="00FF6713" w:rsidRPr="00B42DCC" w:rsidRDefault="00FF6713" w:rsidP="00FF6713">
            <w:pPr>
              <w:pStyle w:val="Code"/>
            </w:pPr>
            <w:r w:rsidRPr="00B42DCC">
              <w:tab/>
            </w:r>
            <w:r w:rsidRPr="00B42DCC">
              <w:tab/>
            </w:r>
            <w:r w:rsidRPr="00B42DCC">
              <w:tab/>
            </w:r>
            <w:r w:rsidRPr="00B42DCC">
              <w:rPr>
                <w:color w:val="0000C0"/>
              </w:rPr>
              <w:t>calc</w:t>
            </w:r>
            <w:r w:rsidRPr="00B42DCC">
              <w:t>.calc();</w:t>
            </w:r>
          </w:p>
          <w:p w14:paraId="750E67B2" w14:textId="77777777" w:rsidR="00FF6713" w:rsidRPr="00B42DCC" w:rsidRDefault="00FF6713" w:rsidP="00FF6713">
            <w:pPr>
              <w:pStyle w:val="Code"/>
            </w:pPr>
            <w:r w:rsidRPr="00B42DCC">
              <w:tab/>
            </w:r>
            <w:r w:rsidRPr="00B42DCC">
              <w:tab/>
            </w:r>
            <w:r w:rsidRPr="00B42DCC">
              <w:tab/>
            </w:r>
            <w:r w:rsidRPr="00B42DCC">
              <w:rPr>
                <w:i/>
                <w:iCs/>
              </w:rPr>
              <w:t>fail</w:t>
            </w:r>
            <w:r w:rsidRPr="00B42DCC">
              <w:t>(</w:t>
            </w:r>
            <w:r w:rsidRPr="00B42DCC">
              <w:rPr>
                <w:color w:val="2A00FF"/>
              </w:rPr>
              <w:t>"Exception did not occur"</w:t>
            </w:r>
            <w:r w:rsidRPr="00B42DCC">
              <w:t>);</w:t>
            </w:r>
          </w:p>
          <w:p w14:paraId="44AD0F79" w14:textId="77777777" w:rsidR="00FF6713" w:rsidRPr="00B42DCC" w:rsidRDefault="00FF6713" w:rsidP="00FF6713">
            <w:pPr>
              <w:pStyle w:val="Code"/>
            </w:pPr>
            <w:r w:rsidRPr="00B42DCC">
              <w:tab/>
            </w:r>
            <w:r w:rsidRPr="00B42DCC">
              <w:tab/>
              <w:t xml:space="preserve">} </w:t>
            </w:r>
            <w:r w:rsidRPr="00B42DCC">
              <w:rPr>
                <w:b/>
                <w:bCs/>
                <w:color w:val="7F0055"/>
              </w:rPr>
              <w:t>catch</w:t>
            </w:r>
            <w:r w:rsidRPr="00B42DCC">
              <w:t xml:space="preserve"> (RuntimeException </w:t>
            </w:r>
            <w:r w:rsidRPr="00B42DCC">
              <w:rPr>
                <w:color w:val="6A3E3E"/>
              </w:rPr>
              <w:t>e</w:t>
            </w:r>
            <w:r w:rsidRPr="00B42DCC">
              <w:t>) {</w:t>
            </w:r>
          </w:p>
          <w:p w14:paraId="3E377FE1" w14:textId="77777777" w:rsidR="00FF6713" w:rsidRPr="00B42DCC" w:rsidRDefault="00FF6713" w:rsidP="00FF6713">
            <w:pPr>
              <w:pStyle w:val="Code"/>
            </w:pPr>
            <w:r w:rsidRPr="00B42DCC">
              <w:tab/>
            </w:r>
            <w:r w:rsidRPr="00B42DCC">
              <w:tab/>
              <w:t>}</w:t>
            </w:r>
          </w:p>
          <w:p w14:paraId="7231BC4B" w14:textId="77777777" w:rsidR="00FF6713" w:rsidRPr="00B42DCC" w:rsidRDefault="00FF6713" w:rsidP="00FF6713">
            <w:pPr>
              <w:pStyle w:val="Code"/>
            </w:pPr>
            <w:r w:rsidRPr="00B42DCC">
              <w:tab/>
            </w:r>
            <w:r w:rsidRPr="00B42DCC">
              <w:tab/>
            </w:r>
            <w:r w:rsidRPr="00B42DCC">
              <w:rPr>
                <w:color w:val="0000C0"/>
              </w:rPr>
              <w:t>calc</w:t>
            </w:r>
            <w:r w:rsidRPr="00B42DCC">
              <w:t>.setPosition(Position.</w:t>
            </w:r>
            <w:r w:rsidRPr="00B42DCC">
              <w:rPr>
                <w:b/>
                <w:bCs/>
                <w:i/>
                <w:iCs/>
                <w:color w:val="0000C0"/>
              </w:rPr>
              <w:t>BOSS</w:t>
            </w:r>
            <w:r w:rsidRPr="00B42DCC">
              <w:t>);</w:t>
            </w:r>
          </w:p>
          <w:p w14:paraId="7911761D" w14:textId="77777777" w:rsidR="00FF6713" w:rsidRPr="00B42DCC" w:rsidRDefault="00FF6713" w:rsidP="00FF6713">
            <w:pPr>
              <w:pStyle w:val="Code"/>
            </w:pPr>
            <w:r w:rsidRPr="00B42DCC">
              <w:tab/>
            </w:r>
            <w:r w:rsidRPr="00B42DCC">
              <w:tab/>
            </w:r>
            <w:r w:rsidRPr="00B42DCC">
              <w:rPr>
                <w:i/>
                <w:iCs/>
              </w:rPr>
              <w:t>assertEquals</w:t>
            </w:r>
            <w:r w:rsidRPr="00B42DCC">
              <w:t xml:space="preserve">(70000.0, </w:t>
            </w:r>
            <w:r w:rsidRPr="00B42DCC">
              <w:rPr>
                <w:color w:val="0000C0"/>
              </w:rPr>
              <w:t>calc</w:t>
            </w:r>
            <w:r w:rsidRPr="00B42DCC">
              <w:t>.calc(), 0);</w:t>
            </w:r>
          </w:p>
          <w:p w14:paraId="2DED33E4" w14:textId="77777777" w:rsidR="00FF6713" w:rsidRPr="00B42DCC" w:rsidRDefault="00FF6713" w:rsidP="00FF6713">
            <w:pPr>
              <w:pStyle w:val="Code"/>
            </w:pPr>
            <w:r w:rsidRPr="00B42DCC">
              <w:tab/>
            </w:r>
            <w:r w:rsidRPr="00B42DCC">
              <w:tab/>
            </w:r>
            <w:r w:rsidRPr="00B42DCC">
              <w:rPr>
                <w:i/>
                <w:iCs/>
              </w:rPr>
              <w:t>assertEquals</w:t>
            </w:r>
            <w:r w:rsidRPr="00B42DCC">
              <w:t xml:space="preserve">(70000.0, </w:t>
            </w:r>
            <w:r w:rsidRPr="00B42DCC">
              <w:rPr>
                <w:color w:val="0000C0"/>
              </w:rPr>
              <w:t>calc</w:t>
            </w:r>
            <w:r w:rsidRPr="00B42DCC">
              <w:t>.calc(), 0);</w:t>
            </w:r>
          </w:p>
          <w:p w14:paraId="7FEC8751" w14:textId="77777777" w:rsidR="00FF6713" w:rsidRPr="00B42DCC" w:rsidRDefault="00FF6713" w:rsidP="00FF6713">
            <w:pPr>
              <w:pStyle w:val="Code"/>
            </w:pPr>
            <w:r w:rsidRPr="00B42DCC">
              <w:tab/>
            </w:r>
            <w:r w:rsidRPr="00B42DCC">
              <w:tab/>
            </w:r>
            <w:r w:rsidRPr="00B42DCC">
              <w:rPr>
                <w:color w:val="0000C0"/>
              </w:rPr>
              <w:t>calc</w:t>
            </w:r>
            <w:r w:rsidRPr="00B42DCC">
              <w:t>.setPosition(Position.</w:t>
            </w:r>
            <w:r w:rsidRPr="00B42DCC">
              <w:rPr>
                <w:b/>
                <w:bCs/>
                <w:i/>
                <w:iCs/>
                <w:color w:val="0000C0"/>
              </w:rPr>
              <w:t>PROGRAMMER</w:t>
            </w:r>
            <w:r w:rsidRPr="00B42DCC">
              <w:t>);</w:t>
            </w:r>
          </w:p>
          <w:p w14:paraId="3010384C" w14:textId="77777777" w:rsidR="00FF6713" w:rsidRPr="00B42DCC" w:rsidRDefault="00FF6713" w:rsidP="00FF6713">
            <w:pPr>
              <w:pStyle w:val="Code"/>
            </w:pPr>
            <w:r w:rsidRPr="00B42DCC">
              <w:tab/>
            </w:r>
            <w:r w:rsidRPr="00B42DCC">
              <w:tab/>
            </w:r>
            <w:r w:rsidRPr="00B42DCC">
              <w:rPr>
                <w:i/>
                <w:iCs/>
              </w:rPr>
              <w:t>assertEquals</w:t>
            </w:r>
            <w:r w:rsidRPr="00B42DCC">
              <w:t xml:space="preserve">(50000.0, </w:t>
            </w:r>
            <w:r w:rsidRPr="00B42DCC">
              <w:rPr>
                <w:color w:val="0000C0"/>
              </w:rPr>
              <w:t>calc</w:t>
            </w:r>
            <w:r w:rsidRPr="00B42DCC">
              <w:t>.calc(), 0);</w:t>
            </w:r>
          </w:p>
          <w:p w14:paraId="794C7779" w14:textId="77777777" w:rsidR="00FF6713" w:rsidRPr="00B42DCC" w:rsidRDefault="00FF6713" w:rsidP="00FF6713">
            <w:pPr>
              <w:pStyle w:val="Code"/>
            </w:pPr>
            <w:r w:rsidRPr="00B42DCC">
              <w:tab/>
            </w:r>
            <w:r w:rsidRPr="00B42DCC">
              <w:tab/>
            </w:r>
            <w:r w:rsidRPr="00B42DCC">
              <w:rPr>
                <w:color w:val="0000C0"/>
              </w:rPr>
              <w:t>calc</w:t>
            </w:r>
            <w:r w:rsidRPr="00B42DCC">
              <w:t>.setPosition(Position.</w:t>
            </w:r>
            <w:r w:rsidRPr="00B42DCC">
              <w:rPr>
                <w:b/>
                <w:bCs/>
                <w:i/>
                <w:iCs/>
                <w:color w:val="0000C0"/>
              </w:rPr>
              <w:t>SURFER</w:t>
            </w:r>
            <w:r w:rsidRPr="00B42DCC">
              <w:t>);</w:t>
            </w:r>
          </w:p>
          <w:p w14:paraId="0590622F" w14:textId="77777777" w:rsidR="00FF6713" w:rsidRPr="00B42DCC" w:rsidRDefault="00FF6713" w:rsidP="00FF6713">
            <w:pPr>
              <w:pStyle w:val="Code"/>
            </w:pPr>
            <w:r w:rsidRPr="00B42DCC">
              <w:tab/>
            </w:r>
            <w:r w:rsidRPr="00B42DCC">
              <w:tab/>
            </w:r>
            <w:r w:rsidRPr="00B42DCC">
              <w:rPr>
                <w:i/>
                <w:iCs/>
              </w:rPr>
              <w:t>verify</w:t>
            </w:r>
            <w:r w:rsidRPr="00B42DCC">
              <w:t>(</w:t>
            </w:r>
            <w:r w:rsidRPr="00B42DCC">
              <w:rPr>
                <w:color w:val="0000C0"/>
              </w:rPr>
              <w:t>calcMethod</w:t>
            </w:r>
            <w:r w:rsidRPr="00B42DCC">
              <w:t>);</w:t>
            </w:r>
          </w:p>
          <w:p w14:paraId="0F13570E" w14:textId="77777777" w:rsidR="00FF6713" w:rsidRPr="00B42DCC" w:rsidRDefault="00FF6713" w:rsidP="00FF6713">
            <w:pPr>
              <w:pStyle w:val="Code"/>
            </w:pPr>
            <w:r w:rsidRPr="00B42DCC">
              <w:tab/>
              <w:t>}</w:t>
            </w:r>
          </w:p>
          <w:p w14:paraId="73FF6D7A" w14:textId="77777777" w:rsidR="00FF6713" w:rsidRPr="00B42DCC" w:rsidRDefault="00FF6713" w:rsidP="00FF6713">
            <w:pPr>
              <w:pStyle w:val="Code"/>
            </w:pPr>
            <w:r w:rsidRPr="00B42DCC">
              <w:tab/>
            </w:r>
          </w:p>
          <w:p w14:paraId="2917E6C5" w14:textId="77777777" w:rsidR="00FF6713" w:rsidRPr="00B42DCC" w:rsidRDefault="00FF6713" w:rsidP="00FF6713">
            <w:pPr>
              <w:pStyle w:val="Code"/>
            </w:pPr>
            <w:r w:rsidRPr="00B42DCC">
              <w:tab/>
            </w:r>
            <w:r w:rsidRPr="00B42DCC">
              <w:rPr>
                <w:color w:val="646464"/>
              </w:rPr>
              <w:t>@Test</w:t>
            </w:r>
            <w:r w:rsidRPr="00B42DCC">
              <w:t>(expected = RuntimeException.</w:t>
            </w:r>
            <w:r w:rsidRPr="00B42DCC">
              <w:rPr>
                <w:b/>
                <w:bCs/>
                <w:color w:val="7F0055"/>
              </w:rPr>
              <w:t>class</w:t>
            </w:r>
            <w:r w:rsidRPr="00B42DCC">
              <w:t>)</w:t>
            </w:r>
          </w:p>
          <w:p w14:paraId="14FCDA60" w14:textId="77777777" w:rsidR="00FF6713" w:rsidRPr="00B42DCC" w:rsidRDefault="00FF6713" w:rsidP="00FF6713">
            <w:pPr>
              <w:pStyle w:val="Code"/>
            </w:pPr>
            <w:r w:rsidRPr="00B42DCC">
              <w:tab/>
            </w:r>
            <w:r w:rsidRPr="00B42DCC">
              <w:rPr>
                <w:b/>
                <w:bCs/>
                <w:color w:val="7F0055"/>
              </w:rPr>
              <w:t>public</w:t>
            </w:r>
            <w:r w:rsidRPr="00B42DCC">
              <w:t xml:space="preserve"> </w:t>
            </w:r>
            <w:r w:rsidRPr="00B42DCC">
              <w:rPr>
                <w:b/>
                <w:bCs/>
                <w:color w:val="7F0055"/>
              </w:rPr>
              <w:t>void</w:t>
            </w:r>
            <w:r w:rsidRPr="00B42DCC">
              <w:t xml:space="preserve"> testNoCalc() {</w:t>
            </w:r>
          </w:p>
          <w:p w14:paraId="4352614D" w14:textId="77777777" w:rsidR="00FF6713" w:rsidRPr="00B42DCC" w:rsidRDefault="00FF6713" w:rsidP="00FF6713">
            <w:pPr>
              <w:pStyle w:val="Code"/>
            </w:pPr>
            <w:r w:rsidRPr="00B42DCC">
              <w:tab/>
            </w:r>
            <w:r w:rsidRPr="00B42DCC">
              <w:tab/>
            </w:r>
            <w:r w:rsidRPr="00B42DCC">
              <w:rPr>
                <w:color w:val="0000C0"/>
              </w:rPr>
              <w:t>calc</w:t>
            </w:r>
            <w:r w:rsidRPr="00B42DCC">
              <w:t>.setPosition(Position.</w:t>
            </w:r>
            <w:r w:rsidRPr="00B42DCC">
              <w:rPr>
                <w:b/>
                <w:bCs/>
                <w:i/>
                <w:iCs/>
                <w:color w:val="0000C0"/>
              </w:rPr>
              <w:t>SURFER</w:t>
            </w:r>
            <w:r w:rsidRPr="00B42DCC">
              <w:t>);</w:t>
            </w:r>
          </w:p>
          <w:p w14:paraId="4A6BAB4D" w14:textId="77777777" w:rsidR="00FF6713" w:rsidRPr="00B42DCC" w:rsidRDefault="00FF6713" w:rsidP="00FF6713">
            <w:pPr>
              <w:pStyle w:val="Code"/>
            </w:pPr>
            <w:r w:rsidRPr="00B42DCC">
              <w:tab/>
            </w:r>
            <w:r w:rsidRPr="00B42DCC">
              <w:tab/>
            </w:r>
            <w:r w:rsidRPr="00B42DCC">
              <w:rPr>
                <w:color w:val="0000C0"/>
              </w:rPr>
              <w:t>calc</w:t>
            </w:r>
            <w:r w:rsidRPr="00B42DCC">
              <w:t>.calc();</w:t>
            </w:r>
          </w:p>
          <w:p w14:paraId="1F978B22" w14:textId="77777777" w:rsidR="00FF6713" w:rsidRPr="00B42DCC" w:rsidRDefault="00FF6713" w:rsidP="00FF6713">
            <w:pPr>
              <w:pStyle w:val="Code"/>
            </w:pPr>
            <w:r w:rsidRPr="00B42DCC">
              <w:tab/>
              <w:t>}</w:t>
            </w:r>
          </w:p>
          <w:p w14:paraId="13C148E2" w14:textId="77777777" w:rsidR="00FF6713" w:rsidRPr="00B42DCC" w:rsidRDefault="00FF6713" w:rsidP="00FF6713">
            <w:pPr>
              <w:pStyle w:val="Code"/>
            </w:pPr>
            <w:r w:rsidRPr="00B42DCC">
              <w:tab/>
            </w:r>
          </w:p>
          <w:p w14:paraId="7915BC0C" w14:textId="77777777" w:rsidR="00FF6713" w:rsidRPr="00B42DCC" w:rsidRDefault="00FF6713" w:rsidP="00FF6713">
            <w:pPr>
              <w:pStyle w:val="Code"/>
            </w:pPr>
            <w:r w:rsidRPr="00B42DCC">
              <w:tab/>
            </w:r>
            <w:r w:rsidRPr="00B42DCC">
              <w:rPr>
                <w:color w:val="646464"/>
              </w:rPr>
              <w:t>@Test</w:t>
            </w:r>
            <w:r w:rsidRPr="00B42DCC">
              <w:t>(expected = RuntimeException.</w:t>
            </w:r>
            <w:r w:rsidRPr="00B42DCC">
              <w:rPr>
                <w:b/>
                <w:bCs/>
                <w:color w:val="7F0055"/>
              </w:rPr>
              <w:t>class</w:t>
            </w:r>
            <w:r w:rsidRPr="00B42DCC">
              <w:t>)</w:t>
            </w:r>
          </w:p>
          <w:p w14:paraId="51DC102B" w14:textId="77777777" w:rsidR="00FF6713" w:rsidRPr="00B42DCC" w:rsidRDefault="00FF6713" w:rsidP="00FF6713">
            <w:pPr>
              <w:pStyle w:val="Code"/>
            </w:pPr>
            <w:r w:rsidRPr="00B42DCC">
              <w:tab/>
            </w:r>
            <w:r w:rsidRPr="00B42DCC">
              <w:rPr>
                <w:b/>
                <w:bCs/>
                <w:color w:val="7F0055"/>
              </w:rPr>
              <w:t>public</w:t>
            </w:r>
            <w:r w:rsidRPr="00B42DCC">
              <w:t xml:space="preserve"> </w:t>
            </w:r>
            <w:r w:rsidRPr="00B42DCC">
              <w:rPr>
                <w:b/>
                <w:bCs/>
                <w:color w:val="7F0055"/>
              </w:rPr>
              <w:t>void</w:t>
            </w:r>
            <w:r w:rsidRPr="00B42DCC">
              <w:t xml:space="preserve"> testNoPosition() {</w:t>
            </w:r>
          </w:p>
          <w:p w14:paraId="02652C8C" w14:textId="77777777" w:rsidR="00FF6713" w:rsidRPr="00B42DCC" w:rsidRDefault="00FF6713" w:rsidP="00FF6713">
            <w:pPr>
              <w:pStyle w:val="Code"/>
            </w:pPr>
            <w:r w:rsidRPr="00B42DCC">
              <w:tab/>
            </w:r>
            <w:r w:rsidRPr="00B42DCC">
              <w:tab/>
            </w:r>
            <w:r w:rsidRPr="00B42DCC">
              <w:rPr>
                <w:i/>
                <w:iCs/>
              </w:rPr>
              <w:t>expect</w:t>
            </w:r>
            <w:r w:rsidRPr="00B42DCC">
              <w:t>(</w:t>
            </w:r>
            <w:r w:rsidRPr="00B42DCC">
              <w:rPr>
                <w:color w:val="0000C0"/>
              </w:rPr>
              <w:t>calcMethod</w:t>
            </w:r>
            <w:r w:rsidRPr="00B42DCC">
              <w:t>.calc(Position.</w:t>
            </w:r>
            <w:r w:rsidRPr="00B42DCC">
              <w:rPr>
                <w:b/>
                <w:bCs/>
                <w:i/>
                <w:iCs/>
                <w:color w:val="0000C0"/>
              </w:rPr>
              <w:t>BOSS</w:t>
            </w:r>
            <w:r w:rsidRPr="00B42DCC">
              <w:t>)).andReturn(70000.0);</w:t>
            </w:r>
          </w:p>
          <w:p w14:paraId="7E6AB20D" w14:textId="77777777" w:rsidR="00FF6713" w:rsidRPr="00B42DCC" w:rsidRDefault="00FF6713" w:rsidP="00FF6713">
            <w:pPr>
              <w:pStyle w:val="Code"/>
            </w:pPr>
            <w:r w:rsidRPr="00B42DCC">
              <w:tab/>
            </w:r>
            <w:r w:rsidRPr="00B42DCC">
              <w:tab/>
            </w:r>
            <w:r w:rsidRPr="00B42DCC">
              <w:rPr>
                <w:i/>
                <w:iCs/>
              </w:rPr>
              <w:t>replay</w:t>
            </w:r>
            <w:r w:rsidRPr="00B42DCC">
              <w:t>(</w:t>
            </w:r>
            <w:r w:rsidRPr="00B42DCC">
              <w:rPr>
                <w:color w:val="0000C0"/>
              </w:rPr>
              <w:t>calcMethod</w:t>
            </w:r>
            <w:r w:rsidRPr="00B42DCC">
              <w:t>);</w:t>
            </w:r>
          </w:p>
          <w:p w14:paraId="5E3D8998" w14:textId="77777777" w:rsidR="00FF6713" w:rsidRPr="00B42DCC" w:rsidRDefault="00FF6713" w:rsidP="00FF6713">
            <w:pPr>
              <w:pStyle w:val="Code"/>
            </w:pPr>
            <w:r w:rsidRPr="00B42DCC">
              <w:tab/>
            </w:r>
            <w:r w:rsidRPr="00B42DCC">
              <w:tab/>
            </w:r>
            <w:r w:rsidRPr="00B42DCC">
              <w:rPr>
                <w:color w:val="0000C0"/>
              </w:rPr>
              <w:t>calc</w:t>
            </w:r>
            <w:r w:rsidRPr="00B42DCC">
              <w:t>.setCalcMethod(</w:t>
            </w:r>
            <w:r w:rsidRPr="00B42DCC">
              <w:rPr>
                <w:color w:val="0000C0"/>
              </w:rPr>
              <w:t>calcMethod</w:t>
            </w:r>
            <w:r w:rsidRPr="00B42DCC">
              <w:t>);</w:t>
            </w:r>
          </w:p>
          <w:p w14:paraId="79D47A23" w14:textId="77777777" w:rsidR="00FF6713" w:rsidRPr="00B42DCC" w:rsidRDefault="00FF6713" w:rsidP="00FF6713">
            <w:pPr>
              <w:pStyle w:val="Code"/>
            </w:pPr>
            <w:r w:rsidRPr="00B42DCC">
              <w:tab/>
            </w:r>
            <w:r w:rsidRPr="00B42DCC">
              <w:tab/>
            </w:r>
            <w:r w:rsidRPr="00B42DCC">
              <w:rPr>
                <w:color w:val="0000C0"/>
              </w:rPr>
              <w:t>calc</w:t>
            </w:r>
            <w:r w:rsidRPr="00B42DCC">
              <w:t>.calc();</w:t>
            </w:r>
          </w:p>
          <w:p w14:paraId="675E7C76" w14:textId="77777777" w:rsidR="00FF6713" w:rsidRPr="00B42DCC" w:rsidRDefault="00FF6713" w:rsidP="00FF6713">
            <w:pPr>
              <w:pStyle w:val="Code"/>
            </w:pPr>
            <w:r w:rsidRPr="00B42DCC">
              <w:tab/>
              <w:t>}</w:t>
            </w:r>
          </w:p>
          <w:p w14:paraId="2ED99C80" w14:textId="77777777" w:rsidR="00FF6713" w:rsidRPr="00B42DCC" w:rsidRDefault="00FF6713" w:rsidP="00FF6713">
            <w:pPr>
              <w:pStyle w:val="Code"/>
            </w:pPr>
            <w:r w:rsidRPr="00B42DCC">
              <w:tab/>
            </w:r>
          </w:p>
          <w:p w14:paraId="6D55A7F9" w14:textId="77777777" w:rsidR="00FF6713" w:rsidRPr="00B42DCC" w:rsidRDefault="00FF6713" w:rsidP="00FF6713">
            <w:pPr>
              <w:pStyle w:val="Code"/>
            </w:pPr>
            <w:r w:rsidRPr="00B42DCC">
              <w:tab/>
            </w:r>
            <w:r w:rsidRPr="00B42DCC">
              <w:rPr>
                <w:color w:val="646464"/>
              </w:rPr>
              <w:t>@Test</w:t>
            </w:r>
            <w:r w:rsidRPr="00B42DCC">
              <w:t>(expected = RuntimeException.</w:t>
            </w:r>
            <w:r w:rsidRPr="00B42DCC">
              <w:rPr>
                <w:b/>
                <w:bCs/>
                <w:color w:val="7F0055"/>
              </w:rPr>
              <w:t>class</w:t>
            </w:r>
            <w:r w:rsidRPr="00B42DCC">
              <w:t>)</w:t>
            </w:r>
          </w:p>
          <w:p w14:paraId="0A19F49F" w14:textId="77777777" w:rsidR="00FF6713" w:rsidRPr="00B42DCC" w:rsidRDefault="00FF6713" w:rsidP="00FF6713">
            <w:pPr>
              <w:pStyle w:val="Code"/>
            </w:pPr>
            <w:r w:rsidRPr="00B42DCC">
              <w:tab/>
            </w:r>
            <w:r w:rsidRPr="00B42DCC">
              <w:rPr>
                <w:b/>
                <w:bCs/>
                <w:color w:val="7F0055"/>
              </w:rPr>
              <w:t>public</w:t>
            </w:r>
            <w:r w:rsidRPr="00B42DCC">
              <w:t xml:space="preserve"> </w:t>
            </w:r>
            <w:r w:rsidRPr="00B42DCC">
              <w:rPr>
                <w:b/>
                <w:bCs/>
                <w:color w:val="7F0055"/>
              </w:rPr>
              <w:t>void</w:t>
            </w:r>
            <w:r w:rsidRPr="00B42DCC">
              <w:t xml:space="preserve"> testCalc2() {</w:t>
            </w:r>
          </w:p>
          <w:p w14:paraId="20CA204D" w14:textId="77777777" w:rsidR="00FF6713" w:rsidRPr="00B42DCC" w:rsidRDefault="00FF6713" w:rsidP="00FF6713">
            <w:pPr>
              <w:pStyle w:val="Code"/>
            </w:pPr>
            <w:r w:rsidRPr="00B42DCC">
              <w:tab/>
            </w:r>
            <w:r w:rsidRPr="00B42DCC">
              <w:tab/>
            </w:r>
            <w:r w:rsidRPr="00B42DCC">
              <w:rPr>
                <w:color w:val="3F7F5F"/>
              </w:rPr>
              <w:t>// Setting up the expected value of the method call calc</w:t>
            </w:r>
          </w:p>
          <w:p w14:paraId="0545E7B8" w14:textId="77777777" w:rsidR="00FF6713" w:rsidRPr="00B42DCC" w:rsidRDefault="00FF6713" w:rsidP="00FF6713">
            <w:pPr>
              <w:pStyle w:val="Code"/>
            </w:pPr>
            <w:r w:rsidRPr="00B42DCC">
              <w:tab/>
            </w:r>
            <w:r w:rsidRPr="00B42DCC">
              <w:tab/>
            </w:r>
            <w:r w:rsidRPr="00B42DCC">
              <w:rPr>
                <w:i/>
                <w:iCs/>
              </w:rPr>
              <w:t>expect</w:t>
            </w:r>
            <w:r w:rsidRPr="00B42DCC">
              <w:t>(</w:t>
            </w:r>
            <w:r w:rsidRPr="00B42DCC">
              <w:rPr>
                <w:color w:val="0000C0"/>
              </w:rPr>
              <w:t>calcMethod</w:t>
            </w:r>
            <w:r w:rsidRPr="00B42DCC">
              <w:t>.calc(Position.</w:t>
            </w:r>
            <w:r w:rsidRPr="00B42DCC">
              <w:rPr>
                <w:b/>
                <w:bCs/>
                <w:i/>
                <w:iCs/>
                <w:color w:val="0000C0"/>
              </w:rPr>
              <w:t>SURFER</w:t>
            </w:r>
            <w:r w:rsidRPr="00B42DCC">
              <w:t>)).andThrow(</w:t>
            </w:r>
            <w:r w:rsidRPr="00B42DCC">
              <w:rPr>
                <w:b/>
                <w:bCs/>
                <w:color w:val="7F0055"/>
              </w:rPr>
              <w:t>new</w:t>
            </w:r>
            <w:r w:rsidRPr="00B42DCC">
              <w:t xml:space="preserve"> RuntimeException(</w:t>
            </w:r>
            <w:r w:rsidRPr="00B42DCC">
              <w:rPr>
                <w:color w:val="2A00FF"/>
              </w:rPr>
              <w:t>"Don't know this guy"</w:t>
            </w:r>
            <w:r w:rsidRPr="00B42DCC">
              <w:t>)).times(1);</w:t>
            </w:r>
          </w:p>
          <w:p w14:paraId="65D724BB" w14:textId="77777777" w:rsidR="00FF6713" w:rsidRPr="00B42DCC" w:rsidRDefault="00FF6713" w:rsidP="00FF6713">
            <w:pPr>
              <w:pStyle w:val="Code"/>
            </w:pPr>
            <w:r w:rsidRPr="00B42DCC">
              <w:tab/>
            </w:r>
            <w:r w:rsidRPr="00B42DCC">
              <w:tab/>
            </w:r>
            <w:r w:rsidRPr="00B42DCC">
              <w:rPr>
                <w:color w:val="3F7F5F"/>
              </w:rPr>
              <w:t>// Setup is finished need to activate the mock</w:t>
            </w:r>
          </w:p>
          <w:p w14:paraId="09A8FE31" w14:textId="77777777" w:rsidR="00FF6713" w:rsidRPr="00B42DCC" w:rsidRDefault="00FF6713" w:rsidP="00FF6713">
            <w:pPr>
              <w:pStyle w:val="Code"/>
            </w:pPr>
            <w:r w:rsidRPr="00B42DCC">
              <w:tab/>
            </w:r>
            <w:r w:rsidRPr="00B42DCC">
              <w:tab/>
            </w:r>
            <w:r w:rsidRPr="00B42DCC">
              <w:rPr>
                <w:i/>
                <w:iCs/>
              </w:rPr>
              <w:t>replay</w:t>
            </w:r>
            <w:r w:rsidRPr="00B42DCC">
              <w:t>(</w:t>
            </w:r>
            <w:r w:rsidRPr="00B42DCC">
              <w:rPr>
                <w:color w:val="0000C0"/>
              </w:rPr>
              <w:t>calcMethod</w:t>
            </w:r>
            <w:r w:rsidRPr="00B42DCC">
              <w:t>);</w:t>
            </w:r>
          </w:p>
          <w:p w14:paraId="332C52A0" w14:textId="77777777" w:rsidR="00FF6713" w:rsidRPr="00B42DCC" w:rsidRDefault="00FF6713" w:rsidP="00FF6713">
            <w:pPr>
              <w:pStyle w:val="Code"/>
            </w:pPr>
            <w:r w:rsidRPr="00B42DCC">
              <w:tab/>
            </w:r>
            <w:r w:rsidRPr="00B42DCC">
              <w:tab/>
            </w:r>
            <w:r w:rsidRPr="00B42DCC">
              <w:rPr>
                <w:color w:val="0000C0"/>
              </w:rPr>
              <w:t>calc</w:t>
            </w:r>
            <w:r w:rsidRPr="00B42DCC">
              <w:t>.setPosition(Position.</w:t>
            </w:r>
            <w:r w:rsidRPr="00B42DCC">
              <w:rPr>
                <w:b/>
                <w:bCs/>
                <w:i/>
                <w:iCs/>
                <w:color w:val="0000C0"/>
              </w:rPr>
              <w:t>SURFER</w:t>
            </w:r>
            <w:r w:rsidRPr="00B42DCC">
              <w:t>);</w:t>
            </w:r>
          </w:p>
          <w:p w14:paraId="466AA023" w14:textId="77777777" w:rsidR="00FF6713" w:rsidRPr="00B42DCC" w:rsidRDefault="00FF6713" w:rsidP="00FF6713">
            <w:pPr>
              <w:pStyle w:val="Code"/>
            </w:pPr>
            <w:r w:rsidRPr="00B42DCC">
              <w:tab/>
            </w:r>
            <w:r w:rsidRPr="00B42DCC">
              <w:tab/>
            </w:r>
            <w:r w:rsidRPr="00B42DCC">
              <w:rPr>
                <w:color w:val="0000C0"/>
              </w:rPr>
              <w:t>calc</w:t>
            </w:r>
            <w:r w:rsidRPr="00B42DCC">
              <w:t>.setCalcMethod(</w:t>
            </w:r>
            <w:r w:rsidRPr="00B42DCC">
              <w:rPr>
                <w:color w:val="0000C0"/>
              </w:rPr>
              <w:t>calcMethod</w:t>
            </w:r>
            <w:r w:rsidRPr="00B42DCC">
              <w:t>);</w:t>
            </w:r>
          </w:p>
          <w:p w14:paraId="038E3AA8" w14:textId="77777777" w:rsidR="00FF6713" w:rsidRPr="00B42DCC" w:rsidRDefault="00FF6713" w:rsidP="00FF6713">
            <w:pPr>
              <w:pStyle w:val="Code"/>
            </w:pPr>
            <w:r w:rsidRPr="00B42DCC">
              <w:tab/>
            </w:r>
            <w:r w:rsidRPr="00B42DCC">
              <w:tab/>
            </w:r>
            <w:r w:rsidRPr="00B42DCC">
              <w:rPr>
                <w:color w:val="0000C0"/>
              </w:rPr>
              <w:t>calc</w:t>
            </w:r>
            <w:r w:rsidRPr="00B42DCC">
              <w:t>.calc();</w:t>
            </w:r>
          </w:p>
          <w:p w14:paraId="026CEDA4" w14:textId="77777777" w:rsidR="00FF6713" w:rsidRPr="00B42DCC" w:rsidRDefault="00FF6713" w:rsidP="00FF6713">
            <w:pPr>
              <w:pStyle w:val="Code"/>
            </w:pPr>
            <w:r w:rsidRPr="00B42DCC">
              <w:tab/>
              <w:t>}</w:t>
            </w:r>
          </w:p>
          <w:p w14:paraId="27E55F4E" w14:textId="77777777" w:rsidR="00FF6713" w:rsidRPr="00B42DCC" w:rsidRDefault="00FF6713" w:rsidP="00FF6713">
            <w:pPr>
              <w:pStyle w:val="Code"/>
            </w:pPr>
            <w:r w:rsidRPr="00B42DCC">
              <w:t>}</w:t>
            </w:r>
          </w:p>
          <w:p w14:paraId="28F4B0CA" w14:textId="77777777" w:rsidR="00667F88" w:rsidRPr="00B42DCC" w:rsidRDefault="00FF6713" w:rsidP="00FF6713">
            <w:pPr>
              <w:pStyle w:val="Heading1"/>
              <w:outlineLvl w:val="0"/>
            </w:pPr>
            <w:r w:rsidRPr="00B42DCC">
              <w:t>Run the tests</w:t>
            </w:r>
          </w:p>
          <w:p w14:paraId="6EAD3DA4" w14:textId="1EFF37EE" w:rsidR="00FF6713" w:rsidRPr="00B42DCC" w:rsidRDefault="00FF6713" w:rsidP="00FF6713">
            <w:pPr>
              <w:pStyle w:val="FirstParagraph"/>
            </w:pPr>
            <w:r w:rsidRPr="00B42DCC">
              <w:t xml:space="preserve">You should see that we have successfully been able to unit test the calculator class, with each test taking control over how the dependent object (which implements the interface </w:t>
            </w:r>
            <w:proofErr w:type="spellStart"/>
            <w:r w:rsidRPr="00B42DCC">
              <w:t>ICalcMethod</w:t>
            </w:r>
            <w:proofErr w:type="spellEnd"/>
            <w:r w:rsidRPr="00B42DCC">
              <w:t>) behaves.</w:t>
            </w:r>
          </w:p>
        </w:tc>
      </w:tr>
    </w:tbl>
    <w:p w14:paraId="592A27FD" w14:textId="77777777" w:rsidR="00103104" w:rsidRPr="00103104" w:rsidRDefault="00103104" w:rsidP="00103104">
      <w:pPr>
        <w:spacing w:before="180" w:after="180" w:line="276" w:lineRule="auto"/>
        <w:rPr>
          <w:rFonts w:ascii="Montserrat" w:hAnsi="Montserrat"/>
          <w:sz w:val="20"/>
          <w:szCs w:val="20"/>
          <w:lang w:val="en-GB"/>
        </w:rPr>
      </w:pPr>
    </w:p>
    <w:tbl>
      <w:tblPr>
        <w:tblStyle w:val="TableGrid"/>
        <w:tblW w:w="0" w:type="auto"/>
        <w:tblLook w:val="04A0" w:firstRow="1" w:lastRow="0" w:firstColumn="1" w:lastColumn="0" w:noHBand="0" w:noVBand="1"/>
      </w:tblPr>
      <w:tblGrid>
        <w:gridCol w:w="10790"/>
      </w:tblGrid>
      <w:tr w:rsidR="00103104" w:rsidRPr="00103104" w14:paraId="43EAF9D2" w14:textId="77777777" w:rsidTr="00156357">
        <w:tc>
          <w:tcPr>
            <w:tcW w:w="10790" w:type="dxa"/>
            <w:shd w:val="clear" w:color="auto" w:fill="EAF1DD" w:themeFill="accent3" w:themeFillTint="33"/>
          </w:tcPr>
          <w:p w14:paraId="414D0CA5" w14:textId="0125B1F9" w:rsidR="00103104" w:rsidRPr="00103104" w:rsidRDefault="00103104" w:rsidP="00103104">
            <w:pPr>
              <w:keepNext/>
              <w:widowControl w:val="0"/>
              <w:outlineLvl w:val="0"/>
              <w:rPr>
                <w:rFonts w:ascii="Montserrat" w:hAnsi="Montserrat" w:cs="Arial"/>
                <w:color w:val="00404F"/>
                <w:sz w:val="28"/>
                <w:lang w:val="en-GB"/>
              </w:rPr>
            </w:pPr>
            <w:r w:rsidRPr="00103104">
              <w:rPr>
                <w:rFonts w:ascii="Montserrat" w:hAnsi="Montserrat" w:cs="Arial"/>
                <w:color w:val="00404F"/>
                <w:sz w:val="28"/>
                <w:lang w:val="en-GB"/>
              </w:rPr>
              <w:lastRenderedPageBreak/>
              <w:t xml:space="preserve">C# </w:t>
            </w:r>
            <w:r w:rsidR="00FF6713" w:rsidRPr="00B42DCC">
              <w:rPr>
                <w:rFonts w:ascii="Montserrat" w:hAnsi="Montserrat" w:cs="Arial"/>
                <w:color w:val="00404F"/>
                <w:sz w:val="28"/>
                <w:lang w:val="en-GB"/>
              </w:rPr>
              <w:t>instructions</w:t>
            </w:r>
          </w:p>
        </w:tc>
      </w:tr>
      <w:tr w:rsidR="00103104" w:rsidRPr="00103104" w14:paraId="3790EA51" w14:textId="77777777" w:rsidTr="00156357">
        <w:tc>
          <w:tcPr>
            <w:tcW w:w="10790" w:type="dxa"/>
          </w:tcPr>
          <w:p w14:paraId="35908C1A" w14:textId="113DFE83" w:rsidR="00156357" w:rsidRPr="00B42DCC" w:rsidRDefault="00156357" w:rsidP="00156357">
            <w:pPr>
              <w:pStyle w:val="Heading1"/>
              <w:outlineLvl w:val="0"/>
            </w:pPr>
            <w:r w:rsidRPr="00B42DCC">
              <w:t xml:space="preserve">Add a dependency on </w:t>
            </w:r>
            <w:proofErr w:type="spellStart"/>
            <w:r w:rsidRPr="00B42DCC">
              <w:t>FakeItEasy</w:t>
            </w:r>
            <w:proofErr w:type="spellEnd"/>
          </w:p>
          <w:p w14:paraId="1259917A" w14:textId="1B881405" w:rsidR="00156357" w:rsidRPr="00B42DCC" w:rsidRDefault="001F4A8B" w:rsidP="00156357">
            <w:pPr>
              <w:pStyle w:val="FirstParagraph"/>
            </w:pPr>
            <w:r w:rsidRPr="00B42DCC">
              <w:t xml:space="preserve">Right-click on the </w:t>
            </w:r>
            <w:proofErr w:type="spellStart"/>
            <w:r w:rsidRPr="00B42DCC">
              <w:rPr>
                <w:b/>
                <w:bCs/>
              </w:rPr>
              <w:t>QACalculatorTests</w:t>
            </w:r>
            <w:proofErr w:type="spellEnd"/>
            <w:r w:rsidRPr="00B42DCC">
              <w:t xml:space="preserve"> project, and select </w:t>
            </w:r>
            <w:r w:rsidRPr="00B42DCC">
              <w:rPr>
                <w:b/>
                <w:bCs/>
              </w:rPr>
              <w:t>Manage NuGet Packages...</w:t>
            </w:r>
          </w:p>
          <w:p w14:paraId="4E74D483" w14:textId="2F2B4BA0" w:rsidR="001F4A8B" w:rsidRPr="00B42DCC" w:rsidRDefault="001F4A8B" w:rsidP="00156357">
            <w:pPr>
              <w:pStyle w:val="FirstParagraph"/>
            </w:pPr>
            <w:r w:rsidRPr="00B42DCC">
              <w:t xml:space="preserve">Browse for the package </w:t>
            </w:r>
            <w:proofErr w:type="spellStart"/>
            <w:proofErr w:type="gramStart"/>
            <w:r w:rsidRPr="00B42DCC">
              <w:rPr>
                <w:b/>
                <w:bCs/>
              </w:rPr>
              <w:t>FakeItEasy</w:t>
            </w:r>
            <w:proofErr w:type="spellEnd"/>
            <w:r w:rsidRPr="00B42DCC">
              <w:t>, and</w:t>
            </w:r>
            <w:proofErr w:type="gramEnd"/>
            <w:r w:rsidRPr="00B42DCC">
              <w:t xml:space="preserve"> click to install it.</w:t>
            </w:r>
          </w:p>
          <w:p w14:paraId="49036511" w14:textId="77777777" w:rsidR="00156357" w:rsidRPr="00B42DCC" w:rsidRDefault="00156357" w:rsidP="00156357">
            <w:pPr>
              <w:pStyle w:val="Heading1"/>
              <w:outlineLvl w:val="0"/>
            </w:pPr>
            <w:r w:rsidRPr="00B42DCC">
              <w:t>Create unit tests</w:t>
            </w:r>
          </w:p>
          <w:p w14:paraId="22492A80" w14:textId="4B391BD1" w:rsidR="00156357" w:rsidRPr="00B42DCC" w:rsidRDefault="00156357" w:rsidP="00156357">
            <w:pPr>
              <w:pStyle w:val="FirstParagraph"/>
            </w:pPr>
            <w:r w:rsidRPr="00B42DCC">
              <w:t xml:space="preserve">Within the </w:t>
            </w:r>
            <w:proofErr w:type="spellStart"/>
            <w:r w:rsidR="00ED0CA6" w:rsidRPr="00B42DCC">
              <w:rPr>
                <w:b/>
                <w:bCs/>
              </w:rPr>
              <w:t>QACalculatorTests</w:t>
            </w:r>
            <w:proofErr w:type="spellEnd"/>
            <w:r w:rsidRPr="00B42DCC">
              <w:t xml:space="preserve"> </w:t>
            </w:r>
            <w:r w:rsidR="0057287B" w:rsidRPr="00B42DCC">
              <w:t>project</w:t>
            </w:r>
            <w:r w:rsidRPr="00B42DCC">
              <w:t xml:space="preserve">, create a new </w:t>
            </w:r>
            <w:r w:rsidR="0057287B" w:rsidRPr="00B42DCC">
              <w:t xml:space="preserve">test class in the file </w:t>
            </w:r>
            <w:proofErr w:type="spellStart"/>
            <w:r w:rsidR="0057287B" w:rsidRPr="00B42DCC">
              <w:rPr>
                <w:b/>
                <w:bCs/>
              </w:rPr>
              <w:t>IncomeCalculatorTests.cs</w:t>
            </w:r>
            <w:proofErr w:type="spellEnd"/>
            <w:r w:rsidRPr="00B42DCC">
              <w:t>, as follows:</w:t>
            </w:r>
          </w:p>
          <w:p w14:paraId="07E03685" w14:textId="77777777" w:rsidR="002B3E65" w:rsidRPr="00B42DCC" w:rsidRDefault="002B3E65" w:rsidP="002B3E65">
            <w:pPr>
              <w:pStyle w:val="Code"/>
              <w:rPr>
                <w:sz w:val="18"/>
                <w:szCs w:val="18"/>
              </w:rPr>
            </w:pPr>
            <w:r w:rsidRPr="00B42DCC">
              <w:rPr>
                <w:color w:val="0000FF"/>
                <w:sz w:val="18"/>
                <w:szCs w:val="18"/>
              </w:rPr>
              <w:t>using</w:t>
            </w:r>
            <w:r w:rsidRPr="00B42DCC">
              <w:rPr>
                <w:sz w:val="18"/>
                <w:szCs w:val="18"/>
              </w:rPr>
              <w:t xml:space="preserve"> System;</w:t>
            </w:r>
          </w:p>
          <w:p w14:paraId="3F984C01" w14:textId="77777777" w:rsidR="002B3E65" w:rsidRPr="00B42DCC" w:rsidRDefault="002B3E65" w:rsidP="002B3E65">
            <w:pPr>
              <w:pStyle w:val="Code"/>
              <w:rPr>
                <w:sz w:val="18"/>
                <w:szCs w:val="18"/>
              </w:rPr>
            </w:pPr>
            <w:r w:rsidRPr="00B42DCC">
              <w:rPr>
                <w:color w:val="0000FF"/>
                <w:sz w:val="18"/>
                <w:szCs w:val="18"/>
              </w:rPr>
              <w:t>using</w:t>
            </w:r>
            <w:r w:rsidRPr="00B42DCC">
              <w:rPr>
                <w:sz w:val="18"/>
                <w:szCs w:val="18"/>
              </w:rPr>
              <w:t xml:space="preserve"> FakeItEasy;</w:t>
            </w:r>
          </w:p>
          <w:p w14:paraId="50A8AB56" w14:textId="77777777" w:rsidR="002B3E65" w:rsidRPr="00B42DCC" w:rsidRDefault="002B3E65" w:rsidP="002B3E65">
            <w:pPr>
              <w:pStyle w:val="Code"/>
              <w:rPr>
                <w:sz w:val="18"/>
                <w:szCs w:val="18"/>
              </w:rPr>
            </w:pPr>
            <w:r w:rsidRPr="00B42DCC">
              <w:rPr>
                <w:color w:val="0000FF"/>
                <w:sz w:val="18"/>
                <w:szCs w:val="18"/>
              </w:rPr>
              <w:t>using</w:t>
            </w:r>
            <w:r w:rsidRPr="00B42DCC">
              <w:rPr>
                <w:sz w:val="18"/>
                <w:szCs w:val="18"/>
              </w:rPr>
              <w:t xml:space="preserve"> NUnit.Framework;</w:t>
            </w:r>
          </w:p>
          <w:p w14:paraId="71C1EE70" w14:textId="77777777" w:rsidR="002B3E65" w:rsidRPr="00B42DCC" w:rsidRDefault="002B3E65" w:rsidP="002B3E65">
            <w:pPr>
              <w:pStyle w:val="Code"/>
              <w:rPr>
                <w:sz w:val="18"/>
                <w:szCs w:val="18"/>
              </w:rPr>
            </w:pPr>
            <w:r w:rsidRPr="00B42DCC">
              <w:rPr>
                <w:color w:val="0000FF"/>
                <w:sz w:val="18"/>
                <w:szCs w:val="18"/>
              </w:rPr>
              <w:t>using</w:t>
            </w:r>
            <w:r w:rsidRPr="00B42DCC">
              <w:rPr>
                <w:sz w:val="18"/>
                <w:szCs w:val="18"/>
              </w:rPr>
              <w:t xml:space="preserve"> QACalculator;</w:t>
            </w:r>
          </w:p>
          <w:p w14:paraId="37E5239E" w14:textId="77777777" w:rsidR="002B3E65" w:rsidRPr="00B42DCC" w:rsidRDefault="002B3E65" w:rsidP="002B3E65">
            <w:pPr>
              <w:pStyle w:val="Code"/>
              <w:rPr>
                <w:sz w:val="18"/>
                <w:szCs w:val="18"/>
              </w:rPr>
            </w:pPr>
          </w:p>
          <w:p w14:paraId="6C9431A6" w14:textId="77777777" w:rsidR="002B3E65" w:rsidRPr="00B42DCC" w:rsidRDefault="002B3E65" w:rsidP="002B3E65">
            <w:pPr>
              <w:pStyle w:val="Code"/>
              <w:rPr>
                <w:sz w:val="18"/>
                <w:szCs w:val="18"/>
              </w:rPr>
            </w:pPr>
            <w:r w:rsidRPr="00B42DCC">
              <w:rPr>
                <w:color w:val="0000FF"/>
                <w:sz w:val="18"/>
                <w:szCs w:val="18"/>
              </w:rPr>
              <w:t>namespace</w:t>
            </w:r>
            <w:r w:rsidRPr="00B42DCC">
              <w:rPr>
                <w:sz w:val="18"/>
                <w:szCs w:val="18"/>
              </w:rPr>
              <w:t xml:space="preserve"> QACalculatorTests</w:t>
            </w:r>
          </w:p>
          <w:p w14:paraId="0C419190" w14:textId="77777777" w:rsidR="002B3E65" w:rsidRPr="00B42DCC" w:rsidRDefault="002B3E65" w:rsidP="002B3E65">
            <w:pPr>
              <w:pStyle w:val="Code"/>
              <w:rPr>
                <w:sz w:val="18"/>
                <w:szCs w:val="18"/>
              </w:rPr>
            </w:pPr>
            <w:r w:rsidRPr="00B42DCC">
              <w:rPr>
                <w:sz w:val="18"/>
                <w:szCs w:val="18"/>
              </w:rPr>
              <w:t>{</w:t>
            </w:r>
          </w:p>
          <w:p w14:paraId="4A79F649" w14:textId="77777777" w:rsidR="002B3E65" w:rsidRPr="00B42DCC" w:rsidRDefault="002B3E65" w:rsidP="002B3E65">
            <w:pPr>
              <w:pStyle w:val="Code"/>
              <w:rPr>
                <w:sz w:val="18"/>
                <w:szCs w:val="18"/>
              </w:rPr>
            </w:pPr>
            <w:r w:rsidRPr="00B42DCC">
              <w:rPr>
                <w:sz w:val="18"/>
                <w:szCs w:val="18"/>
              </w:rPr>
              <w:t xml:space="preserve">    </w:t>
            </w:r>
            <w:r w:rsidRPr="00B42DCC">
              <w:rPr>
                <w:color w:val="0000FF"/>
                <w:sz w:val="18"/>
                <w:szCs w:val="18"/>
              </w:rPr>
              <w:t>class</w:t>
            </w:r>
            <w:r w:rsidRPr="00B42DCC">
              <w:rPr>
                <w:sz w:val="18"/>
                <w:szCs w:val="18"/>
              </w:rPr>
              <w:t xml:space="preserve"> </w:t>
            </w:r>
            <w:r w:rsidRPr="00B42DCC">
              <w:rPr>
                <w:color w:val="2B91AF"/>
                <w:sz w:val="18"/>
                <w:szCs w:val="18"/>
              </w:rPr>
              <w:t>IncomeCalculatorTests</w:t>
            </w:r>
          </w:p>
          <w:p w14:paraId="43EA3878" w14:textId="77777777" w:rsidR="002B3E65" w:rsidRPr="00B42DCC" w:rsidRDefault="002B3E65" w:rsidP="002B3E65">
            <w:pPr>
              <w:pStyle w:val="Code"/>
              <w:rPr>
                <w:sz w:val="18"/>
                <w:szCs w:val="18"/>
              </w:rPr>
            </w:pPr>
            <w:r w:rsidRPr="00B42DCC">
              <w:rPr>
                <w:sz w:val="18"/>
                <w:szCs w:val="18"/>
              </w:rPr>
              <w:t xml:space="preserve">    {</w:t>
            </w:r>
          </w:p>
          <w:p w14:paraId="0B85274B" w14:textId="77777777" w:rsidR="002B3E65" w:rsidRPr="00B42DCC" w:rsidRDefault="002B3E65" w:rsidP="002B3E65">
            <w:pPr>
              <w:pStyle w:val="Code"/>
              <w:rPr>
                <w:sz w:val="18"/>
                <w:szCs w:val="18"/>
              </w:rPr>
            </w:pPr>
            <w:r w:rsidRPr="00B42DCC">
              <w:rPr>
                <w:sz w:val="18"/>
                <w:szCs w:val="18"/>
              </w:rPr>
              <w:t xml:space="preserve">        </w:t>
            </w:r>
            <w:r w:rsidRPr="00B42DCC">
              <w:rPr>
                <w:color w:val="0000FF"/>
                <w:sz w:val="18"/>
                <w:szCs w:val="18"/>
              </w:rPr>
              <w:t>private</w:t>
            </w:r>
            <w:r w:rsidRPr="00B42DCC">
              <w:rPr>
                <w:sz w:val="18"/>
                <w:szCs w:val="18"/>
              </w:rPr>
              <w:t xml:space="preserve"> ICalcMethod calcMethod;</w:t>
            </w:r>
          </w:p>
          <w:p w14:paraId="0E41179B" w14:textId="77777777" w:rsidR="002B3E65" w:rsidRPr="00B42DCC" w:rsidRDefault="002B3E65" w:rsidP="002B3E65">
            <w:pPr>
              <w:pStyle w:val="Code"/>
              <w:rPr>
                <w:sz w:val="18"/>
                <w:szCs w:val="18"/>
              </w:rPr>
            </w:pPr>
            <w:r w:rsidRPr="00B42DCC">
              <w:rPr>
                <w:sz w:val="18"/>
                <w:szCs w:val="18"/>
              </w:rPr>
              <w:t xml:space="preserve">        </w:t>
            </w:r>
            <w:r w:rsidRPr="00B42DCC">
              <w:rPr>
                <w:color w:val="0000FF"/>
                <w:sz w:val="18"/>
                <w:szCs w:val="18"/>
              </w:rPr>
              <w:t>private</w:t>
            </w:r>
            <w:r w:rsidRPr="00B42DCC">
              <w:rPr>
                <w:sz w:val="18"/>
                <w:szCs w:val="18"/>
              </w:rPr>
              <w:t xml:space="preserve"> IncomeCalculator calc;</w:t>
            </w:r>
          </w:p>
          <w:p w14:paraId="723340FD" w14:textId="77777777" w:rsidR="002B3E65" w:rsidRPr="00B42DCC" w:rsidRDefault="002B3E65" w:rsidP="002B3E65">
            <w:pPr>
              <w:pStyle w:val="Code"/>
              <w:rPr>
                <w:sz w:val="18"/>
                <w:szCs w:val="18"/>
              </w:rPr>
            </w:pPr>
          </w:p>
          <w:p w14:paraId="33512624" w14:textId="77777777" w:rsidR="002B3E65" w:rsidRPr="00B42DCC" w:rsidRDefault="002B3E65" w:rsidP="002B3E65">
            <w:pPr>
              <w:pStyle w:val="Code"/>
              <w:rPr>
                <w:sz w:val="18"/>
                <w:szCs w:val="18"/>
              </w:rPr>
            </w:pPr>
            <w:r w:rsidRPr="00B42DCC">
              <w:rPr>
                <w:sz w:val="18"/>
                <w:szCs w:val="18"/>
              </w:rPr>
              <w:t xml:space="preserve">        [SetUp]</w:t>
            </w:r>
          </w:p>
          <w:p w14:paraId="4B311336" w14:textId="77777777" w:rsidR="002B3E65" w:rsidRPr="00B42DCC" w:rsidRDefault="002B3E65" w:rsidP="002B3E65">
            <w:pPr>
              <w:pStyle w:val="Code"/>
              <w:rPr>
                <w:sz w:val="18"/>
                <w:szCs w:val="18"/>
              </w:rPr>
            </w:pPr>
            <w:r w:rsidRPr="00B42DCC">
              <w:rPr>
                <w:sz w:val="18"/>
                <w:szCs w:val="18"/>
              </w:rPr>
              <w:t xml:space="preserve">        </w:t>
            </w:r>
            <w:r w:rsidRPr="00B42DCC">
              <w:rPr>
                <w:color w:val="0000FF"/>
                <w:sz w:val="18"/>
                <w:szCs w:val="18"/>
              </w:rPr>
              <w:t>public</w:t>
            </w:r>
            <w:r w:rsidRPr="00B42DCC">
              <w:rPr>
                <w:sz w:val="18"/>
                <w:szCs w:val="18"/>
              </w:rPr>
              <w:t xml:space="preserve"> </w:t>
            </w:r>
            <w:r w:rsidRPr="00B42DCC">
              <w:rPr>
                <w:color w:val="0000FF"/>
                <w:sz w:val="18"/>
                <w:szCs w:val="18"/>
              </w:rPr>
              <w:t>void</w:t>
            </w:r>
            <w:r w:rsidRPr="00B42DCC">
              <w:rPr>
                <w:sz w:val="18"/>
                <w:szCs w:val="18"/>
              </w:rPr>
              <w:t xml:space="preserve"> SetUp()</w:t>
            </w:r>
          </w:p>
          <w:p w14:paraId="34BADA2E" w14:textId="77777777" w:rsidR="002B3E65" w:rsidRPr="00B42DCC" w:rsidRDefault="002B3E65" w:rsidP="002B3E65">
            <w:pPr>
              <w:pStyle w:val="Code"/>
              <w:rPr>
                <w:sz w:val="18"/>
                <w:szCs w:val="18"/>
              </w:rPr>
            </w:pPr>
            <w:r w:rsidRPr="00B42DCC">
              <w:rPr>
                <w:sz w:val="18"/>
                <w:szCs w:val="18"/>
              </w:rPr>
              <w:t xml:space="preserve">        {</w:t>
            </w:r>
          </w:p>
          <w:p w14:paraId="7F50EF33" w14:textId="77777777" w:rsidR="002B3E65" w:rsidRPr="00B42DCC" w:rsidRDefault="002B3E65" w:rsidP="002B3E65">
            <w:pPr>
              <w:pStyle w:val="Code"/>
              <w:rPr>
                <w:sz w:val="18"/>
                <w:szCs w:val="18"/>
              </w:rPr>
            </w:pPr>
            <w:r w:rsidRPr="00B42DCC">
              <w:rPr>
                <w:sz w:val="18"/>
                <w:szCs w:val="18"/>
              </w:rPr>
              <w:t xml:space="preserve">            </w:t>
            </w:r>
            <w:r w:rsidRPr="00B42DCC">
              <w:rPr>
                <w:color w:val="008000"/>
                <w:sz w:val="18"/>
                <w:szCs w:val="18"/>
              </w:rPr>
              <w:t>// Make a fake implementation of ICalcMethod which returns default values</w:t>
            </w:r>
          </w:p>
          <w:p w14:paraId="5EF56539" w14:textId="77777777" w:rsidR="002B3E65" w:rsidRPr="00B42DCC" w:rsidRDefault="002B3E65" w:rsidP="002B3E65">
            <w:pPr>
              <w:pStyle w:val="Code"/>
              <w:rPr>
                <w:sz w:val="18"/>
                <w:szCs w:val="18"/>
              </w:rPr>
            </w:pPr>
            <w:r w:rsidRPr="00B42DCC">
              <w:rPr>
                <w:sz w:val="18"/>
                <w:szCs w:val="18"/>
              </w:rPr>
              <w:t xml:space="preserve">            calcMethod = A.Fake&lt;ICalcMethod&gt;();</w:t>
            </w:r>
          </w:p>
          <w:p w14:paraId="0739128D" w14:textId="77777777" w:rsidR="002B3E65" w:rsidRPr="00B42DCC" w:rsidRDefault="002B3E65" w:rsidP="002B3E65">
            <w:pPr>
              <w:pStyle w:val="Code"/>
              <w:rPr>
                <w:sz w:val="18"/>
                <w:szCs w:val="18"/>
              </w:rPr>
            </w:pPr>
          </w:p>
          <w:p w14:paraId="338972B5" w14:textId="77777777" w:rsidR="002B3E65" w:rsidRPr="00B42DCC" w:rsidRDefault="002B3E65" w:rsidP="002B3E65">
            <w:pPr>
              <w:pStyle w:val="Code"/>
              <w:rPr>
                <w:sz w:val="18"/>
                <w:szCs w:val="18"/>
              </w:rPr>
            </w:pPr>
            <w:r w:rsidRPr="00B42DCC">
              <w:rPr>
                <w:sz w:val="18"/>
                <w:szCs w:val="18"/>
              </w:rPr>
              <w:t xml:space="preserve">            </w:t>
            </w:r>
            <w:r w:rsidRPr="00B42DCC">
              <w:rPr>
                <w:color w:val="008000"/>
                <w:sz w:val="18"/>
                <w:szCs w:val="18"/>
              </w:rPr>
              <w:t>// Make an instance of the real class under test</w:t>
            </w:r>
          </w:p>
          <w:p w14:paraId="3B02482B" w14:textId="77777777" w:rsidR="002B3E65" w:rsidRPr="00B42DCC" w:rsidRDefault="002B3E65" w:rsidP="002B3E65">
            <w:pPr>
              <w:pStyle w:val="Code"/>
              <w:rPr>
                <w:sz w:val="18"/>
                <w:szCs w:val="18"/>
              </w:rPr>
            </w:pPr>
            <w:r w:rsidRPr="00B42DCC">
              <w:rPr>
                <w:sz w:val="18"/>
                <w:szCs w:val="18"/>
              </w:rPr>
              <w:tab/>
            </w:r>
            <w:r w:rsidRPr="00B42DCC">
              <w:rPr>
                <w:sz w:val="18"/>
                <w:szCs w:val="18"/>
              </w:rPr>
              <w:tab/>
              <w:t xml:space="preserve">    calc = </w:t>
            </w:r>
            <w:r w:rsidRPr="00B42DCC">
              <w:rPr>
                <w:color w:val="0000FF"/>
                <w:sz w:val="18"/>
                <w:szCs w:val="18"/>
              </w:rPr>
              <w:t>new</w:t>
            </w:r>
            <w:r w:rsidRPr="00B42DCC">
              <w:rPr>
                <w:sz w:val="18"/>
                <w:szCs w:val="18"/>
              </w:rPr>
              <w:t xml:space="preserve"> IncomeCalculator();</w:t>
            </w:r>
          </w:p>
          <w:p w14:paraId="61977F39" w14:textId="77777777" w:rsidR="002B3E65" w:rsidRPr="00B42DCC" w:rsidRDefault="002B3E65" w:rsidP="002B3E65">
            <w:pPr>
              <w:pStyle w:val="Code"/>
              <w:rPr>
                <w:sz w:val="18"/>
                <w:szCs w:val="18"/>
              </w:rPr>
            </w:pPr>
            <w:r w:rsidRPr="00B42DCC">
              <w:rPr>
                <w:sz w:val="18"/>
                <w:szCs w:val="18"/>
              </w:rPr>
              <w:t xml:space="preserve">        }</w:t>
            </w:r>
          </w:p>
          <w:p w14:paraId="0BF8933D" w14:textId="77777777" w:rsidR="002B3E65" w:rsidRPr="00B42DCC" w:rsidRDefault="002B3E65" w:rsidP="002B3E65">
            <w:pPr>
              <w:pStyle w:val="Code"/>
              <w:rPr>
                <w:sz w:val="18"/>
                <w:szCs w:val="18"/>
              </w:rPr>
            </w:pPr>
          </w:p>
          <w:p w14:paraId="5A35435B" w14:textId="77777777" w:rsidR="002B3E65" w:rsidRPr="00B42DCC" w:rsidRDefault="002B3E65" w:rsidP="002B3E65">
            <w:pPr>
              <w:pStyle w:val="Code"/>
              <w:rPr>
                <w:sz w:val="18"/>
                <w:szCs w:val="18"/>
              </w:rPr>
            </w:pPr>
            <w:r w:rsidRPr="00B42DCC">
              <w:rPr>
                <w:sz w:val="18"/>
                <w:szCs w:val="18"/>
              </w:rPr>
              <w:t xml:space="preserve">        [Test]</w:t>
            </w:r>
          </w:p>
          <w:p w14:paraId="4865DCBD" w14:textId="77777777" w:rsidR="002B3E65" w:rsidRPr="00B42DCC" w:rsidRDefault="002B3E65" w:rsidP="002B3E65">
            <w:pPr>
              <w:pStyle w:val="Code"/>
              <w:rPr>
                <w:sz w:val="18"/>
                <w:szCs w:val="18"/>
              </w:rPr>
            </w:pPr>
            <w:r w:rsidRPr="00B42DCC">
              <w:rPr>
                <w:sz w:val="18"/>
                <w:szCs w:val="18"/>
              </w:rPr>
              <w:t xml:space="preserve">        </w:t>
            </w:r>
            <w:r w:rsidRPr="00B42DCC">
              <w:rPr>
                <w:color w:val="0000FF"/>
                <w:sz w:val="18"/>
                <w:szCs w:val="18"/>
              </w:rPr>
              <w:t>public</w:t>
            </w:r>
            <w:r w:rsidRPr="00B42DCC">
              <w:rPr>
                <w:sz w:val="18"/>
                <w:szCs w:val="18"/>
              </w:rPr>
              <w:t xml:space="preserve"> </w:t>
            </w:r>
            <w:r w:rsidRPr="00B42DCC">
              <w:rPr>
                <w:color w:val="0000FF"/>
                <w:sz w:val="18"/>
                <w:szCs w:val="18"/>
              </w:rPr>
              <w:t>void</w:t>
            </w:r>
            <w:r w:rsidRPr="00B42DCC">
              <w:rPr>
                <w:sz w:val="18"/>
                <w:szCs w:val="18"/>
              </w:rPr>
              <w:t xml:space="preserve"> TestCalc1()</w:t>
            </w:r>
          </w:p>
          <w:p w14:paraId="06D220F8" w14:textId="77777777" w:rsidR="002B3E65" w:rsidRPr="00B42DCC" w:rsidRDefault="002B3E65" w:rsidP="002B3E65">
            <w:pPr>
              <w:pStyle w:val="Code"/>
              <w:rPr>
                <w:sz w:val="18"/>
                <w:szCs w:val="18"/>
              </w:rPr>
            </w:pPr>
            <w:r w:rsidRPr="00B42DCC">
              <w:rPr>
                <w:sz w:val="18"/>
                <w:szCs w:val="18"/>
              </w:rPr>
              <w:t xml:space="preserve">        {</w:t>
            </w:r>
          </w:p>
          <w:p w14:paraId="4647898F" w14:textId="77777777" w:rsidR="002B3E65" w:rsidRPr="00B42DCC" w:rsidRDefault="002B3E65" w:rsidP="002B3E65">
            <w:pPr>
              <w:pStyle w:val="Code"/>
              <w:rPr>
                <w:sz w:val="18"/>
                <w:szCs w:val="18"/>
              </w:rPr>
            </w:pPr>
            <w:r w:rsidRPr="00B42DCC">
              <w:rPr>
                <w:sz w:val="18"/>
                <w:szCs w:val="18"/>
              </w:rPr>
              <w:t xml:space="preserve">            </w:t>
            </w:r>
            <w:r w:rsidRPr="00B42DCC">
              <w:rPr>
                <w:color w:val="008000"/>
                <w:sz w:val="18"/>
                <w:szCs w:val="18"/>
              </w:rPr>
              <w:t>// Configure the ICalcMethod to behave how we want</w:t>
            </w:r>
          </w:p>
          <w:p w14:paraId="41750705" w14:textId="77777777" w:rsidR="002B3E65" w:rsidRPr="00B42DCC" w:rsidRDefault="002B3E65" w:rsidP="002B3E65">
            <w:pPr>
              <w:pStyle w:val="Code"/>
              <w:rPr>
                <w:sz w:val="18"/>
                <w:szCs w:val="18"/>
              </w:rPr>
            </w:pPr>
            <w:r w:rsidRPr="00B42DCC">
              <w:rPr>
                <w:sz w:val="18"/>
                <w:szCs w:val="18"/>
              </w:rPr>
              <w:t xml:space="preserve">            A.CallTo(() =&gt; calcMethod.Calc(Position.BOSS)).Returns(70000.0);</w:t>
            </w:r>
          </w:p>
          <w:p w14:paraId="419B1D03" w14:textId="77777777" w:rsidR="002B3E65" w:rsidRPr="00B42DCC" w:rsidRDefault="002B3E65" w:rsidP="002B3E65">
            <w:pPr>
              <w:pStyle w:val="Code"/>
              <w:rPr>
                <w:sz w:val="18"/>
                <w:szCs w:val="18"/>
              </w:rPr>
            </w:pPr>
            <w:r w:rsidRPr="00B42DCC">
              <w:rPr>
                <w:sz w:val="18"/>
                <w:szCs w:val="18"/>
              </w:rPr>
              <w:t xml:space="preserve">            A.CallTo(() =&gt; calcMethod.Calc(Position.PROGRAMMER)).Returns(50000.0);</w:t>
            </w:r>
          </w:p>
          <w:p w14:paraId="76B4DFE4" w14:textId="77777777" w:rsidR="002B3E65" w:rsidRPr="00B42DCC" w:rsidRDefault="002B3E65" w:rsidP="002B3E65">
            <w:pPr>
              <w:pStyle w:val="Code"/>
              <w:rPr>
                <w:sz w:val="18"/>
                <w:szCs w:val="18"/>
              </w:rPr>
            </w:pPr>
          </w:p>
          <w:p w14:paraId="13FE2BEF" w14:textId="77777777" w:rsidR="002B3E65" w:rsidRPr="00B42DCC" w:rsidRDefault="002B3E65" w:rsidP="002B3E65">
            <w:pPr>
              <w:pStyle w:val="Code"/>
              <w:rPr>
                <w:sz w:val="18"/>
                <w:szCs w:val="18"/>
              </w:rPr>
            </w:pPr>
            <w:r w:rsidRPr="00B42DCC">
              <w:rPr>
                <w:sz w:val="18"/>
                <w:szCs w:val="18"/>
              </w:rPr>
              <w:t xml:space="preserve">            </w:t>
            </w:r>
            <w:r w:rsidRPr="00B42DCC">
              <w:rPr>
                <w:color w:val="008000"/>
                <w:sz w:val="18"/>
                <w:szCs w:val="18"/>
              </w:rPr>
              <w:t>// Set the calc method</w:t>
            </w:r>
          </w:p>
          <w:p w14:paraId="18E83E47" w14:textId="77777777" w:rsidR="002B3E65" w:rsidRPr="00B42DCC" w:rsidRDefault="002B3E65" w:rsidP="002B3E65">
            <w:pPr>
              <w:pStyle w:val="Code"/>
              <w:rPr>
                <w:sz w:val="18"/>
                <w:szCs w:val="18"/>
              </w:rPr>
            </w:pPr>
            <w:r w:rsidRPr="00B42DCC">
              <w:rPr>
                <w:sz w:val="18"/>
                <w:szCs w:val="18"/>
              </w:rPr>
              <w:t xml:space="preserve">            calc.SetCalcMethod(calcMethod);</w:t>
            </w:r>
          </w:p>
          <w:p w14:paraId="20A9E417" w14:textId="77777777" w:rsidR="002B3E65" w:rsidRPr="00B42DCC" w:rsidRDefault="002B3E65" w:rsidP="002B3E65">
            <w:pPr>
              <w:pStyle w:val="Code"/>
              <w:rPr>
                <w:sz w:val="18"/>
                <w:szCs w:val="18"/>
              </w:rPr>
            </w:pPr>
          </w:p>
          <w:p w14:paraId="30A005F9" w14:textId="77777777" w:rsidR="002B3E65" w:rsidRPr="00B42DCC" w:rsidRDefault="002B3E65" w:rsidP="002B3E65">
            <w:pPr>
              <w:pStyle w:val="Code"/>
              <w:rPr>
                <w:sz w:val="18"/>
                <w:szCs w:val="18"/>
              </w:rPr>
            </w:pPr>
            <w:r w:rsidRPr="00B42DCC">
              <w:rPr>
                <w:sz w:val="18"/>
                <w:szCs w:val="18"/>
              </w:rPr>
              <w:t xml:space="preserve">            calc.SetPosition(Position.BOSS);</w:t>
            </w:r>
          </w:p>
          <w:p w14:paraId="0611DD1B" w14:textId="77777777" w:rsidR="002B3E65" w:rsidRPr="00B42DCC" w:rsidRDefault="002B3E65" w:rsidP="002B3E65">
            <w:pPr>
              <w:pStyle w:val="Code"/>
              <w:rPr>
                <w:sz w:val="18"/>
                <w:szCs w:val="18"/>
              </w:rPr>
            </w:pPr>
            <w:r w:rsidRPr="00B42DCC">
              <w:rPr>
                <w:sz w:val="18"/>
                <w:szCs w:val="18"/>
              </w:rPr>
              <w:t xml:space="preserve">            </w:t>
            </w:r>
            <w:r w:rsidRPr="00B42DCC">
              <w:rPr>
                <w:color w:val="0000FF"/>
                <w:sz w:val="18"/>
                <w:szCs w:val="18"/>
              </w:rPr>
              <w:t>double</w:t>
            </w:r>
            <w:r w:rsidRPr="00B42DCC">
              <w:rPr>
                <w:sz w:val="18"/>
                <w:szCs w:val="18"/>
              </w:rPr>
              <w:t xml:space="preserve"> income1 = calc.Calc();</w:t>
            </w:r>
          </w:p>
          <w:p w14:paraId="765BF866" w14:textId="77777777" w:rsidR="002B3E65" w:rsidRPr="00B42DCC" w:rsidRDefault="002B3E65" w:rsidP="002B3E65">
            <w:pPr>
              <w:pStyle w:val="Code"/>
              <w:rPr>
                <w:sz w:val="18"/>
                <w:szCs w:val="18"/>
              </w:rPr>
            </w:pPr>
            <w:r w:rsidRPr="00B42DCC">
              <w:rPr>
                <w:sz w:val="18"/>
                <w:szCs w:val="18"/>
              </w:rPr>
              <w:t xml:space="preserve">            Assert.AreEqual(70000.0, income1);</w:t>
            </w:r>
          </w:p>
          <w:p w14:paraId="4155459C" w14:textId="77777777" w:rsidR="002B3E65" w:rsidRPr="00B42DCC" w:rsidRDefault="002B3E65" w:rsidP="002B3E65">
            <w:pPr>
              <w:pStyle w:val="Code"/>
              <w:rPr>
                <w:sz w:val="18"/>
                <w:szCs w:val="18"/>
              </w:rPr>
            </w:pPr>
          </w:p>
          <w:p w14:paraId="7F5C4284" w14:textId="77777777" w:rsidR="002B3E65" w:rsidRPr="00B42DCC" w:rsidRDefault="002B3E65" w:rsidP="002B3E65">
            <w:pPr>
              <w:pStyle w:val="Code"/>
              <w:rPr>
                <w:sz w:val="18"/>
                <w:szCs w:val="18"/>
              </w:rPr>
            </w:pPr>
            <w:r w:rsidRPr="00B42DCC">
              <w:rPr>
                <w:sz w:val="18"/>
                <w:szCs w:val="18"/>
              </w:rPr>
              <w:t xml:space="preserve">            </w:t>
            </w:r>
            <w:r w:rsidRPr="00B42DCC">
              <w:rPr>
                <w:color w:val="0000FF"/>
                <w:sz w:val="18"/>
                <w:szCs w:val="18"/>
              </w:rPr>
              <w:t>double</w:t>
            </w:r>
            <w:r w:rsidRPr="00B42DCC">
              <w:rPr>
                <w:sz w:val="18"/>
                <w:szCs w:val="18"/>
              </w:rPr>
              <w:t xml:space="preserve"> income2 = calc.Calc();</w:t>
            </w:r>
          </w:p>
          <w:p w14:paraId="1170C1C9" w14:textId="77777777" w:rsidR="002B3E65" w:rsidRPr="00B42DCC" w:rsidRDefault="002B3E65" w:rsidP="002B3E65">
            <w:pPr>
              <w:pStyle w:val="Code"/>
              <w:rPr>
                <w:sz w:val="18"/>
                <w:szCs w:val="18"/>
              </w:rPr>
            </w:pPr>
            <w:r w:rsidRPr="00B42DCC">
              <w:rPr>
                <w:sz w:val="18"/>
                <w:szCs w:val="18"/>
              </w:rPr>
              <w:t xml:space="preserve">            Assert.AreEqual(70000.0, income2);</w:t>
            </w:r>
          </w:p>
          <w:p w14:paraId="2DC6EB00" w14:textId="77777777" w:rsidR="002B3E65" w:rsidRPr="00B42DCC" w:rsidRDefault="002B3E65" w:rsidP="002B3E65">
            <w:pPr>
              <w:pStyle w:val="Code"/>
              <w:rPr>
                <w:sz w:val="18"/>
                <w:szCs w:val="18"/>
              </w:rPr>
            </w:pPr>
          </w:p>
          <w:p w14:paraId="43323491" w14:textId="77777777" w:rsidR="002B3E65" w:rsidRPr="00B42DCC" w:rsidRDefault="002B3E65" w:rsidP="002B3E65">
            <w:pPr>
              <w:pStyle w:val="Code"/>
              <w:rPr>
                <w:sz w:val="18"/>
                <w:szCs w:val="18"/>
              </w:rPr>
            </w:pPr>
            <w:r w:rsidRPr="00B42DCC">
              <w:rPr>
                <w:sz w:val="18"/>
                <w:szCs w:val="18"/>
              </w:rPr>
              <w:t xml:space="preserve">            calc.SetPosition(Position.PROGRAMMER);</w:t>
            </w:r>
          </w:p>
          <w:p w14:paraId="78178925" w14:textId="77777777" w:rsidR="002B3E65" w:rsidRPr="00B42DCC" w:rsidRDefault="002B3E65" w:rsidP="002B3E65">
            <w:pPr>
              <w:pStyle w:val="Code"/>
              <w:rPr>
                <w:sz w:val="18"/>
                <w:szCs w:val="18"/>
              </w:rPr>
            </w:pPr>
            <w:r w:rsidRPr="00B42DCC">
              <w:rPr>
                <w:sz w:val="18"/>
                <w:szCs w:val="18"/>
              </w:rPr>
              <w:t xml:space="preserve">            </w:t>
            </w:r>
            <w:r w:rsidRPr="00B42DCC">
              <w:rPr>
                <w:color w:val="0000FF"/>
                <w:sz w:val="18"/>
                <w:szCs w:val="18"/>
              </w:rPr>
              <w:t>double</w:t>
            </w:r>
            <w:r w:rsidRPr="00B42DCC">
              <w:rPr>
                <w:sz w:val="18"/>
                <w:szCs w:val="18"/>
              </w:rPr>
              <w:t xml:space="preserve"> income3 = calc.Calc();</w:t>
            </w:r>
          </w:p>
          <w:p w14:paraId="39F554EA" w14:textId="77777777" w:rsidR="002B3E65" w:rsidRPr="00B42DCC" w:rsidRDefault="002B3E65" w:rsidP="002B3E65">
            <w:pPr>
              <w:pStyle w:val="Code"/>
              <w:rPr>
                <w:sz w:val="18"/>
                <w:szCs w:val="18"/>
              </w:rPr>
            </w:pPr>
            <w:r w:rsidRPr="00B42DCC">
              <w:rPr>
                <w:sz w:val="18"/>
                <w:szCs w:val="18"/>
              </w:rPr>
              <w:t xml:space="preserve">            Assert.AreEqual(50000.0, income3);</w:t>
            </w:r>
          </w:p>
          <w:p w14:paraId="13C7743F" w14:textId="77777777" w:rsidR="002B3E65" w:rsidRPr="00B42DCC" w:rsidRDefault="002B3E65" w:rsidP="002B3E65">
            <w:pPr>
              <w:pStyle w:val="Code"/>
              <w:rPr>
                <w:sz w:val="18"/>
                <w:szCs w:val="18"/>
              </w:rPr>
            </w:pPr>
          </w:p>
          <w:p w14:paraId="65C34331" w14:textId="77777777" w:rsidR="002B3E65" w:rsidRPr="00B42DCC" w:rsidRDefault="002B3E65" w:rsidP="002B3E65">
            <w:pPr>
              <w:pStyle w:val="Code"/>
              <w:rPr>
                <w:sz w:val="18"/>
                <w:szCs w:val="18"/>
              </w:rPr>
            </w:pPr>
            <w:r w:rsidRPr="00B42DCC">
              <w:rPr>
                <w:sz w:val="18"/>
                <w:szCs w:val="18"/>
              </w:rPr>
              <w:t xml:space="preserve">            </w:t>
            </w:r>
            <w:r w:rsidRPr="00B42DCC">
              <w:rPr>
                <w:color w:val="008000"/>
                <w:sz w:val="18"/>
                <w:szCs w:val="18"/>
              </w:rPr>
              <w:t>// Verify that the ICalcMethod.Calc method was called the right number of times</w:t>
            </w:r>
          </w:p>
          <w:p w14:paraId="0EF59262" w14:textId="77777777" w:rsidR="002B3E65" w:rsidRPr="00B42DCC" w:rsidRDefault="002B3E65" w:rsidP="002B3E65">
            <w:pPr>
              <w:pStyle w:val="Code"/>
              <w:rPr>
                <w:sz w:val="18"/>
                <w:szCs w:val="18"/>
              </w:rPr>
            </w:pPr>
            <w:r w:rsidRPr="00B42DCC">
              <w:rPr>
                <w:sz w:val="18"/>
                <w:szCs w:val="18"/>
              </w:rPr>
              <w:lastRenderedPageBreak/>
              <w:t xml:space="preserve">            A.CallTo(() =&gt; calcMethod.Calc(Position.BOSS)).MustHaveHappened(2, Times.Exactly);</w:t>
            </w:r>
          </w:p>
          <w:p w14:paraId="7DFD7C6F" w14:textId="77777777" w:rsidR="002B3E65" w:rsidRPr="00B42DCC" w:rsidRDefault="002B3E65" w:rsidP="002B3E65">
            <w:pPr>
              <w:pStyle w:val="Code"/>
              <w:rPr>
                <w:sz w:val="18"/>
                <w:szCs w:val="18"/>
              </w:rPr>
            </w:pPr>
            <w:r w:rsidRPr="00B42DCC">
              <w:rPr>
                <w:sz w:val="18"/>
                <w:szCs w:val="18"/>
              </w:rPr>
              <w:t xml:space="preserve">            A.CallTo(() =&gt; calcMethod.Calc(Position.PROGRAMMER)).MustHaveHappenedOnceExactly();</w:t>
            </w:r>
          </w:p>
          <w:p w14:paraId="009BAF6E" w14:textId="77777777" w:rsidR="002B3E65" w:rsidRPr="00B42DCC" w:rsidRDefault="002B3E65" w:rsidP="002B3E65">
            <w:pPr>
              <w:pStyle w:val="Code"/>
              <w:rPr>
                <w:sz w:val="18"/>
                <w:szCs w:val="18"/>
              </w:rPr>
            </w:pPr>
            <w:r w:rsidRPr="00B42DCC">
              <w:rPr>
                <w:sz w:val="18"/>
                <w:szCs w:val="18"/>
              </w:rPr>
              <w:t xml:space="preserve">        }</w:t>
            </w:r>
          </w:p>
          <w:p w14:paraId="6FA5C13C" w14:textId="77777777" w:rsidR="002B3E65" w:rsidRPr="00B42DCC" w:rsidRDefault="002B3E65" w:rsidP="002B3E65">
            <w:pPr>
              <w:pStyle w:val="Code"/>
              <w:rPr>
                <w:sz w:val="18"/>
                <w:szCs w:val="18"/>
              </w:rPr>
            </w:pPr>
          </w:p>
          <w:p w14:paraId="44F3166E" w14:textId="77777777" w:rsidR="002B3E65" w:rsidRPr="00B42DCC" w:rsidRDefault="002B3E65" w:rsidP="002B3E65">
            <w:pPr>
              <w:pStyle w:val="Code"/>
              <w:rPr>
                <w:sz w:val="18"/>
                <w:szCs w:val="18"/>
              </w:rPr>
            </w:pPr>
            <w:r w:rsidRPr="00B42DCC">
              <w:rPr>
                <w:sz w:val="18"/>
                <w:szCs w:val="18"/>
              </w:rPr>
              <w:t xml:space="preserve">        [Test]</w:t>
            </w:r>
          </w:p>
          <w:p w14:paraId="3CB0541A" w14:textId="77777777" w:rsidR="002B3E65" w:rsidRPr="00B42DCC" w:rsidRDefault="002B3E65" w:rsidP="002B3E65">
            <w:pPr>
              <w:pStyle w:val="Code"/>
              <w:rPr>
                <w:sz w:val="18"/>
                <w:szCs w:val="18"/>
              </w:rPr>
            </w:pPr>
            <w:r w:rsidRPr="00B42DCC">
              <w:rPr>
                <w:sz w:val="18"/>
                <w:szCs w:val="18"/>
              </w:rPr>
              <w:tab/>
              <w:t xml:space="preserve">    </w:t>
            </w:r>
            <w:r w:rsidRPr="00B42DCC">
              <w:rPr>
                <w:color w:val="0000FF"/>
                <w:sz w:val="18"/>
                <w:szCs w:val="18"/>
              </w:rPr>
              <w:t>public</w:t>
            </w:r>
            <w:r w:rsidRPr="00B42DCC">
              <w:rPr>
                <w:sz w:val="18"/>
                <w:szCs w:val="18"/>
              </w:rPr>
              <w:t xml:space="preserve"> </w:t>
            </w:r>
            <w:r w:rsidRPr="00B42DCC">
              <w:rPr>
                <w:color w:val="0000FF"/>
                <w:sz w:val="18"/>
                <w:szCs w:val="18"/>
              </w:rPr>
              <w:t>void</w:t>
            </w:r>
            <w:r w:rsidRPr="00B42DCC">
              <w:rPr>
                <w:sz w:val="18"/>
                <w:szCs w:val="18"/>
              </w:rPr>
              <w:t xml:space="preserve"> TestNoCalc()</w:t>
            </w:r>
          </w:p>
          <w:p w14:paraId="539730A0" w14:textId="77777777" w:rsidR="002B3E65" w:rsidRPr="00B42DCC" w:rsidRDefault="002B3E65" w:rsidP="002B3E65">
            <w:pPr>
              <w:pStyle w:val="Code"/>
              <w:rPr>
                <w:sz w:val="18"/>
                <w:szCs w:val="18"/>
              </w:rPr>
            </w:pPr>
            <w:r w:rsidRPr="00B42DCC">
              <w:rPr>
                <w:sz w:val="18"/>
                <w:szCs w:val="18"/>
              </w:rPr>
              <w:t xml:space="preserve">        {</w:t>
            </w:r>
          </w:p>
          <w:p w14:paraId="6A315964" w14:textId="77777777" w:rsidR="002B3E65" w:rsidRPr="00B42DCC" w:rsidRDefault="002B3E65" w:rsidP="002B3E65">
            <w:pPr>
              <w:pStyle w:val="Code"/>
              <w:rPr>
                <w:sz w:val="18"/>
                <w:szCs w:val="18"/>
              </w:rPr>
            </w:pPr>
            <w:r w:rsidRPr="00B42DCC">
              <w:rPr>
                <w:sz w:val="18"/>
                <w:szCs w:val="18"/>
              </w:rPr>
              <w:t xml:space="preserve">            </w:t>
            </w:r>
            <w:r w:rsidRPr="00B42DCC">
              <w:rPr>
                <w:color w:val="008000"/>
                <w:sz w:val="18"/>
                <w:szCs w:val="18"/>
              </w:rPr>
              <w:t>// Set the position</w:t>
            </w:r>
          </w:p>
          <w:p w14:paraId="023F476B" w14:textId="77777777" w:rsidR="002B3E65" w:rsidRPr="00B42DCC" w:rsidRDefault="002B3E65" w:rsidP="002B3E65">
            <w:pPr>
              <w:pStyle w:val="Code"/>
              <w:rPr>
                <w:sz w:val="18"/>
                <w:szCs w:val="18"/>
              </w:rPr>
            </w:pPr>
            <w:r w:rsidRPr="00B42DCC">
              <w:rPr>
                <w:sz w:val="18"/>
                <w:szCs w:val="18"/>
              </w:rPr>
              <w:t xml:space="preserve">            calc.SetPosition(Position.SURFER);</w:t>
            </w:r>
          </w:p>
          <w:p w14:paraId="50A39189" w14:textId="77777777" w:rsidR="002B3E65" w:rsidRPr="00B42DCC" w:rsidRDefault="002B3E65" w:rsidP="002B3E65">
            <w:pPr>
              <w:pStyle w:val="Code"/>
              <w:rPr>
                <w:sz w:val="18"/>
                <w:szCs w:val="18"/>
              </w:rPr>
            </w:pPr>
          </w:p>
          <w:p w14:paraId="2E13216B" w14:textId="77777777" w:rsidR="002B3E65" w:rsidRPr="00B42DCC" w:rsidRDefault="002B3E65" w:rsidP="002B3E65">
            <w:pPr>
              <w:pStyle w:val="Code"/>
              <w:rPr>
                <w:sz w:val="18"/>
                <w:szCs w:val="18"/>
              </w:rPr>
            </w:pPr>
            <w:r w:rsidRPr="00B42DCC">
              <w:rPr>
                <w:sz w:val="18"/>
                <w:szCs w:val="18"/>
              </w:rPr>
              <w:t xml:space="preserve">            </w:t>
            </w:r>
            <w:r w:rsidRPr="00B42DCC">
              <w:rPr>
                <w:color w:val="008000"/>
                <w:sz w:val="18"/>
                <w:szCs w:val="18"/>
              </w:rPr>
              <w:t>// Calling Calc before setting the CalcMethod should throw exception</w:t>
            </w:r>
          </w:p>
          <w:p w14:paraId="2EF5DEE3" w14:textId="77777777" w:rsidR="002B3E65" w:rsidRPr="00B42DCC" w:rsidRDefault="002B3E65" w:rsidP="002B3E65">
            <w:pPr>
              <w:pStyle w:val="Code"/>
              <w:rPr>
                <w:sz w:val="18"/>
                <w:szCs w:val="18"/>
              </w:rPr>
            </w:pPr>
            <w:r w:rsidRPr="00B42DCC">
              <w:rPr>
                <w:sz w:val="18"/>
                <w:szCs w:val="18"/>
              </w:rPr>
              <w:t xml:space="preserve">            Assert.Throws&lt;Exception&gt;(() =&gt; calc.Calc(), </w:t>
            </w:r>
            <w:r w:rsidRPr="00B42DCC">
              <w:rPr>
                <w:color w:val="A31515"/>
                <w:sz w:val="18"/>
                <w:szCs w:val="18"/>
              </w:rPr>
              <w:t>"CalcMethod not yet maintained"</w:t>
            </w:r>
            <w:r w:rsidRPr="00B42DCC">
              <w:rPr>
                <w:sz w:val="18"/>
                <w:szCs w:val="18"/>
              </w:rPr>
              <w:t>);</w:t>
            </w:r>
          </w:p>
          <w:p w14:paraId="29747C37" w14:textId="77777777" w:rsidR="002B3E65" w:rsidRPr="00B42DCC" w:rsidRDefault="002B3E65" w:rsidP="002B3E65">
            <w:pPr>
              <w:pStyle w:val="Code"/>
              <w:rPr>
                <w:sz w:val="18"/>
                <w:szCs w:val="18"/>
              </w:rPr>
            </w:pPr>
            <w:r w:rsidRPr="00B42DCC">
              <w:rPr>
                <w:sz w:val="18"/>
                <w:szCs w:val="18"/>
              </w:rPr>
              <w:t xml:space="preserve">        }</w:t>
            </w:r>
          </w:p>
          <w:p w14:paraId="74CE03F9" w14:textId="77777777" w:rsidR="002B3E65" w:rsidRPr="00B42DCC" w:rsidRDefault="002B3E65" w:rsidP="002B3E65">
            <w:pPr>
              <w:pStyle w:val="Code"/>
              <w:rPr>
                <w:sz w:val="18"/>
                <w:szCs w:val="18"/>
              </w:rPr>
            </w:pPr>
          </w:p>
          <w:p w14:paraId="1E7B57ED" w14:textId="77777777" w:rsidR="002B3E65" w:rsidRPr="00B42DCC" w:rsidRDefault="002B3E65" w:rsidP="002B3E65">
            <w:pPr>
              <w:pStyle w:val="Code"/>
              <w:rPr>
                <w:sz w:val="18"/>
                <w:szCs w:val="18"/>
              </w:rPr>
            </w:pPr>
            <w:r w:rsidRPr="00B42DCC">
              <w:rPr>
                <w:sz w:val="18"/>
                <w:szCs w:val="18"/>
              </w:rPr>
              <w:t xml:space="preserve">        [Test]</w:t>
            </w:r>
          </w:p>
          <w:p w14:paraId="7CE8EB4C" w14:textId="77777777" w:rsidR="002B3E65" w:rsidRPr="00B42DCC" w:rsidRDefault="002B3E65" w:rsidP="002B3E65">
            <w:pPr>
              <w:pStyle w:val="Code"/>
              <w:rPr>
                <w:sz w:val="18"/>
                <w:szCs w:val="18"/>
              </w:rPr>
            </w:pPr>
            <w:r w:rsidRPr="00B42DCC">
              <w:rPr>
                <w:sz w:val="18"/>
                <w:szCs w:val="18"/>
              </w:rPr>
              <w:t xml:space="preserve">        </w:t>
            </w:r>
            <w:r w:rsidRPr="00B42DCC">
              <w:rPr>
                <w:color w:val="0000FF"/>
                <w:sz w:val="18"/>
                <w:szCs w:val="18"/>
              </w:rPr>
              <w:t>public</w:t>
            </w:r>
            <w:r w:rsidRPr="00B42DCC">
              <w:rPr>
                <w:sz w:val="18"/>
                <w:szCs w:val="18"/>
              </w:rPr>
              <w:t xml:space="preserve"> </w:t>
            </w:r>
            <w:r w:rsidRPr="00B42DCC">
              <w:rPr>
                <w:color w:val="0000FF"/>
                <w:sz w:val="18"/>
                <w:szCs w:val="18"/>
              </w:rPr>
              <w:t>void</w:t>
            </w:r>
            <w:r w:rsidRPr="00B42DCC">
              <w:rPr>
                <w:sz w:val="18"/>
                <w:szCs w:val="18"/>
              </w:rPr>
              <w:t xml:space="preserve"> TestNoPosition()</w:t>
            </w:r>
          </w:p>
          <w:p w14:paraId="0E97B866" w14:textId="77777777" w:rsidR="002B3E65" w:rsidRPr="00B42DCC" w:rsidRDefault="002B3E65" w:rsidP="002B3E65">
            <w:pPr>
              <w:pStyle w:val="Code"/>
              <w:rPr>
                <w:sz w:val="18"/>
                <w:szCs w:val="18"/>
              </w:rPr>
            </w:pPr>
            <w:r w:rsidRPr="00B42DCC">
              <w:rPr>
                <w:sz w:val="18"/>
                <w:szCs w:val="18"/>
              </w:rPr>
              <w:t xml:space="preserve">        {</w:t>
            </w:r>
          </w:p>
          <w:p w14:paraId="6D89E935" w14:textId="77777777" w:rsidR="002B3E65" w:rsidRPr="00B42DCC" w:rsidRDefault="002B3E65" w:rsidP="002B3E65">
            <w:pPr>
              <w:pStyle w:val="Code"/>
              <w:rPr>
                <w:sz w:val="18"/>
                <w:szCs w:val="18"/>
              </w:rPr>
            </w:pPr>
            <w:r w:rsidRPr="00B42DCC">
              <w:rPr>
                <w:sz w:val="18"/>
                <w:szCs w:val="18"/>
              </w:rPr>
              <w:t xml:space="preserve">            </w:t>
            </w:r>
            <w:r w:rsidRPr="00B42DCC">
              <w:rPr>
                <w:color w:val="008000"/>
                <w:sz w:val="18"/>
                <w:szCs w:val="18"/>
              </w:rPr>
              <w:t>// Set the calc method</w:t>
            </w:r>
          </w:p>
          <w:p w14:paraId="5EC49362" w14:textId="77777777" w:rsidR="002B3E65" w:rsidRPr="00B42DCC" w:rsidRDefault="002B3E65" w:rsidP="002B3E65">
            <w:pPr>
              <w:pStyle w:val="Code"/>
              <w:rPr>
                <w:sz w:val="18"/>
                <w:szCs w:val="18"/>
              </w:rPr>
            </w:pPr>
            <w:r w:rsidRPr="00B42DCC">
              <w:rPr>
                <w:sz w:val="18"/>
                <w:szCs w:val="18"/>
              </w:rPr>
              <w:t xml:space="preserve">            calc.SetCalcMethod(calcMethod);</w:t>
            </w:r>
          </w:p>
          <w:p w14:paraId="3656FDA1" w14:textId="77777777" w:rsidR="002B3E65" w:rsidRPr="00B42DCC" w:rsidRDefault="002B3E65" w:rsidP="002B3E65">
            <w:pPr>
              <w:pStyle w:val="Code"/>
              <w:rPr>
                <w:sz w:val="18"/>
                <w:szCs w:val="18"/>
              </w:rPr>
            </w:pPr>
          </w:p>
          <w:p w14:paraId="424CD9F6" w14:textId="77777777" w:rsidR="002B3E65" w:rsidRPr="00B42DCC" w:rsidRDefault="002B3E65" w:rsidP="002B3E65">
            <w:pPr>
              <w:pStyle w:val="Code"/>
              <w:rPr>
                <w:sz w:val="18"/>
                <w:szCs w:val="18"/>
              </w:rPr>
            </w:pPr>
            <w:r w:rsidRPr="00B42DCC">
              <w:rPr>
                <w:sz w:val="18"/>
                <w:szCs w:val="18"/>
              </w:rPr>
              <w:t xml:space="preserve">            </w:t>
            </w:r>
            <w:r w:rsidRPr="00B42DCC">
              <w:rPr>
                <w:color w:val="008000"/>
                <w:sz w:val="18"/>
                <w:szCs w:val="18"/>
              </w:rPr>
              <w:t>// Calling Calc before setting the position should throw exception</w:t>
            </w:r>
          </w:p>
          <w:p w14:paraId="19528F5B" w14:textId="77777777" w:rsidR="002B3E65" w:rsidRPr="00B42DCC" w:rsidRDefault="002B3E65" w:rsidP="002B3E65">
            <w:pPr>
              <w:pStyle w:val="Code"/>
              <w:rPr>
                <w:sz w:val="18"/>
                <w:szCs w:val="18"/>
              </w:rPr>
            </w:pPr>
            <w:r w:rsidRPr="00B42DCC">
              <w:rPr>
                <w:sz w:val="18"/>
                <w:szCs w:val="18"/>
              </w:rPr>
              <w:t xml:space="preserve">            Assert.Throws&lt;Exception&gt;(() =&gt; calc.Calc(), </w:t>
            </w:r>
            <w:r w:rsidRPr="00B42DCC">
              <w:rPr>
                <w:color w:val="A31515"/>
                <w:sz w:val="18"/>
                <w:szCs w:val="18"/>
              </w:rPr>
              <w:t>"Position not yet maintained"</w:t>
            </w:r>
            <w:r w:rsidRPr="00B42DCC">
              <w:rPr>
                <w:sz w:val="18"/>
                <w:szCs w:val="18"/>
              </w:rPr>
              <w:t>);</w:t>
            </w:r>
          </w:p>
          <w:p w14:paraId="0F52597F" w14:textId="77777777" w:rsidR="002B3E65" w:rsidRPr="00B42DCC" w:rsidRDefault="002B3E65" w:rsidP="002B3E65">
            <w:pPr>
              <w:pStyle w:val="Code"/>
              <w:rPr>
                <w:sz w:val="18"/>
                <w:szCs w:val="18"/>
              </w:rPr>
            </w:pPr>
            <w:r w:rsidRPr="00B42DCC">
              <w:rPr>
                <w:sz w:val="18"/>
                <w:szCs w:val="18"/>
              </w:rPr>
              <w:t xml:space="preserve">        }</w:t>
            </w:r>
          </w:p>
          <w:p w14:paraId="654022E5" w14:textId="77777777" w:rsidR="002B3E65" w:rsidRPr="00B42DCC" w:rsidRDefault="002B3E65" w:rsidP="002B3E65">
            <w:pPr>
              <w:pStyle w:val="Code"/>
              <w:rPr>
                <w:sz w:val="18"/>
                <w:szCs w:val="18"/>
              </w:rPr>
            </w:pPr>
          </w:p>
          <w:p w14:paraId="68878926" w14:textId="77777777" w:rsidR="002B3E65" w:rsidRPr="00B42DCC" w:rsidRDefault="002B3E65" w:rsidP="002B3E65">
            <w:pPr>
              <w:pStyle w:val="Code"/>
              <w:rPr>
                <w:sz w:val="18"/>
                <w:szCs w:val="18"/>
              </w:rPr>
            </w:pPr>
            <w:r w:rsidRPr="00B42DCC">
              <w:rPr>
                <w:sz w:val="18"/>
                <w:szCs w:val="18"/>
              </w:rPr>
              <w:t xml:space="preserve">        [Test]</w:t>
            </w:r>
          </w:p>
          <w:p w14:paraId="32A56E77" w14:textId="77777777" w:rsidR="002B3E65" w:rsidRPr="00B42DCC" w:rsidRDefault="002B3E65" w:rsidP="002B3E65">
            <w:pPr>
              <w:pStyle w:val="Code"/>
              <w:rPr>
                <w:sz w:val="18"/>
                <w:szCs w:val="18"/>
              </w:rPr>
            </w:pPr>
            <w:r w:rsidRPr="00B42DCC">
              <w:rPr>
                <w:sz w:val="18"/>
                <w:szCs w:val="18"/>
              </w:rPr>
              <w:tab/>
              <w:t xml:space="preserve">    </w:t>
            </w:r>
            <w:r w:rsidRPr="00B42DCC">
              <w:rPr>
                <w:color w:val="0000FF"/>
                <w:sz w:val="18"/>
                <w:szCs w:val="18"/>
              </w:rPr>
              <w:t>public</w:t>
            </w:r>
            <w:r w:rsidRPr="00B42DCC">
              <w:rPr>
                <w:sz w:val="18"/>
                <w:szCs w:val="18"/>
              </w:rPr>
              <w:t xml:space="preserve"> </w:t>
            </w:r>
            <w:r w:rsidRPr="00B42DCC">
              <w:rPr>
                <w:color w:val="0000FF"/>
                <w:sz w:val="18"/>
                <w:szCs w:val="18"/>
              </w:rPr>
              <w:t>void</w:t>
            </w:r>
            <w:r w:rsidRPr="00B42DCC">
              <w:rPr>
                <w:sz w:val="18"/>
                <w:szCs w:val="18"/>
              </w:rPr>
              <w:t xml:space="preserve"> TestCalc2()</w:t>
            </w:r>
          </w:p>
          <w:p w14:paraId="0F8BA825" w14:textId="77777777" w:rsidR="002B3E65" w:rsidRPr="00B42DCC" w:rsidRDefault="002B3E65" w:rsidP="002B3E65">
            <w:pPr>
              <w:pStyle w:val="Code"/>
              <w:rPr>
                <w:sz w:val="18"/>
                <w:szCs w:val="18"/>
              </w:rPr>
            </w:pPr>
            <w:r w:rsidRPr="00B42DCC">
              <w:rPr>
                <w:sz w:val="18"/>
                <w:szCs w:val="18"/>
              </w:rPr>
              <w:t xml:space="preserve">        {</w:t>
            </w:r>
          </w:p>
          <w:p w14:paraId="7BBE4FE8" w14:textId="77777777" w:rsidR="002B3E65" w:rsidRPr="00B42DCC" w:rsidRDefault="002B3E65" w:rsidP="002B3E65">
            <w:pPr>
              <w:pStyle w:val="Code"/>
              <w:rPr>
                <w:sz w:val="18"/>
                <w:szCs w:val="18"/>
              </w:rPr>
            </w:pPr>
            <w:r w:rsidRPr="00B42DCC">
              <w:rPr>
                <w:sz w:val="18"/>
                <w:szCs w:val="18"/>
              </w:rPr>
              <w:t xml:space="preserve">            </w:t>
            </w:r>
            <w:r w:rsidRPr="00B42DCC">
              <w:rPr>
                <w:color w:val="008000"/>
                <w:sz w:val="18"/>
                <w:szCs w:val="18"/>
              </w:rPr>
              <w:t>// Set up a fake ICalcMethod which throws an exception</w:t>
            </w:r>
          </w:p>
          <w:p w14:paraId="4F0C6786" w14:textId="77777777" w:rsidR="002B3E65" w:rsidRPr="00B42DCC" w:rsidRDefault="002B3E65" w:rsidP="002B3E65">
            <w:pPr>
              <w:pStyle w:val="Code"/>
              <w:rPr>
                <w:sz w:val="18"/>
                <w:szCs w:val="18"/>
              </w:rPr>
            </w:pPr>
            <w:r w:rsidRPr="00B42DCC">
              <w:rPr>
                <w:sz w:val="18"/>
                <w:szCs w:val="18"/>
              </w:rPr>
              <w:t xml:space="preserve">            </w:t>
            </w:r>
            <w:r w:rsidRPr="00B42DCC">
              <w:rPr>
                <w:color w:val="008000"/>
                <w:sz w:val="18"/>
                <w:szCs w:val="18"/>
              </w:rPr>
              <w:t>// when asked for the income of a SURFER</w:t>
            </w:r>
          </w:p>
          <w:p w14:paraId="29EC5D6B" w14:textId="77777777" w:rsidR="002B3E65" w:rsidRPr="00B42DCC" w:rsidRDefault="002B3E65" w:rsidP="002B3E65">
            <w:pPr>
              <w:pStyle w:val="Code"/>
              <w:rPr>
                <w:sz w:val="18"/>
                <w:szCs w:val="18"/>
              </w:rPr>
            </w:pPr>
            <w:r w:rsidRPr="00B42DCC">
              <w:rPr>
                <w:sz w:val="18"/>
                <w:szCs w:val="18"/>
              </w:rPr>
              <w:t xml:space="preserve">            A.CallTo(() =&gt; calcMethod.Calc(Position.SURFER)).Throws(</w:t>
            </w:r>
            <w:r w:rsidRPr="00B42DCC">
              <w:rPr>
                <w:color w:val="0000FF"/>
                <w:sz w:val="18"/>
                <w:szCs w:val="18"/>
              </w:rPr>
              <w:t>new</w:t>
            </w:r>
            <w:r w:rsidRPr="00B42DCC">
              <w:rPr>
                <w:sz w:val="18"/>
                <w:szCs w:val="18"/>
              </w:rPr>
              <w:t xml:space="preserve"> Exception(</w:t>
            </w:r>
            <w:r w:rsidRPr="00B42DCC">
              <w:rPr>
                <w:color w:val="A31515"/>
                <w:sz w:val="18"/>
                <w:szCs w:val="18"/>
              </w:rPr>
              <w:t>"Don't know this guy!"</w:t>
            </w:r>
            <w:r w:rsidRPr="00B42DCC">
              <w:rPr>
                <w:sz w:val="18"/>
                <w:szCs w:val="18"/>
              </w:rPr>
              <w:t>));</w:t>
            </w:r>
          </w:p>
          <w:p w14:paraId="6BC88E43" w14:textId="77777777" w:rsidR="002B3E65" w:rsidRPr="00B42DCC" w:rsidRDefault="002B3E65" w:rsidP="002B3E65">
            <w:pPr>
              <w:pStyle w:val="Code"/>
              <w:rPr>
                <w:sz w:val="18"/>
                <w:szCs w:val="18"/>
              </w:rPr>
            </w:pPr>
          </w:p>
          <w:p w14:paraId="0806899E" w14:textId="77777777" w:rsidR="002B3E65" w:rsidRPr="00B42DCC" w:rsidRDefault="002B3E65" w:rsidP="002B3E65">
            <w:pPr>
              <w:pStyle w:val="Code"/>
              <w:rPr>
                <w:sz w:val="18"/>
                <w:szCs w:val="18"/>
              </w:rPr>
            </w:pPr>
            <w:r w:rsidRPr="00B42DCC">
              <w:rPr>
                <w:sz w:val="18"/>
                <w:szCs w:val="18"/>
              </w:rPr>
              <w:t xml:space="preserve">            </w:t>
            </w:r>
            <w:r w:rsidRPr="00B42DCC">
              <w:rPr>
                <w:color w:val="008000"/>
                <w:sz w:val="18"/>
                <w:szCs w:val="18"/>
              </w:rPr>
              <w:t>// Set up the calc method and position</w:t>
            </w:r>
          </w:p>
          <w:p w14:paraId="7DDA2DD0" w14:textId="77777777" w:rsidR="002B3E65" w:rsidRPr="00B42DCC" w:rsidRDefault="002B3E65" w:rsidP="002B3E65">
            <w:pPr>
              <w:pStyle w:val="Code"/>
              <w:rPr>
                <w:sz w:val="18"/>
                <w:szCs w:val="18"/>
              </w:rPr>
            </w:pPr>
            <w:r w:rsidRPr="00B42DCC">
              <w:rPr>
                <w:sz w:val="18"/>
                <w:szCs w:val="18"/>
              </w:rPr>
              <w:t xml:space="preserve">            calc.SetCalcMethod(calcMethod);</w:t>
            </w:r>
          </w:p>
          <w:p w14:paraId="361C8657" w14:textId="77777777" w:rsidR="002B3E65" w:rsidRPr="00B42DCC" w:rsidRDefault="002B3E65" w:rsidP="002B3E65">
            <w:pPr>
              <w:pStyle w:val="Code"/>
              <w:rPr>
                <w:sz w:val="18"/>
                <w:szCs w:val="18"/>
              </w:rPr>
            </w:pPr>
            <w:r w:rsidRPr="00B42DCC">
              <w:rPr>
                <w:sz w:val="18"/>
                <w:szCs w:val="18"/>
              </w:rPr>
              <w:t xml:space="preserve">            calc.SetPosition(Position.SURFER);</w:t>
            </w:r>
          </w:p>
          <w:p w14:paraId="7F5A8228" w14:textId="77777777" w:rsidR="002B3E65" w:rsidRPr="00B42DCC" w:rsidRDefault="002B3E65" w:rsidP="002B3E65">
            <w:pPr>
              <w:pStyle w:val="Code"/>
              <w:rPr>
                <w:sz w:val="18"/>
                <w:szCs w:val="18"/>
              </w:rPr>
            </w:pPr>
          </w:p>
          <w:p w14:paraId="4E402E78" w14:textId="77777777" w:rsidR="002B3E65" w:rsidRPr="00B42DCC" w:rsidRDefault="002B3E65" w:rsidP="002B3E65">
            <w:pPr>
              <w:pStyle w:val="Code"/>
              <w:rPr>
                <w:sz w:val="18"/>
                <w:szCs w:val="18"/>
              </w:rPr>
            </w:pPr>
            <w:r w:rsidRPr="00B42DCC">
              <w:rPr>
                <w:sz w:val="18"/>
                <w:szCs w:val="18"/>
              </w:rPr>
              <w:t xml:space="preserve">            </w:t>
            </w:r>
            <w:r w:rsidRPr="00B42DCC">
              <w:rPr>
                <w:color w:val="008000"/>
                <w:sz w:val="18"/>
                <w:szCs w:val="18"/>
              </w:rPr>
              <w:t>// If the ICalcMethod.calc method throws an exception, then it should</w:t>
            </w:r>
          </w:p>
          <w:p w14:paraId="0F4387D7" w14:textId="77777777" w:rsidR="002B3E65" w:rsidRPr="00B42DCC" w:rsidRDefault="002B3E65" w:rsidP="002B3E65">
            <w:pPr>
              <w:pStyle w:val="Code"/>
              <w:rPr>
                <w:sz w:val="18"/>
                <w:szCs w:val="18"/>
              </w:rPr>
            </w:pPr>
            <w:r w:rsidRPr="00B42DCC">
              <w:rPr>
                <w:sz w:val="18"/>
                <w:szCs w:val="18"/>
              </w:rPr>
              <w:t xml:space="preserve">            </w:t>
            </w:r>
            <w:r w:rsidRPr="00B42DCC">
              <w:rPr>
                <w:color w:val="008000"/>
                <w:sz w:val="18"/>
                <w:szCs w:val="18"/>
              </w:rPr>
              <w:t>// continue to bubble up out fo the IncomeCalculator.Calc method</w:t>
            </w:r>
          </w:p>
          <w:p w14:paraId="2CBEF935" w14:textId="77777777" w:rsidR="002B3E65" w:rsidRPr="00B42DCC" w:rsidRDefault="002B3E65" w:rsidP="002B3E65">
            <w:pPr>
              <w:pStyle w:val="Code"/>
              <w:rPr>
                <w:sz w:val="18"/>
                <w:szCs w:val="18"/>
              </w:rPr>
            </w:pPr>
            <w:r w:rsidRPr="00B42DCC">
              <w:rPr>
                <w:sz w:val="18"/>
                <w:szCs w:val="18"/>
              </w:rPr>
              <w:t xml:space="preserve">            Assert.Throws&lt;Exception&gt;(() =&gt; calc.Calc(), </w:t>
            </w:r>
            <w:r w:rsidRPr="00B42DCC">
              <w:rPr>
                <w:color w:val="A31515"/>
                <w:sz w:val="18"/>
                <w:szCs w:val="18"/>
              </w:rPr>
              <w:t>"Don't know this guy!"</w:t>
            </w:r>
            <w:r w:rsidRPr="00B42DCC">
              <w:rPr>
                <w:sz w:val="18"/>
                <w:szCs w:val="18"/>
              </w:rPr>
              <w:t>);</w:t>
            </w:r>
          </w:p>
          <w:p w14:paraId="356B1F46" w14:textId="77777777" w:rsidR="002B3E65" w:rsidRPr="00B42DCC" w:rsidRDefault="002B3E65" w:rsidP="002B3E65">
            <w:pPr>
              <w:pStyle w:val="Code"/>
              <w:rPr>
                <w:sz w:val="18"/>
                <w:szCs w:val="18"/>
              </w:rPr>
            </w:pPr>
            <w:r w:rsidRPr="00B42DCC">
              <w:rPr>
                <w:sz w:val="18"/>
                <w:szCs w:val="18"/>
              </w:rPr>
              <w:t xml:space="preserve">        }</w:t>
            </w:r>
          </w:p>
          <w:p w14:paraId="699BA308" w14:textId="77777777" w:rsidR="002B3E65" w:rsidRPr="00B42DCC" w:rsidRDefault="002B3E65" w:rsidP="002B3E65">
            <w:pPr>
              <w:pStyle w:val="Code"/>
              <w:rPr>
                <w:sz w:val="18"/>
                <w:szCs w:val="18"/>
              </w:rPr>
            </w:pPr>
            <w:r w:rsidRPr="00B42DCC">
              <w:rPr>
                <w:sz w:val="18"/>
                <w:szCs w:val="18"/>
              </w:rPr>
              <w:t xml:space="preserve">    }</w:t>
            </w:r>
          </w:p>
          <w:p w14:paraId="73BE90F5" w14:textId="5E117247" w:rsidR="002B3E65" w:rsidRPr="00B42DCC" w:rsidRDefault="002B3E65" w:rsidP="002B3E65">
            <w:pPr>
              <w:pStyle w:val="Code"/>
              <w:rPr>
                <w:noProof w:val="0"/>
                <w:sz w:val="18"/>
                <w:szCs w:val="18"/>
              </w:rPr>
            </w:pPr>
            <w:r w:rsidRPr="00B42DCC">
              <w:rPr>
                <w:sz w:val="18"/>
                <w:szCs w:val="18"/>
              </w:rPr>
              <w:t>}</w:t>
            </w:r>
          </w:p>
          <w:p w14:paraId="6D5F7479" w14:textId="77777777" w:rsidR="00156357" w:rsidRPr="00B42DCC" w:rsidRDefault="00156357" w:rsidP="00156357">
            <w:pPr>
              <w:pStyle w:val="Heading1"/>
              <w:outlineLvl w:val="0"/>
            </w:pPr>
            <w:r w:rsidRPr="00B42DCC">
              <w:t>Run the tests</w:t>
            </w:r>
          </w:p>
          <w:p w14:paraId="10AF7E67" w14:textId="02043E5F" w:rsidR="00103104" w:rsidRPr="00B42DCC" w:rsidRDefault="00156357" w:rsidP="00156357">
            <w:pPr>
              <w:pStyle w:val="FirstParagraph"/>
            </w:pPr>
            <w:r w:rsidRPr="00B42DCC">
              <w:t xml:space="preserve">You should see that we have successfully been able to unit test the calculator class, with each test taking control over how the dependent object (which implements the interface </w:t>
            </w:r>
            <w:proofErr w:type="spellStart"/>
            <w:r w:rsidRPr="00B42DCC">
              <w:t>ICalcMethod</w:t>
            </w:r>
            <w:proofErr w:type="spellEnd"/>
            <w:r w:rsidRPr="00B42DCC">
              <w:t>) behaves.</w:t>
            </w:r>
          </w:p>
        </w:tc>
      </w:tr>
    </w:tbl>
    <w:p w14:paraId="4D7A0868" w14:textId="77777777" w:rsidR="00103104" w:rsidRPr="00103104" w:rsidRDefault="00103104" w:rsidP="00103104">
      <w:pPr>
        <w:spacing w:before="180" w:after="180" w:line="276" w:lineRule="auto"/>
        <w:rPr>
          <w:rFonts w:ascii="Montserrat" w:hAnsi="Montserrat"/>
          <w:sz w:val="20"/>
          <w:szCs w:val="20"/>
          <w:lang w:val="en-GB"/>
        </w:rPr>
      </w:pPr>
    </w:p>
    <w:tbl>
      <w:tblPr>
        <w:tblStyle w:val="TableGrid"/>
        <w:tblW w:w="0" w:type="auto"/>
        <w:tblLook w:val="04A0" w:firstRow="1" w:lastRow="0" w:firstColumn="1" w:lastColumn="0" w:noHBand="0" w:noVBand="1"/>
      </w:tblPr>
      <w:tblGrid>
        <w:gridCol w:w="10790"/>
      </w:tblGrid>
      <w:tr w:rsidR="00103104" w:rsidRPr="00103104" w14:paraId="115DA3EE" w14:textId="77777777" w:rsidTr="00B42DCC">
        <w:tc>
          <w:tcPr>
            <w:tcW w:w="10790" w:type="dxa"/>
            <w:shd w:val="clear" w:color="auto" w:fill="FDE9D9" w:themeFill="accent6" w:themeFillTint="33"/>
          </w:tcPr>
          <w:p w14:paraId="5DA15599" w14:textId="4B3583C9" w:rsidR="00103104" w:rsidRPr="00103104" w:rsidRDefault="00103104" w:rsidP="00103104">
            <w:pPr>
              <w:keepNext/>
              <w:widowControl w:val="0"/>
              <w:outlineLvl w:val="0"/>
              <w:rPr>
                <w:rFonts w:ascii="Montserrat" w:hAnsi="Montserrat" w:cs="Arial"/>
                <w:color w:val="00404F"/>
                <w:sz w:val="28"/>
                <w:lang w:val="en-GB"/>
              </w:rPr>
            </w:pPr>
            <w:r w:rsidRPr="00103104">
              <w:rPr>
                <w:rFonts w:ascii="Montserrat" w:hAnsi="Montserrat" w:cs="Arial"/>
                <w:color w:val="00404F"/>
                <w:sz w:val="28"/>
                <w:lang w:val="en-GB"/>
              </w:rPr>
              <w:lastRenderedPageBreak/>
              <w:t xml:space="preserve">JavaScript </w:t>
            </w:r>
            <w:r w:rsidR="00C47C52">
              <w:rPr>
                <w:rFonts w:ascii="Montserrat" w:hAnsi="Montserrat" w:cs="Arial"/>
                <w:color w:val="00404F"/>
                <w:sz w:val="28"/>
                <w:lang w:val="en-GB"/>
              </w:rPr>
              <w:t>instructions</w:t>
            </w:r>
          </w:p>
        </w:tc>
      </w:tr>
      <w:tr w:rsidR="00103104" w:rsidRPr="00103104" w14:paraId="063234C6" w14:textId="77777777" w:rsidTr="00B42DCC">
        <w:tc>
          <w:tcPr>
            <w:tcW w:w="10790" w:type="dxa"/>
          </w:tcPr>
          <w:p w14:paraId="6BA2DFFF" w14:textId="4694CE34" w:rsidR="00B42DCC" w:rsidRDefault="00B42DCC" w:rsidP="00B42DCC">
            <w:pPr>
              <w:pStyle w:val="Heading1"/>
              <w:outlineLvl w:val="0"/>
            </w:pPr>
            <w:r>
              <w:t xml:space="preserve">Install mocha, chai and </w:t>
            </w:r>
            <w:proofErr w:type="spellStart"/>
            <w:r>
              <w:t>sinon</w:t>
            </w:r>
            <w:proofErr w:type="spellEnd"/>
          </w:p>
          <w:p w14:paraId="55B7824C" w14:textId="0FEAE600" w:rsidR="00B42DCC" w:rsidRDefault="00B42DCC" w:rsidP="00B42DCC">
            <w:pPr>
              <w:pStyle w:val="FirstParagraph"/>
            </w:pPr>
            <w:r>
              <w:t xml:space="preserve">The first two packages allow us to do unit testing in general, and the last one </w:t>
            </w:r>
            <w:proofErr w:type="gramStart"/>
            <w:r>
              <w:t>allow</w:t>
            </w:r>
            <w:proofErr w:type="gramEnd"/>
            <w:r>
              <w:t xml:space="preserve"> us to work with test doubles (mocks / stubs).</w:t>
            </w:r>
          </w:p>
          <w:p w14:paraId="4186412D" w14:textId="35E6A1CE" w:rsidR="00B42DCC" w:rsidRPr="00413703" w:rsidRDefault="00B42DCC" w:rsidP="00B42DCC">
            <w:pPr>
              <w:pStyle w:val="Code"/>
              <w:rPr>
                <w:rFonts w:ascii="Courier New" w:hAnsi="Courier New" w:cs="Courier New"/>
                <w:b/>
                <w:bCs/>
              </w:rPr>
            </w:pPr>
            <w:r w:rsidRPr="00413703">
              <w:rPr>
                <w:rFonts w:ascii="Courier New" w:hAnsi="Courier New" w:cs="Courier New"/>
                <w:b/>
                <w:bCs/>
                <w:sz w:val="22"/>
                <w:szCs w:val="22"/>
              </w:rPr>
              <w:t>npm install --save-dev mocha chai sinon</w:t>
            </w:r>
          </w:p>
          <w:p w14:paraId="1FE44A7A" w14:textId="7DE59570" w:rsidR="00103104" w:rsidRPr="00B42DCC" w:rsidRDefault="00B42DCC" w:rsidP="00B42DCC">
            <w:pPr>
              <w:pStyle w:val="Heading1"/>
              <w:outlineLvl w:val="0"/>
            </w:pPr>
            <w:r w:rsidRPr="00B42DCC">
              <w:t>Create unit tests</w:t>
            </w:r>
          </w:p>
          <w:p w14:paraId="1505BC23" w14:textId="77777777" w:rsidR="00B42DCC" w:rsidRPr="00B42DCC" w:rsidRDefault="00B42DCC" w:rsidP="00B42DCC">
            <w:pPr>
              <w:pStyle w:val="FirstParagraph"/>
            </w:pPr>
            <w:r w:rsidRPr="00B42DCC">
              <w:t xml:space="preserve">Create a new JavaScript file called </w:t>
            </w:r>
            <w:r w:rsidRPr="00B42DCC">
              <w:rPr>
                <w:b/>
                <w:bCs/>
              </w:rPr>
              <w:t>IncomeCalculator.test.js</w:t>
            </w:r>
            <w:r w:rsidRPr="00B42DCC">
              <w:t>, with the following content:</w:t>
            </w:r>
          </w:p>
          <w:p w14:paraId="478AE13E" w14:textId="77777777" w:rsidR="00B42DCC" w:rsidRPr="00B42DCC" w:rsidRDefault="00B42DCC" w:rsidP="00B42DCC">
            <w:pPr>
              <w:pStyle w:val="Code"/>
              <w:rPr>
                <w:lang w:eastAsia="en-GB"/>
              </w:rPr>
            </w:pPr>
            <w:r w:rsidRPr="00B42DCC">
              <w:rPr>
                <w:color w:val="0000FF"/>
                <w:lang w:eastAsia="en-GB"/>
              </w:rPr>
              <w:t>const</w:t>
            </w:r>
            <w:r w:rsidRPr="00B42DCC">
              <w:rPr>
                <w:lang w:eastAsia="en-GB"/>
              </w:rPr>
              <w:t> { </w:t>
            </w:r>
            <w:r w:rsidRPr="00B42DCC">
              <w:rPr>
                <w:color w:val="0070C1"/>
                <w:lang w:eastAsia="en-GB"/>
              </w:rPr>
              <w:t>expect</w:t>
            </w:r>
            <w:r w:rsidRPr="00B42DCC">
              <w:rPr>
                <w:lang w:eastAsia="en-GB"/>
              </w:rPr>
              <w:t> } = </w:t>
            </w:r>
            <w:r w:rsidRPr="00B42DCC">
              <w:rPr>
                <w:color w:val="795E26"/>
                <w:lang w:eastAsia="en-GB"/>
              </w:rPr>
              <w:t>require</w:t>
            </w:r>
            <w:r w:rsidRPr="00B42DCC">
              <w:rPr>
                <w:lang w:eastAsia="en-GB"/>
              </w:rPr>
              <w:t>(</w:t>
            </w:r>
            <w:r w:rsidRPr="00B42DCC">
              <w:rPr>
                <w:color w:val="A31515"/>
                <w:lang w:eastAsia="en-GB"/>
              </w:rPr>
              <w:t>'chai'</w:t>
            </w:r>
            <w:r w:rsidRPr="00B42DCC">
              <w:rPr>
                <w:lang w:eastAsia="en-GB"/>
              </w:rPr>
              <w:t>);</w:t>
            </w:r>
          </w:p>
          <w:p w14:paraId="35EFE03D" w14:textId="77777777" w:rsidR="00B42DCC" w:rsidRPr="00B42DCC" w:rsidRDefault="00B42DCC" w:rsidP="00B42DCC">
            <w:pPr>
              <w:pStyle w:val="Code"/>
              <w:rPr>
                <w:lang w:eastAsia="en-GB"/>
              </w:rPr>
            </w:pPr>
            <w:r w:rsidRPr="00B42DCC">
              <w:rPr>
                <w:color w:val="0000FF"/>
                <w:lang w:eastAsia="en-GB"/>
              </w:rPr>
              <w:t>const</w:t>
            </w:r>
            <w:r w:rsidRPr="00B42DCC">
              <w:rPr>
                <w:lang w:eastAsia="en-GB"/>
              </w:rPr>
              <w:t> </w:t>
            </w:r>
            <w:r w:rsidRPr="00B42DCC">
              <w:rPr>
                <w:color w:val="0070C1"/>
                <w:lang w:eastAsia="en-GB"/>
              </w:rPr>
              <w:t>sinon</w:t>
            </w:r>
            <w:r w:rsidRPr="00B42DCC">
              <w:rPr>
                <w:lang w:eastAsia="en-GB"/>
              </w:rPr>
              <w:t> = </w:t>
            </w:r>
            <w:r w:rsidRPr="00B42DCC">
              <w:rPr>
                <w:color w:val="795E26"/>
                <w:lang w:eastAsia="en-GB"/>
              </w:rPr>
              <w:t>require</w:t>
            </w:r>
            <w:r w:rsidRPr="00B42DCC">
              <w:rPr>
                <w:lang w:eastAsia="en-GB"/>
              </w:rPr>
              <w:t>(</w:t>
            </w:r>
            <w:r w:rsidRPr="00B42DCC">
              <w:rPr>
                <w:color w:val="A31515"/>
                <w:lang w:eastAsia="en-GB"/>
              </w:rPr>
              <w:t>'sinon'</w:t>
            </w:r>
            <w:r w:rsidRPr="00B42DCC">
              <w:rPr>
                <w:lang w:eastAsia="en-GB"/>
              </w:rPr>
              <w:t>);</w:t>
            </w:r>
          </w:p>
          <w:p w14:paraId="4E7A6065" w14:textId="77777777" w:rsidR="00B42DCC" w:rsidRPr="00B42DCC" w:rsidRDefault="00B42DCC" w:rsidP="00B42DCC">
            <w:pPr>
              <w:pStyle w:val="Code"/>
              <w:rPr>
                <w:lang w:eastAsia="en-GB"/>
              </w:rPr>
            </w:pPr>
            <w:r w:rsidRPr="00B42DCC">
              <w:rPr>
                <w:color w:val="0000FF"/>
                <w:lang w:eastAsia="en-GB"/>
              </w:rPr>
              <w:t>const</w:t>
            </w:r>
            <w:r w:rsidRPr="00B42DCC">
              <w:rPr>
                <w:lang w:eastAsia="en-GB"/>
              </w:rPr>
              <w:t> { </w:t>
            </w:r>
            <w:r w:rsidRPr="00B42DCC">
              <w:rPr>
                <w:color w:val="0070C1"/>
                <w:lang w:eastAsia="en-GB"/>
              </w:rPr>
              <w:t>Position</w:t>
            </w:r>
            <w:r w:rsidRPr="00B42DCC">
              <w:rPr>
                <w:lang w:eastAsia="en-GB"/>
              </w:rPr>
              <w:t>, </w:t>
            </w:r>
            <w:r w:rsidRPr="00B42DCC">
              <w:rPr>
                <w:color w:val="267F99"/>
                <w:lang w:eastAsia="en-GB"/>
              </w:rPr>
              <w:t>ICalcMethod</w:t>
            </w:r>
            <w:r w:rsidRPr="00B42DCC">
              <w:rPr>
                <w:lang w:eastAsia="en-GB"/>
              </w:rPr>
              <w:t>, </w:t>
            </w:r>
            <w:r w:rsidRPr="00B42DCC">
              <w:rPr>
                <w:color w:val="267F99"/>
                <w:lang w:eastAsia="en-GB"/>
              </w:rPr>
              <w:t>IncomeCalculator</w:t>
            </w:r>
            <w:r w:rsidRPr="00B42DCC">
              <w:rPr>
                <w:lang w:eastAsia="en-GB"/>
              </w:rPr>
              <w:t> } = </w:t>
            </w:r>
            <w:r w:rsidRPr="00B42DCC">
              <w:rPr>
                <w:color w:val="795E26"/>
                <w:lang w:eastAsia="en-GB"/>
              </w:rPr>
              <w:t>require</w:t>
            </w:r>
            <w:r w:rsidRPr="00B42DCC">
              <w:rPr>
                <w:lang w:eastAsia="en-GB"/>
              </w:rPr>
              <w:t>(</w:t>
            </w:r>
            <w:r w:rsidRPr="00B42DCC">
              <w:rPr>
                <w:color w:val="A31515"/>
                <w:lang w:eastAsia="en-GB"/>
              </w:rPr>
              <w:t>'./IncomeCalculator'</w:t>
            </w:r>
            <w:r w:rsidRPr="00B42DCC">
              <w:rPr>
                <w:lang w:eastAsia="en-GB"/>
              </w:rPr>
              <w:t>);</w:t>
            </w:r>
          </w:p>
          <w:p w14:paraId="47D0F389" w14:textId="77777777" w:rsidR="00B42DCC" w:rsidRPr="00B42DCC" w:rsidRDefault="00B42DCC" w:rsidP="00B42DCC">
            <w:pPr>
              <w:pStyle w:val="Code"/>
              <w:rPr>
                <w:lang w:eastAsia="en-GB"/>
              </w:rPr>
            </w:pPr>
          </w:p>
          <w:p w14:paraId="361B9760" w14:textId="77777777" w:rsidR="00B42DCC" w:rsidRPr="00B42DCC" w:rsidRDefault="00B42DCC" w:rsidP="00B42DCC">
            <w:pPr>
              <w:pStyle w:val="Code"/>
              <w:rPr>
                <w:lang w:eastAsia="en-GB"/>
              </w:rPr>
            </w:pPr>
            <w:r w:rsidRPr="00B42DCC">
              <w:rPr>
                <w:color w:val="795E26"/>
                <w:lang w:eastAsia="en-GB"/>
              </w:rPr>
              <w:t>describe</w:t>
            </w:r>
            <w:r w:rsidRPr="00B42DCC">
              <w:rPr>
                <w:lang w:eastAsia="en-GB"/>
              </w:rPr>
              <w:t>(</w:t>
            </w:r>
            <w:r w:rsidRPr="00B42DCC">
              <w:rPr>
                <w:color w:val="A31515"/>
                <w:lang w:eastAsia="en-GB"/>
              </w:rPr>
              <w:t>'IncomeCalculator.calc()'</w:t>
            </w:r>
            <w:r w:rsidRPr="00B42DCC">
              <w:rPr>
                <w:lang w:eastAsia="en-GB"/>
              </w:rPr>
              <w:t>, </w:t>
            </w:r>
            <w:r w:rsidRPr="00B42DCC">
              <w:rPr>
                <w:color w:val="0000FF"/>
                <w:lang w:eastAsia="en-GB"/>
              </w:rPr>
              <w:t>function</w:t>
            </w:r>
            <w:r w:rsidRPr="00B42DCC">
              <w:rPr>
                <w:lang w:eastAsia="en-GB"/>
              </w:rPr>
              <w:t> () {</w:t>
            </w:r>
          </w:p>
          <w:p w14:paraId="5B8B1816" w14:textId="77777777" w:rsidR="00B42DCC" w:rsidRPr="00B42DCC" w:rsidRDefault="00B42DCC" w:rsidP="00B42DCC">
            <w:pPr>
              <w:pStyle w:val="Code"/>
              <w:rPr>
                <w:lang w:eastAsia="en-GB"/>
              </w:rPr>
            </w:pPr>
          </w:p>
          <w:p w14:paraId="0227F883" w14:textId="77777777" w:rsidR="00B42DCC" w:rsidRPr="00B42DCC" w:rsidRDefault="00B42DCC" w:rsidP="00B42DCC">
            <w:pPr>
              <w:pStyle w:val="Code"/>
              <w:rPr>
                <w:lang w:eastAsia="en-GB"/>
              </w:rPr>
            </w:pPr>
            <w:r w:rsidRPr="00B42DCC">
              <w:rPr>
                <w:lang w:eastAsia="en-GB"/>
              </w:rPr>
              <w:t>    </w:t>
            </w:r>
            <w:r w:rsidRPr="00B42DCC">
              <w:rPr>
                <w:color w:val="0000FF"/>
                <w:lang w:eastAsia="en-GB"/>
              </w:rPr>
              <w:t>let</w:t>
            </w:r>
            <w:r w:rsidRPr="00B42DCC">
              <w:rPr>
                <w:lang w:eastAsia="en-GB"/>
              </w:rPr>
              <w:t> </w:t>
            </w:r>
            <w:r w:rsidRPr="00B42DCC">
              <w:rPr>
                <w:color w:val="001080"/>
                <w:lang w:eastAsia="en-GB"/>
              </w:rPr>
              <w:t>calc</w:t>
            </w:r>
            <w:r w:rsidRPr="00B42DCC">
              <w:rPr>
                <w:lang w:eastAsia="en-GB"/>
              </w:rPr>
              <w:t>;</w:t>
            </w:r>
          </w:p>
          <w:p w14:paraId="52755803" w14:textId="77777777" w:rsidR="00B42DCC" w:rsidRPr="00B42DCC" w:rsidRDefault="00B42DCC" w:rsidP="00B42DCC">
            <w:pPr>
              <w:pStyle w:val="Code"/>
              <w:rPr>
                <w:lang w:eastAsia="en-GB"/>
              </w:rPr>
            </w:pPr>
            <w:r w:rsidRPr="00B42DCC">
              <w:rPr>
                <w:lang w:eastAsia="en-GB"/>
              </w:rPr>
              <w:t>    </w:t>
            </w:r>
            <w:r w:rsidRPr="00B42DCC">
              <w:rPr>
                <w:color w:val="0000FF"/>
                <w:lang w:eastAsia="en-GB"/>
              </w:rPr>
              <w:t>let</w:t>
            </w:r>
            <w:r w:rsidRPr="00B42DCC">
              <w:rPr>
                <w:lang w:eastAsia="en-GB"/>
              </w:rPr>
              <w:t> </w:t>
            </w:r>
            <w:r w:rsidRPr="00B42DCC">
              <w:rPr>
                <w:color w:val="001080"/>
                <w:lang w:eastAsia="en-GB"/>
              </w:rPr>
              <w:t>calcMethod</w:t>
            </w:r>
            <w:r w:rsidRPr="00B42DCC">
              <w:rPr>
                <w:lang w:eastAsia="en-GB"/>
              </w:rPr>
              <w:t>;</w:t>
            </w:r>
          </w:p>
          <w:p w14:paraId="7ABE3B30" w14:textId="77777777" w:rsidR="00B42DCC" w:rsidRPr="00B42DCC" w:rsidRDefault="00B42DCC" w:rsidP="00B42DCC">
            <w:pPr>
              <w:pStyle w:val="Code"/>
              <w:rPr>
                <w:lang w:eastAsia="en-GB"/>
              </w:rPr>
            </w:pPr>
          </w:p>
          <w:p w14:paraId="6EF197F2" w14:textId="77777777" w:rsidR="00B42DCC" w:rsidRPr="00B42DCC" w:rsidRDefault="00B42DCC" w:rsidP="00B42DCC">
            <w:pPr>
              <w:pStyle w:val="Code"/>
              <w:rPr>
                <w:lang w:eastAsia="en-GB"/>
              </w:rPr>
            </w:pPr>
            <w:r w:rsidRPr="00B42DCC">
              <w:rPr>
                <w:lang w:eastAsia="en-GB"/>
              </w:rPr>
              <w:t>    </w:t>
            </w:r>
            <w:r w:rsidRPr="00B42DCC">
              <w:rPr>
                <w:color w:val="795E26"/>
                <w:lang w:eastAsia="en-GB"/>
              </w:rPr>
              <w:t>beforeEach</w:t>
            </w:r>
            <w:r w:rsidRPr="00B42DCC">
              <w:rPr>
                <w:lang w:eastAsia="en-GB"/>
              </w:rPr>
              <w:t>(() </w:t>
            </w:r>
            <w:r w:rsidRPr="00B42DCC">
              <w:rPr>
                <w:color w:val="0000FF"/>
                <w:lang w:eastAsia="en-GB"/>
              </w:rPr>
              <w:t>=&gt;</w:t>
            </w:r>
            <w:r w:rsidRPr="00B42DCC">
              <w:rPr>
                <w:lang w:eastAsia="en-GB"/>
              </w:rPr>
              <w:t> {</w:t>
            </w:r>
          </w:p>
          <w:p w14:paraId="455F1454" w14:textId="77777777" w:rsidR="00B42DCC" w:rsidRPr="00B42DCC" w:rsidRDefault="00B42DCC" w:rsidP="00B42DCC">
            <w:pPr>
              <w:pStyle w:val="Code"/>
              <w:rPr>
                <w:lang w:eastAsia="en-GB"/>
              </w:rPr>
            </w:pPr>
            <w:r w:rsidRPr="00B42DCC">
              <w:rPr>
                <w:lang w:eastAsia="en-GB"/>
              </w:rPr>
              <w:t>        </w:t>
            </w:r>
            <w:r w:rsidRPr="00B42DCC">
              <w:rPr>
                <w:color w:val="001080"/>
                <w:lang w:eastAsia="en-GB"/>
              </w:rPr>
              <w:t>calcMethod</w:t>
            </w:r>
            <w:r w:rsidRPr="00B42DCC">
              <w:rPr>
                <w:lang w:eastAsia="en-GB"/>
              </w:rPr>
              <w:t> = </w:t>
            </w:r>
            <w:r w:rsidRPr="00B42DCC">
              <w:rPr>
                <w:color w:val="0070C1"/>
                <w:lang w:eastAsia="en-GB"/>
              </w:rPr>
              <w:t>sinon</w:t>
            </w:r>
            <w:r w:rsidRPr="00B42DCC">
              <w:rPr>
                <w:lang w:eastAsia="en-GB"/>
              </w:rPr>
              <w:t>.</w:t>
            </w:r>
            <w:r w:rsidRPr="00B42DCC">
              <w:rPr>
                <w:color w:val="795E26"/>
                <w:lang w:eastAsia="en-GB"/>
              </w:rPr>
              <w:t>stub</w:t>
            </w:r>
            <w:r w:rsidRPr="00B42DCC">
              <w:rPr>
                <w:lang w:eastAsia="en-GB"/>
              </w:rPr>
              <w:t>(</w:t>
            </w:r>
            <w:r w:rsidRPr="00B42DCC">
              <w:rPr>
                <w:color w:val="0000FF"/>
                <w:lang w:eastAsia="en-GB"/>
              </w:rPr>
              <w:t>new</w:t>
            </w:r>
            <w:r w:rsidRPr="00B42DCC">
              <w:rPr>
                <w:lang w:eastAsia="en-GB"/>
              </w:rPr>
              <w:t> </w:t>
            </w:r>
            <w:r w:rsidRPr="00B42DCC">
              <w:rPr>
                <w:color w:val="267F99"/>
                <w:lang w:eastAsia="en-GB"/>
              </w:rPr>
              <w:t>ICalcMethod</w:t>
            </w:r>
            <w:r w:rsidRPr="00B42DCC">
              <w:rPr>
                <w:lang w:eastAsia="en-GB"/>
              </w:rPr>
              <w:t>());</w:t>
            </w:r>
          </w:p>
          <w:p w14:paraId="6B9BA644" w14:textId="77777777" w:rsidR="00B42DCC" w:rsidRPr="00B42DCC" w:rsidRDefault="00B42DCC" w:rsidP="00B42DCC">
            <w:pPr>
              <w:pStyle w:val="Code"/>
              <w:rPr>
                <w:lang w:eastAsia="en-GB"/>
              </w:rPr>
            </w:pPr>
            <w:r w:rsidRPr="00B42DCC">
              <w:rPr>
                <w:lang w:eastAsia="en-GB"/>
              </w:rPr>
              <w:t>        </w:t>
            </w:r>
            <w:r w:rsidRPr="00B42DCC">
              <w:rPr>
                <w:color w:val="001080"/>
                <w:lang w:eastAsia="en-GB"/>
              </w:rPr>
              <w:t>calc</w:t>
            </w:r>
            <w:r w:rsidRPr="00B42DCC">
              <w:rPr>
                <w:lang w:eastAsia="en-GB"/>
              </w:rPr>
              <w:t> = </w:t>
            </w:r>
            <w:r w:rsidRPr="00B42DCC">
              <w:rPr>
                <w:color w:val="0000FF"/>
                <w:lang w:eastAsia="en-GB"/>
              </w:rPr>
              <w:t>new</w:t>
            </w:r>
            <w:r w:rsidRPr="00B42DCC">
              <w:rPr>
                <w:lang w:eastAsia="en-GB"/>
              </w:rPr>
              <w:t> </w:t>
            </w:r>
            <w:r w:rsidRPr="00B42DCC">
              <w:rPr>
                <w:color w:val="267F99"/>
                <w:lang w:eastAsia="en-GB"/>
              </w:rPr>
              <w:t>IncomeCalculator</w:t>
            </w:r>
            <w:r w:rsidRPr="00B42DCC">
              <w:rPr>
                <w:lang w:eastAsia="en-GB"/>
              </w:rPr>
              <w:t>();</w:t>
            </w:r>
          </w:p>
          <w:p w14:paraId="4D46710B" w14:textId="77777777" w:rsidR="00B42DCC" w:rsidRPr="00B42DCC" w:rsidRDefault="00B42DCC" w:rsidP="00B42DCC">
            <w:pPr>
              <w:pStyle w:val="Code"/>
              <w:rPr>
                <w:lang w:eastAsia="en-GB"/>
              </w:rPr>
            </w:pPr>
            <w:r w:rsidRPr="00B42DCC">
              <w:rPr>
                <w:lang w:eastAsia="en-GB"/>
              </w:rPr>
              <w:t>    });</w:t>
            </w:r>
          </w:p>
          <w:p w14:paraId="226B9408" w14:textId="77777777" w:rsidR="00B42DCC" w:rsidRPr="00B42DCC" w:rsidRDefault="00B42DCC" w:rsidP="00B42DCC">
            <w:pPr>
              <w:pStyle w:val="Code"/>
              <w:rPr>
                <w:lang w:eastAsia="en-GB"/>
              </w:rPr>
            </w:pPr>
          </w:p>
          <w:p w14:paraId="141AB300" w14:textId="77777777" w:rsidR="00B42DCC" w:rsidRPr="00B42DCC" w:rsidRDefault="00B42DCC" w:rsidP="00B42DCC">
            <w:pPr>
              <w:pStyle w:val="Code"/>
              <w:rPr>
                <w:lang w:eastAsia="en-GB"/>
              </w:rPr>
            </w:pPr>
            <w:r w:rsidRPr="00B42DCC">
              <w:rPr>
                <w:lang w:eastAsia="en-GB"/>
              </w:rPr>
              <w:t>    </w:t>
            </w:r>
            <w:r w:rsidRPr="00B42DCC">
              <w:rPr>
                <w:color w:val="795E26"/>
                <w:lang w:eastAsia="en-GB"/>
              </w:rPr>
              <w:t>it</w:t>
            </w:r>
            <w:r w:rsidRPr="00B42DCC">
              <w:rPr>
                <w:lang w:eastAsia="en-GB"/>
              </w:rPr>
              <w:t>(</w:t>
            </w:r>
            <w:r w:rsidRPr="00B42DCC">
              <w:rPr>
                <w:color w:val="A31515"/>
                <w:lang w:eastAsia="en-GB"/>
              </w:rPr>
              <w:t>'calculates income using ICalcMethod object'</w:t>
            </w:r>
            <w:r w:rsidRPr="00B42DCC">
              <w:rPr>
                <w:lang w:eastAsia="en-GB"/>
              </w:rPr>
              <w:t>, </w:t>
            </w:r>
            <w:r w:rsidRPr="00B42DCC">
              <w:rPr>
                <w:color w:val="0000FF"/>
                <w:lang w:eastAsia="en-GB"/>
              </w:rPr>
              <w:t>function</w:t>
            </w:r>
            <w:r w:rsidRPr="00B42DCC">
              <w:rPr>
                <w:lang w:eastAsia="en-GB"/>
              </w:rPr>
              <w:t> () {</w:t>
            </w:r>
          </w:p>
          <w:p w14:paraId="5F51D466" w14:textId="77777777" w:rsidR="00B42DCC" w:rsidRPr="00B42DCC" w:rsidRDefault="00B42DCC" w:rsidP="00B42DCC">
            <w:pPr>
              <w:pStyle w:val="Code"/>
              <w:rPr>
                <w:lang w:eastAsia="en-GB"/>
              </w:rPr>
            </w:pPr>
            <w:r w:rsidRPr="00B42DCC">
              <w:rPr>
                <w:lang w:eastAsia="en-GB"/>
              </w:rPr>
              <w:t>        </w:t>
            </w:r>
            <w:r w:rsidRPr="00B42DCC">
              <w:rPr>
                <w:color w:val="008000"/>
                <w:lang w:eastAsia="en-GB"/>
              </w:rPr>
              <w:t>// Mock the ICalcMethod to return specific incomes</w:t>
            </w:r>
          </w:p>
          <w:p w14:paraId="614E3F3E" w14:textId="77777777" w:rsidR="00B42DCC" w:rsidRPr="00B42DCC" w:rsidRDefault="00B42DCC" w:rsidP="00B42DCC">
            <w:pPr>
              <w:pStyle w:val="Code"/>
              <w:rPr>
                <w:lang w:eastAsia="en-GB"/>
              </w:rPr>
            </w:pPr>
            <w:r w:rsidRPr="00B42DCC">
              <w:rPr>
                <w:lang w:eastAsia="en-GB"/>
              </w:rPr>
              <w:t>        </w:t>
            </w:r>
            <w:r w:rsidRPr="00B42DCC">
              <w:rPr>
                <w:color w:val="001080"/>
                <w:lang w:eastAsia="en-GB"/>
              </w:rPr>
              <w:t>calcMethod</w:t>
            </w:r>
            <w:r w:rsidRPr="00B42DCC">
              <w:rPr>
                <w:lang w:eastAsia="en-GB"/>
              </w:rPr>
              <w:t>.</w:t>
            </w:r>
            <w:r w:rsidRPr="00B42DCC">
              <w:rPr>
                <w:color w:val="001080"/>
                <w:lang w:eastAsia="en-GB"/>
              </w:rPr>
              <w:t>calc</w:t>
            </w:r>
            <w:r w:rsidRPr="00B42DCC">
              <w:rPr>
                <w:lang w:eastAsia="en-GB"/>
              </w:rPr>
              <w:t>.</w:t>
            </w:r>
            <w:r w:rsidRPr="00B42DCC">
              <w:rPr>
                <w:color w:val="795E26"/>
                <w:lang w:eastAsia="en-GB"/>
              </w:rPr>
              <w:t>withArgs</w:t>
            </w:r>
            <w:r w:rsidRPr="00B42DCC">
              <w:rPr>
                <w:lang w:eastAsia="en-GB"/>
              </w:rPr>
              <w:t>(</w:t>
            </w:r>
            <w:r w:rsidRPr="00B42DCC">
              <w:rPr>
                <w:color w:val="0070C1"/>
                <w:lang w:eastAsia="en-GB"/>
              </w:rPr>
              <w:t>Position</w:t>
            </w:r>
            <w:r w:rsidRPr="00B42DCC">
              <w:rPr>
                <w:lang w:eastAsia="en-GB"/>
              </w:rPr>
              <w:t>.</w:t>
            </w:r>
            <w:r w:rsidRPr="00B42DCC">
              <w:rPr>
                <w:color w:val="001080"/>
                <w:lang w:eastAsia="en-GB"/>
              </w:rPr>
              <w:t>BOSS</w:t>
            </w:r>
            <w:r w:rsidRPr="00B42DCC">
              <w:rPr>
                <w:lang w:eastAsia="en-GB"/>
              </w:rPr>
              <w:t>).</w:t>
            </w:r>
            <w:r w:rsidRPr="00B42DCC">
              <w:rPr>
                <w:color w:val="795E26"/>
                <w:lang w:eastAsia="en-GB"/>
              </w:rPr>
              <w:t>returns</w:t>
            </w:r>
            <w:r w:rsidRPr="00B42DCC">
              <w:rPr>
                <w:lang w:eastAsia="en-GB"/>
              </w:rPr>
              <w:t>(</w:t>
            </w:r>
            <w:r w:rsidRPr="00B42DCC">
              <w:rPr>
                <w:color w:val="098658"/>
                <w:lang w:eastAsia="en-GB"/>
              </w:rPr>
              <w:t>70000</w:t>
            </w:r>
            <w:r w:rsidRPr="00B42DCC">
              <w:rPr>
                <w:lang w:eastAsia="en-GB"/>
              </w:rPr>
              <w:t>);</w:t>
            </w:r>
          </w:p>
          <w:p w14:paraId="11DD26D6" w14:textId="77777777" w:rsidR="00B42DCC" w:rsidRPr="00B42DCC" w:rsidRDefault="00B42DCC" w:rsidP="00B42DCC">
            <w:pPr>
              <w:pStyle w:val="Code"/>
              <w:rPr>
                <w:lang w:eastAsia="en-GB"/>
              </w:rPr>
            </w:pPr>
            <w:r w:rsidRPr="00B42DCC">
              <w:rPr>
                <w:lang w:eastAsia="en-GB"/>
              </w:rPr>
              <w:t>        </w:t>
            </w:r>
            <w:r w:rsidRPr="00B42DCC">
              <w:rPr>
                <w:color w:val="001080"/>
                <w:lang w:eastAsia="en-GB"/>
              </w:rPr>
              <w:t>calcMethod</w:t>
            </w:r>
            <w:r w:rsidRPr="00B42DCC">
              <w:rPr>
                <w:lang w:eastAsia="en-GB"/>
              </w:rPr>
              <w:t>.</w:t>
            </w:r>
            <w:r w:rsidRPr="00B42DCC">
              <w:rPr>
                <w:color w:val="001080"/>
                <w:lang w:eastAsia="en-GB"/>
              </w:rPr>
              <w:t>calc</w:t>
            </w:r>
            <w:r w:rsidRPr="00B42DCC">
              <w:rPr>
                <w:lang w:eastAsia="en-GB"/>
              </w:rPr>
              <w:t>.</w:t>
            </w:r>
            <w:r w:rsidRPr="00B42DCC">
              <w:rPr>
                <w:color w:val="795E26"/>
                <w:lang w:eastAsia="en-GB"/>
              </w:rPr>
              <w:t>withArgs</w:t>
            </w:r>
            <w:r w:rsidRPr="00B42DCC">
              <w:rPr>
                <w:lang w:eastAsia="en-GB"/>
              </w:rPr>
              <w:t>(</w:t>
            </w:r>
            <w:r w:rsidRPr="00B42DCC">
              <w:rPr>
                <w:color w:val="0070C1"/>
                <w:lang w:eastAsia="en-GB"/>
              </w:rPr>
              <w:t>Position</w:t>
            </w:r>
            <w:r w:rsidRPr="00B42DCC">
              <w:rPr>
                <w:lang w:eastAsia="en-GB"/>
              </w:rPr>
              <w:t>.</w:t>
            </w:r>
            <w:r w:rsidRPr="00B42DCC">
              <w:rPr>
                <w:color w:val="001080"/>
                <w:lang w:eastAsia="en-GB"/>
              </w:rPr>
              <w:t>PROGRAMMER</w:t>
            </w:r>
            <w:r w:rsidRPr="00B42DCC">
              <w:rPr>
                <w:lang w:eastAsia="en-GB"/>
              </w:rPr>
              <w:t>).</w:t>
            </w:r>
            <w:r w:rsidRPr="00B42DCC">
              <w:rPr>
                <w:color w:val="795E26"/>
                <w:lang w:eastAsia="en-GB"/>
              </w:rPr>
              <w:t>returns</w:t>
            </w:r>
            <w:r w:rsidRPr="00B42DCC">
              <w:rPr>
                <w:lang w:eastAsia="en-GB"/>
              </w:rPr>
              <w:t>(</w:t>
            </w:r>
            <w:r w:rsidRPr="00B42DCC">
              <w:rPr>
                <w:color w:val="098658"/>
                <w:lang w:eastAsia="en-GB"/>
              </w:rPr>
              <w:t>50000</w:t>
            </w:r>
            <w:r w:rsidRPr="00B42DCC">
              <w:rPr>
                <w:lang w:eastAsia="en-GB"/>
              </w:rPr>
              <w:t>);</w:t>
            </w:r>
          </w:p>
          <w:p w14:paraId="6C279623" w14:textId="77777777" w:rsidR="00B42DCC" w:rsidRPr="00B42DCC" w:rsidRDefault="00B42DCC" w:rsidP="00B42DCC">
            <w:pPr>
              <w:pStyle w:val="Code"/>
              <w:rPr>
                <w:lang w:eastAsia="en-GB"/>
              </w:rPr>
            </w:pPr>
          </w:p>
          <w:p w14:paraId="45B7B7F9" w14:textId="77777777" w:rsidR="00B42DCC" w:rsidRPr="00B42DCC" w:rsidRDefault="00B42DCC" w:rsidP="00B42DCC">
            <w:pPr>
              <w:pStyle w:val="Code"/>
              <w:rPr>
                <w:lang w:eastAsia="en-GB"/>
              </w:rPr>
            </w:pPr>
            <w:r w:rsidRPr="00B42DCC">
              <w:rPr>
                <w:lang w:eastAsia="en-GB"/>
              </w:rPr>
              <w:t>        </w:t>
            </w:r>
            <w:r w:rsidRPr="00B42DCC">
              <w:rPr>
                <w:color w:val="008000"/>
                <w:lang w:eastAsia="en-GB"/>
              </w:rPr>
              <w:t>// Configure the ICalcMethod object</w:t>
            </w:r>
          </w:p>
          <w:p w14:paraId="34199DA8" w14:textId="77777777" w:rsidR="00B42DCC" w:rsidRPr="00B42DCC" w:rsidRDefault="00B42DCC" w:rsidP="00B42DCC">
            <w:pPr>
              <w:pStyle w:val="Code"/>
              <w:rPr>
                <w:lang w:eastAsia="en-GB"/>
              </w:rPr>
            </w:pPr>
            <w:r w:rsidRPr="00B42DCC">
              <w:rPr>
                <w:lang w:eastAsia="en-GB"/>
              </w:rPr>
              <w:t>        </w:t>
            </w:r>
            <w:r w:rsidRPr="00B42DCC">
              <w:rPr>
                <w:color w:val="001080"/>
                <w:lang w:eastAsia="en-GB"/>
              </w:rPr>
              <w:t>calc</w:t>
            </w:r>
            <w:r w:rsidRPr="00B42DCC">
              <w:rPr>
                <w:lang w:eastAsia="en-GB"/>
              </w:rPr>
              <w:t>.</w:t>
            </w:r>
            <w:r w:rsidRPr="00B42DCC">
              <w:rPr>
                <w:color w:val="795E26"/>
                <w:lang w:eastAsia="en-GB"/>
              </w:rPr>
              <w:t>setCalcMethod</w:t>
            </w:r>
            <w:r w:rsidRPr="00B42DCC">
              <w:rPr>
                <w:lang w:eastAsia="en-GB"/>
              </w:rPr>
              <w:t>(</w:t>
            </w:r>
            <w:r w:rsidRPr="00B42DCC">
              <w:rPr>
                <w:color w:val="001080"/>
                <w:lang w:eastAsia="en-GB"/>
              </w:rPr>
              <w:t>calcMethod</w:t>
            </w:r>
            <w:r w:rsidRPr="00B42DCC">
              <w:rPr>
                <w:lang w:eastAsia="en-GB"/>
              </w:rPr>
              <w:t>);</w:t>
            </w:r>
          </w:p>
          <w:p w14:paraId="55C1F379" w14:textId="77777777" w:rsidR="00B42DCC" w:rsidRPr="00B42DCC" w:rsidRDefault="00B42DCC" w:rsidP="00B42DCC">
            <w:pPr>
              <w:pStyle w:val="Code"/>
              <w:rPr>
                <w:lang w:eastAsia="en-GB"/>
              </w:rPr>
            </w:pPr>
          </w:p>
          <w:p w14:paraId="0CA640B4" w14:textId="77777777" w:rsidR="00B42DCC" w:rsidRPr="00B42DCC" w:rsidRDefault="00B42DCC" w:rsidP="00B42DCC">
            <w:pPr>
              <w:pStyle w:val="Code"/>
              <w:rPr>
                <w:lang w:eastAsia="en-GB"/>
              </w:rPr>
            </w:pPr>
            <w:r w:rsidRPr="00B42DCC">
              <w:rPr>
                <w:lang w:eastAsia="en-GB"/>
              </w:rPr>
              <w:t>        </w:t>
            </w:r>
            <w:r w:rsidRPr="00B42DCC">
              <w:rPr>
                <w:color w:val="001080"/>
                <w:lang w:eastAsia="en-GB"/>
              </w:rPr>
              <w:t>calc</w:t>
            </w:r>
            <w:r w:rsidRPr="00B42DCC">
              <w:rPr>
                <w:lang w:eastAsia="en-GB"/>
              </w:rPr>
              <w:t>.</w:t>
            </w:r>
            <w:r w:rsidRPr="00B42DCC">
              <w:rPr>
                <w:color w:val="795E26"/>
                <w:lang w:eastAsia="en-GB"/>
              </w:rPr>
              <w:t>setPosition</w:t>
            </w:r>
            <w:r w:rsidRPr="00B42DCC">
              <w:rPr>
                <w:lang w:eastAsia="en-GB"/>
              </w:rPr>
              <w:t>(</w:t>
            </w:r>
            <w:r w:rsidRPr="00B42DCC">
              <w:rPr>
                <w:color w:val="0070C1"/>
                <w:lang w:eastAsia="en-GB"/>
              </w:rPr>
              <w:t>Position</w:t>
            </w:r>
            <w:r w:rsidRPr="00B42DCC">
              <w:rPr>
                <w:lang w:eastAsia="en-GB"/>
              </w:rPr>
              <w:t>.</w:t>
            </w:r>
            <w:r w:rsidRPr="00B42DCC">
              <w:rPr>
                <w:color w:val="001080"/>
                <w:lang w:eastAsia="en-GB"/>
              </w:rPr>
              <w:t>BOSS</w:t>
            </w:r>
            <w:r w:rsidRPr="00B42DCC">
              <w:rPr>
                <w:lang w:eastAsia="en-GB"/>
              </w:rPr>
              <w:t>);</w:t>
            </w:r>
          </w:p>
          <w:p w14:paraId="610CE167" w14:textId="77777777" w:rsidR="00B42DCC" w:rsidRPr="00B42DCC" w:rsidRDefault="00B42DCC" w:rsidP="00B42DCC">
            <w:pPr>
              <w:pStyle w:val="Code"/>
              <w:rPr>
                <w:lang w:eastAsia="en-GB"/>
              </w:rPr>
            </w:pPr>
            <w:r w:rsidRPr="00B42DCC">
              <w:rPr>
                <w:lang w:eastAsia="en-GB"/>
              </w:rPr>
              <w:t>        </w:t>
            </w:r>
            <w:r w:rsidRPr="00B42DCC">
              <w:rPr>
                <w:color w:val="0000FF"/>
                <w:lang w:eastAsia="en-GB"/>
              </w:rPr>
              <w:t>const</w:t>
            </w:r>
            <w:r w:rsidRPr="00B42DCC">
              <w:rPr>
                <w:lang w:eastAsia="en-GB"/>
              </w:rPr>
              <w:t> </w:t>
            </w:r>
            <w:r w:rsidRPr="00B42DCC">
              <w:rPr>
                <w:color w:val="0070C1"/>
                <w:lang w:eastAsia="en-GB"/>
              </w:rPr>
              <w:t>income1</w:t>
            </w:r>
            <w:r w:rsidRPr="00B42DCC">
              <w:rPr>
                <w:lang w:eastAsia="en-GB"/>
              </w:rPr>
              <w:t> = </w:t>
            </w:r>
            <w:r w:rsidRPr="00B42DCC">
              <w:rPr>
                <w:color w:val="001080"/>
                <w:lang w:eastAsia="en-GB"/>
              </w:rPr>
              <w:t>calc</w:t>
            </w:r>
            <w:r w:rsidRPr="00B42DCC">
              <w:rPr>
                <w:lang w:eastAsia="en-GB"/>
              </w:rPr>
              <w:t>.</w:t>
            </w:r>
            <w:r w:rsidRPr="00B42DCC">
              <w:rPr>
                <w:color w:val="795E26"/>
                <w:lang w:eastAsia="en-GB"/>
              </w:rPr>
              <w:t>calc</w:t>
            </w:r>
            <w:r w:rsidRPr="00B42DCC">
              <w:rPr>
                <w:lang w:eastAsia="en-GB"/>
              </w:rPr>
              <w:t>();</w:t>
            </w:r>
          </w:p>
          <w:p w14:paraId="4630061B" w14:textId="77777777" w:rsidR="00B42DCC" w:rsidRPr="00B42DCC" w:rsidRDefault="00B42DCC" w:rsidP="00B42DCC">
            <w:pPr>
              <w:pStyle w:val="Code"/>
              <w:rPr>
                <w:lang w:eastAsia="en-GB"/>
              </w:rPr>
            </w:pPr>
            <w:r w:rsidRPr="00B42DCC">
              <w:rPr>
                <w:lang w:eastAsia="en-GB"/>
              </w:rPr>
              <w:t>        </w:t>
            </w:r>
            <w:r w:rsidRPr="00B42DCC">
              <w:rPr>
                <w:color w:val="795E26"/>
                <w:lang w:eastAsia="en-GB"/>
              </w:rPr>
              <w:t>expect</w:t>
            </w:r>
            <w:r w:rsidRPr="00B42DCC">
              <w:rPr>
                <w:lang w:eastAsia="en-GB"/>
              </w:rPr>
              <w:t>(</w:t>
            </w:r>
            <w:r w:rsidRPr="00B42DCC">
              <w:rPr>
                <w:color w:val="0070C1"/>
                <w:lang w:eastAsia="en-GB"/>
              </w:rPr>
              <w:t>income1</w:t>
            </w:r>
            <w:r w:rsidRPr="00B42DCC">
              <w:rPr>
                <w:lang w:eastAsia="en-GB"/>
              </w:rPr>
              <w:t>).</w:t>
            </w:r>
            <w:r w:rsidRPr="00B42DCC">
              <w:rPr>
                <w:color w:val="001080"/>
                <w:lang w:eastAsia="en-GB"/>
              </w:rPr>
              <w:t>to</w:t>
            </w:r>
            <w:r w:rsidRPr="00B42DCC">
              <w:rPr>
                <w:lang w:eastAsia="en-GB"/>
              </w:rPr>
              <w:t>.</w:t>
            </w:r>
            <w:r w:rsidRPr="00B42DCC">
              <w:rPr>
                <w:color w:val="795E26"/>
                <w:lang w:eastAsia="en-GB"/>
              </w:rPr>
              <w:t>equal</w:t>
            </w:r>
            <w:r w:rsidRPr="00B42DCC">
              <w:rPr>
                <w:lang w:eastAsia="en-GB"/>
              </w:rPr>
              <w:t>(</w:t>
            </w:r>
            <w:r w:rsidRPr="00B42DCC">
              <w:rPr>
                <w:color w:val="098658"/>
                <w:lang w:eastAsia="en-GB"/>
              </w:rPr>
              <w:t>70000</w:t>
            </w:r>
            <w:r w:rsidRPr="00B42DCC">
              <w:rPr>
                <w:lang w:eastAsia="en-GB"/>
              </w:rPr>
              <w:t>);</w:t>
            </w:r>
          </w:p>
          <w:p w14:paraId="3B6723E8" w14:textId="77777777" w:rsidR="00B42DCC" w:rsidRPr="00B42DCC" w:rsidRDefault="00B42DCC" w:rsidP="00B42DCC">
            <w:pPr>
              <w:pStyle w:val="Code"/>
              <w:rPr>
                <w:lang w:eastAsia="en-GB"/>
              </w:rPr>
            </w:pPr>
          </w:p>
          <w:p w14:paraId="7ED95CE9" w14:textId="77777777" w:rsidR="00B42DCC" w:rsidRPr="00B42DCC" w:rsidRDefault="00B42DCC" w:rsidP="00B42DCC">
            <w:pPr>
              <w:pStyle w:val="Code"/>
              <w:rPr>
                <w:lang w:eastAsia="en-GB"/>
              </w:rPr>
            </w:pPr>
            <w:r w:rsidRPr="00B42DCC">
              <w:rPr>
                <w:lang w:eastAsia="en-GB"/>
              </w:rPr>
              <w:t>        </w:t>
            </w:r>
            <w:r w:rsidRPr="00B42DCC">
              <w:rPr>
                <w:color w:val="001080"/>
                <w:lang w:eastAsia="en-GB"/>
              </w:rPr>
              <w:t>calc</w:t>
            </w:r>
            <w:r w:rsidRPr="00B42DCC">
              <w:rPr>
                <w:lang w:eastAsia="en-GB"/>
              </w:rPr>
              <w:t>.</w:t>
            </w:r>
            <w:r w:rsidRPr="00B42DCC">
              <w:rPr>
                <w:color w:val="795E26"/>
                <w:lang w:eastAsia="en-GB"/>
              </w:rPr>
              <w:t>setPosition</w:t>
            </w:r>
            <w:r w:rsidRPr="00B42DCC">
              <w:rPr>
                <w:lang w:eastAsia="en-GB"/>
              </w:rPr>
              <w:t>(</w:t>
            </w:r>
            <w:r w:rsidRPr="00B42DCC">
              <w:rPr>
                <w:color w:val="0070C1"/>
                <w:lang w:eastAsia="en-GB"/>
              </w:rPr>
              <w:t>Position</w:t>
            </w:r>
            <w:r w:rsidRPr="00B42DCC">
              <w:rPr>
                <w:lang w:eastAsia="en-GB"/>
              </w:rPr>
              <w:t>.</w:t>
            </w:r>
            <w:r w:rsidRPr="00B42DCC">
              <w:rPr>
                <w:color w:val="001080"/>
                <w:lang w:eastAsia="en-GB"/>
              </w:rPr>
              <w:t>BOSS</w:t>
            </w:r>
            <w:r w:rsidRPr="00B42DCC">
              <w:rPr>
                <w:lang w:eastAsia="en-GB"/>
              </w:rPr>
              <w:t>);</w:t>
            </w:r>
          </w:p>
          <w:p w14:paraId="73CE4A7B" w14:textId="77777777" w:rsidR="00B42DCC" w:rsidRPr="00B42DCC" w:rsidRDefault="00B42DCC" w:rsidP="00B42DCC">
            <w:pPr>
              <w:pStyle w:val="Code"/>
              <w:rPr>
                <w:lang w:eastAsia="en-GB"/>
              </w:rPr>
            </w:pPr>
            <w:r w:rsidRPr="00B42DCC">
              <w:rPr>
                <w:lang w:eastAsia="en-GB"/>
              </w:rPr>
              <w:t>        </w:t>
            </w:r>
            <w:r w:rsidRPr="00B42DCC">
              <w:rPr>
                <w:color w:val="0000FF"/>
                <w:lang w:eastAsia="en-GB"/>
              </w:rPr>
              <w:t>const</w:t>
            </w:r>
            <w:r w:rsidRPr="00B42DCC">
              <w:rPr>
                <w:lang w:eastAsia="en-GB"/>
              </w:rPr>
              <w:t> </w:t>
            </w:r>
            <w:r w:rsidRPr="00B42DCC">
              <w:rPr>
                <w:color w:val="0070C1"/>
                <w:lang w:eastAsia="en-GB"/>
              </w:rPr>
              <w:t>income2</w:t>
            </w:r>
            <w:r w:rsidRPr="00B42DCC">
              <w:rPr>
                <w:lang w:eastAsia="en-GB"/>
              </w:rPr>
              <w:t> = </w:t>
            </w:r>
            <w:r w:rsidRPr="00B42DCC">
              <w:rPr>
                <w:color w:val="001080"/>
                <w:lang w:eastAsia="en-GB"/>
              </w:rPr>
              <w:t>calc</w:t>
            </w:r>
            <w:r w:rsidRPr="00B42DCC">
              <w:rPr>
                <w:lang w:eastAsia="en-GB"/>
              </w:rPr>
              <w:t>.</w:t>
            </w:r>
            <w:r w:rsidRPr="00B42DCC">
              <w:rPr>
                <w:color w:val="795E26"/>
                <w:lang w:eastAsia="en-GB"/>
              </w:rPr>
              <w:t>calc</w:t>
            </w:r>
            <w:r w:rsidRPr="00B42DCC">
              <w:rPr>
                <w:lang w:eastAsia="en-GB"/>
              </w:rPr>
              <w:t>();</w:t>
            </w:r>
          </w:p>
          <w:p w14:paraId="4C0C49FE" w14:textId="77777777" w:rsidR="00B42DCC" w:rsidRPr="00B42DCC" w:rsidRDefault="00B42DCC" w:rsidP="00B42DCC">
            <w:pPr>
              <w:pStyle w:val="Code"/>
              <w:rPr>
                <w:lang w:eastAsia="en-GB"/>
              </w:rPr>
            </w:pPr>
            <w:r w:rsidRPr="00B42DCC">
              <w:rPr>
                <w:lang w:eastAsia="en-GB"/>
              </w:rPr>
              <w:t>        </w:t>
            </w:r>
            <w:r w:rsidRPr="00B42DCC">
              <w:rPr>
                <w:color w:val="795E26"/>
                <w:lang w:eastAsia="en-GB"/>
              </w:rPr>
              <w:t>expect</w:t>
            </w:r>
            <w:r w:rsidRPr="00B42DCC">
              <w:rPr>
                <w:lang w:eastAsia="en-GB"/>
              </w:rPr>
              <w:t>(</w:t>
            </w:r>
            <w:r w:rsidRPr="00B42DCC">
              <w:rPr>
                <w:color w:val="0070C1"/>
                <w:lang w:eastAsia="en-GB"/>
              </w:rPr>
              <w:t>income2</w:t>
            </w:r>
            <w:r w:rsidRPr="00B42DCC">
              <w:rPr>
                <w:lang w:eastAsia="en-GB"/>
              </w:rPr>
              <w:t>).</w:t>
            </w:r>
            <w:r w:rsidRPr="00B42DCC">
              <w:rPr>
                <w:color w:val="001080"/>
                <w:lang w:eastAsia="en-GB"/>
              </w:rPr>
              <w:t>to</w:t>
            </w:r>
            <w:r w:rsidRPr="00B42DCC">
              <w:rPr>
                <w:lang w:eastAsia="en-GB"/>
              </w:rPr>
              <w:t>.</w:t>
            </w:r>
            <w:r w:rsidRPr="00B42DCC">
              <w:rPr>
                <w:color w:val="795E26"/>
                <w:lang w:eastAsia="en-GB"/>
              </w:rPr>
              <w:t>equal</w:t>
            </w:r>
            <w:r w:rsidRPr="00B42DCC">
              <w:rPr>
                <w:lang w:eastAsia="en-GB"/>
              </w:rPr>
              <w:t>(</w:t>
            </w:r>
            <w:r w:rsidRPr="00B42DCC">
              <w:rPr>
                <w:color w:val="098658"/>
                <w:lang w:eastAsia="en-GB"/>
              </w:rPr>
              <w:t>70000</w:t>
            </w:r>
            <w:r w:rsidRPr="00B42DCC">
              <w:rPr>
                <w:lang w:eastAsia="en-GB"/>
              </w:rPr>
              <w:t>);</w:t>
            </w:r>
          </w:p>
          <w:p w14:paraId="0E7F721D" w14:textId="77777777" w:rsidR="00B42DCC" w:rsidRPr="00B42DCC" w:rsidRDefault="00B42DCC" w:rsidP="00B42DCC">
            <w:pPr>
              <w:pStyle w:val="Code"/>
              <w:rPr>
                <w:lang w:eastAsia="en-GB"/>
              </w:rPr>
            </w:pPr>
          </w:p>
          <w:p w14:paraId="4A497809" w14:textId="77777777" w:rsidR="00B42DCC" w:rsidRPr="00B42DCC" w:rsidRDefault="00B42DCC" w:rsidP="00B42DCC">
            <w:pPr>
              <w:pStyle w:val="Code"/>
              <w:rPr>
                <w:lang w:eastAsia="en-GB"/>
              </w:rPr>
            </w:pPr>
            <w:r w:rsidRPr="00B42DCC">
              <w:rPr>
                <w:lang w:eastAsia="en-GB"/>
              </w:rPr>
              <w:t>        </w:t>
            </w:r>
            <w:r w:rsidRPr="00B42DCC">
              <w:rPr>
                <w:color w:val="001080"/>
                <w:lang w:eastAsia="en-GB"/>
              </w:rPr>
              <w:t>calc</w:t>
            </w:r>
            <w:r w:rsidRPr="00B42DCC">
              <w:rPr>
                <w:lang w:eastAsia="en-GB"/>
              </w:rPr>
              <w:t>.</w:t>
            </w:r>
            <w:r w:rsidRPr="00B42DCC">
              <w:rPr>
                <w:color w:val="795E26"/>
                <w:lang w:eastAsia="en-GB"/>
              </w:rPr>
              <w:t>setPosition</w:t>
            </w:r>
            <w:r w:rsidRPr="00B42DCC">
              <w:rPr>
                <w:lang w:eastAsia="en-GB"/>
              </w:rPr>
              <w:t>(</w:t>
            </w:r>
            <w:r w:rsidRPr="00B42DCC">
              <w:rPr>
                <w:color w:val="0070C1"/>
                <w:lang w:eastAsia="en-GB"/>
              </w:rPr>
              <w:t>Position</w:t>
            </w:r>
            <w:r w:rsidRPr="00B42DCC">
              <w:rPr>
                <w:lang w:eastAsia="en-GB"/>
              </w:rPr>
              <w:t>.</w:t>
            </w:r>
            <w:r w:rsidRPr="00B42DCC">
              <w:rPr>
                <w:color w:val="001080"/>
                <w:lang w:eastAsia="en-GB"/>
              </w:rPr>
              <w:t>PROGRAMMER</w:t>
            </w:r>
            <w:r w:rsidRPr="00B42DCC">
              <w:rPr>
                <w:lang w:eastAsia="en-GB"/>
              </w:rPr>
              <w:t>);</w:t>
            </w:r>
          </w:p>
          <w:p w14:paraId="7F8EBF44" w14:textId="77777777" w:rsidR="00B42DCC" w:rsidRPr="00B42DCC" w:rsidRDefault="00B42DCC" w:rsidP="00B42DCC">
            <w:pPr>
              <w:pStyle w:val="Code"/>
              <w:rPr>
                <w:lang w:eastAsia="en-GB"/>
              </w:rPr>
            </w:pPr>
            <w:r w:rsidRPr="00B42DCC">
              <w:rPr>
                <w:lang w:eastAsia="en-GB"/>
              </w:rPr>
              <w:t>        </w:t>
            </w:r>
            <w:r w:rsidRPr="00B42DCC">
              <w:rPr>
                <w:color w:val="0000FF"/>
                <w:lang w:eastAsia="en-GB"/>
              </w:rPr>
              <w:t>const</w:t>
            </w:r>
            <w:r w:rsidRPr="00B42DCC">
              <w:rPr>
                <w:lang w:eastAsia="en-GB"/>
              </w:rPr>
              <w:t> </w:t>
            </w:r>
            <w:r w:rsidRPr="00B42DCC">
              <w:rPr>
                <w:color w:val="0070C1"/>
                <w:lang w:eastAsia="en-GB"/>
              </w:rPr>
              <w:t>income3</w:t>
            </w:r>
            <w:r w:rsidRPr="00B42DCC">
              <w:rPr>
                <w:lang w:eastAsia="en-GB"/>
              </w:rPr>
              <w:t> = </w:t>
            </w:r>
            <w:r w:rsidRPr="00B42DCC">
              <w:rPr>
                <w:color w:val="001080"/>
                <w:lang w:eastAsia="en-GB"/>
              </w:rPr>
              <w:t>calc</w:t>
            </w:r>
            <w:r w:rsidRPr="00B42DCC">
              <w:rPr>
                <w:lang w:eastAsia="en-GB"/>
              </w:rPr>
              <w:t>.</w:t>
            </w:r>
            <w:r w:rsidRPr="00B42DCC">
              <w:rPr>
                <w:color w:val="795E26"/>
                <w:lang w:eastAsia="en-GB"/>
              </w:rPr>
              <w:t>calc</w:t>
            </w:r>
            <w:r w:rsidRPr="00B42DCC">
              <w:rPr>
                <w:lang w:eastAsia="en-GB"/>
              </w:rPr>
              <w:t>();</w:t>
            </w:r>
          </w:p>
          <w:p w14:paraId="224C9748" w14:textId="77777777" w:rsidR="00B42DCC" w:rsidRPr="00B42DCC" w:rsidRDefault="00B42DCC" w:rsidP="00B42DCC">
            <w:pPr>
              <w:pStyle w:val="Code"/>
              <w:rPr>
                <w:lang w:eastAsia="en-GB"/>
              </w:rPr>
            </w:pPr>
            <w:r w:rsidRPr="00B42DCC">
              <w:rPr>
                <w:lang w:eastAsia="en-GB"/>
              </w:rPr>
              <w:t>        </w:t>
            </w:r>
            <w:r w:rsidRPr="00B42DCC">
              <w:rPr>
                <w:color w:val="795E26"/>
                <w:lang w:eastAsia="en-GB"/>
              </w:rPr>
              <w:t>expect</w:t>
            </w:r>
            <w:r w:rsidRPr="00B42DCC">
              <w:rPr>
                <w:lang w:eastAsia="en-GB"/>
              </w:rPr>
              <w:t>(</w:t>
            </w:r>
            <w:r w:rsidRPr="00B42DCC">
              <w:rPr>
                <w:color w:val="0070C1"/>
                <w:lang w:eastAsia="en-GB"/>
              </w:rPr>
              <w:t>income3</w:t>
            </w:r>
            <w:r w:rsidRPr="00B42DCC">
              <w:rPr>
                <w:lang w:eastAsia="en-GB"/>
              </w:rPr>
              <w:t>).</w:t>
            </w:r>
            <w:r w:rsidRPr="00B42DCC">
              <w:rPr>
                <w:color w:val="001080"/>
                <w:lang w:eastAsia="en-GB"/>
              </w:rPr>
              <w:t>to</w:t>
            </w:r>
            <w:r w:rsidRPr="00B42DCC">
              <w:rPr>
                <w:lang w:eastAsia="en-GB"/>
              </w:rPr>
              <w:t>.</w:t>
            </w:r>
            <w:r w:rsidRPr="00B42DCC">
              <w:rPr>
                <w:color w:val="795E26"/>
                <w:lang w:eastAsia="en-GB"/>
              </w:rPr>
              <w:t>equal</w:t>
            </w:r>
            <w:r w:rsidRPr="00B42DCC">
              <w:rPr>
                <w:lang w:eastAsia="en-GB"/>
              </w:rPr>
              <w:t>(</w:t>
            </w:r>
            <w:r w:rsidRPr="00B42DCC">
              <w:rPr>
                <w:color w:val="098658"/>
                <w:lang w:eastAsia="en-GB"/>
              </w:rPr>
              <w:t>50000</w:t>
            </w:r>
            <w:r w:rsidRPr="00B42DCC">
              <w:rPr>
                <w:lang w:eastAsia="en-GB"/>
              </w:rPr>
              <w:t>);</w:t>
            </w:r>
          </w:p>
          <w:p w14:paraId="6F545722" w14:textId="77777777" w:rsidR="00B42DCC" w:rsidRPr="00B42DCC" w:rsidRDefault="00B42DCC" w:rsidP="00B42DCC">
            <w:pPr>
              <w:pStyle w:val="Code"/>
              <w:rPr>
                <w:lang w:eastAsia="en-GB"/>
              </w:rPr>
            </w:pPr>
          </w:p>
          <w:p w14:paraId="119F931D" w14:textId="77777777" w:rsidR="00B42DCC" w:rsidRPr="00B42DCC" w:rsidRDefault="00B42DCC" w:rsidP="00B42DCC">
            <w:pPr>
              <w:pStyle w:val="Code"/>
              <w:rPr>
                <w:lang w:eastAsia="en-GB"/>
              </w:rPr>
            </w:pPr>
            <w:r w:rsidRPr="00B42DCC">
              <w:rPr>
                <w:lang w:eastAsia="en-GB"/>
              </w:rPr>
              <w:t>        </w:t>
            </w:r>
            <w:r w:rsidRPr="00B42DCC">
              <w:rPr>
                <w:color w:val="008000"/>
                <w:lang w:eastAsia="en-GB"/>
              </w:rPr>
              <w:t>// Verify that ICalcMethod.calc was called expected number of times</w:t>
            </w:r>
          </w:p>
          <w:p w14:paraId="31DB7868" w14:textId="77777777" w:rsidR="00B42DCC" w:rsidRPr="00B42DCC" w:rsidRDefault="00B42DCC" w:rsidP="00B42DCC">
            <w:pPr>
              <w:pStyle w:val="Code"/>
              <w:rPr>
                <w:lang w:eastAsia="en-GB"/>
              </w:rPr>
            </w:pPr>
            <w:r w:rsidRPr="00B42DCC">
              <w:rPr>
                <w:lang w:eastAsia="en-GB"/>
              </w:rPr>
              <w:t>        </w:t>
            </w:r>
            <w:r w:rsidRPr="00B42DCC">
              <w:rPr>
                <w:color w:val="0070C1"/>
                <w:lang w:eastAsia="en-GB"/>
              </w:rPr>
              <w:t>sinon</w:t>
            </w:r>
            <w:r w:rsidRPr="00B42DCC">
              <w:rPr>
                <w:lang w:eastAsia="en-GB"/>
              </w:rPr>
              <w:t>.</w:t>
            </w:r>
            <w:r w:rsidRPr="00B42DCC">
              <w:rPr>
                <w:color w:val="001080"/>
                <w:lang w:eastAsia="en-GB"/>
              </w:rPr>
              <w:t>assert</w:t>
            </w:r>
            <w:r w:rsidRPr="00B42DCC">
              <w:rPr>
                <w:lang w:eastAsia="en-GB"/>
              </w:rPr>
              <w:t>.</w:t>
            </w:r>
            <w:r w:rsidRPr="00B42DCC">
              <w:rPr>
                <w:color w:val="795E26"/>
                <w:lang w:eastAsia="en-GB"/>
              </w:rPr>
              <w:t>callCount</w:t>
            </w:r>
            <w:r w:rsidRPr="00B42DCC">
              <w:rPr>
                <w:lang w:eastAsia="en-GB"/>
              </w:rPr>
              <w:t>(</w:t>
            </w:r>
            <w:r w:rsidRPr="00B42DCC">
              <w:rPr>
                <w:color w:val="001080"/>
                <w:lang w:eastAsia="en-GB"/>
              </w:rPr>
              <w:t>calcMethod</w:t>
            </w:r>
            <w:r w:rsidRPr="00B42DCC">
              <w:rPr>
                <w:lang w:eastAsia="en-GB"/>
              </w:rPr>
              <w:t>.</w:t>
            </w:r>
            <w:r w:rsidRPr="00B42DCC">
              <w:rPr>
                <w:color w:val="001080"/>
                <w:lang w:eastAsia="en-GB"/>
              </w:rPr>
              <w:t>calc</w:t>
            </w:r>
            <w:r w:rsidRPr="00B42DCC">
              <w:rPr>
                <w:lang w:eastAsia="en-GB"/>
              </w:rPr>
              <w:t>, </w:t>
            </w:r>
            <w:r w:rsidRPr="00B42DCC">
              <w:rPr>
                <w:color w:val="098658"/>
                <w:lang w:eastAsia="en-GB"/>
              </w:rPr>
              <w:t>3</w:t>
            </w:r>
            <w:r w:rsidRPr="00B42DCC">
              <w:rPr>
                <w:lang w:eastAsia="en-GB"/>
              </w:rPr>
              <w:t>);</w:t>
            </w:r>
          </w:p>
          <w:p w14:paraId="4BA70273" w14:textId="77777777" w:rsidR="00B42DCC" w:rsidRPr="00B42DCC" w:rsidRDefault="00B42DCC" w:rsidP="00B42DCC">
            <w:pPr>
              <w:pStyle w:val="Code"/>
              <w:rPr>
                <w:lang w:eastAsia="en-GB"/>
              </w:rPr>
            </w:pPr>
            <w:r w:rsidRPr="00B42DCC">
              <w:rPr>
                <w:lang w:eastAsia="en-GB"/>
              </w:rPr>
              <w:t>    });</w:t>
            </w:r>
          </w:p>
          <w:p w14:paraId="6115D95B" w14:textId="77777777" w:rsidR="00B42DCC" w:rsidRPr="00B42DCC" w:rsidRDefault="00B42DCC" w:rsidP="00B42DCC">
            <w:pPr>
              <w:pStyle w:val="Code"/>
              <w:rPr>
                <w:lang w:eastAsia="en-GB"/>
              </w:rPr>
            </w:pPr>
          </w:p>
          <w:p w14:paraId="1E406143" w14:textId="77777777" w:rsidR="00B42DCC" w:rsidRPr="00B42DCC" w:rsidRDefault="00B42DCC" w:rsidP="00B42DCC">
            <w:pPr>
              <w:pStyle w:val="Code"/>
              <w:rPr>
                <w:lang w:eastAsia="en-GB"/>
              </w:rPr>
            </w:pPr>
            <w:r w:rsidRPr="00B42DCC">
              <w:rPr>
                <w:lang w:eastAsia="en-GB"/>
              </w:rPr>
              <w:t>    </w:t>
            </w:r>
            <w:r w:rsidRPr="00B42DCC">
              <w:rPr>
                <w:color w:val="795E26"/>
                <w:lang w:eastAsia="en-GB"/>
              </w:rPr>
              <w:t>it</w:t>
            </w:r>
            <w:r w:rsidRPr="00B42DCC">
              <w:rPr>
                <w:lang w:eastAsia="en-GB"/>
              </w:rPr>
              <w:t>(</w:t>
            </w:r>
            <w:r w:rsidRPr="00B42DCC">
              <w:rPr>
                <w:color w:val="A31515"/>
                <w:lang w:eastAsia="en-GB"/>
              </w:rPr>
              <w:t>'throws exception if called without calc method set'</w:t>
            </w:r>
            <w:r w:rsidRPr="00B42DCC">
              <w:rPr>
                <w:lang w:eastAsia="en-GB"/>
              </w:rPr>
              <w:t>, </w:t>
            </w:r>
            <w:r w:rsidRPr="00B42DCC">
              <w:rPr>
                <w:color w:val="0000FF"/>
                <w:lang w:eastAsia="en-GB"/>
              </w:rPr>
              <w:t>function</w:t>
            </w:r>
            <w:r w:rsidRPr="00B42DCC">
              <w:rPr>
                <w:lang w:eastAsia="en-GB"/>
              </w:rPr>
              <w:t> () {</w:t>
            </w:r>
          </w:p>
          <w:p w14:paraId="26DFFBB7" w14:textId="77777777" w:rsidR="00B42DCC" w:rsidRPr="00B42DCC" w:rsidRDefault="00B42DCC" w:rsidP="00B42DCC">
            <w:pPr>
              <w:pStyle w:val="Code"/>
              <w:rPr>
                <w:lang w:eastAsia="en-GB"/>
              </w:rPr>
            </w:pPr>
            <w:r w:rsidRPr="00B42DCC">
              <w:rPr>
                <w:lang w:eastAsia="en-GB"/>
              </w:rPr>
              <w:t>        </w:t>
            </w:r>
            <w:r w:rsidRPr="00B42DCC">
              <w:rPr>
                <w:color w:val="001080"/>
                <w:lang w:eastAsia="en-GB"/>
              </w:rPr>
              <w:t>calc</w:t>
            </w:r>
            <w:r w:rsidRPr="00B42DCC">
              <w:rPr>
                <w:lang w:eastAsia="en-GB"/>
              </w:rPr>
              <w:t>.</w:t>
            </w:r>
            <w:r w:rsidRPr="00B42DCC">
              <w:rPr>
                <w:color w:val="795E26"/>
                <w:lang w:eastAsia="en-GB"/>
              </w:rPr>
              <w:t>setPosition</w:t>
            </w:r>
            <w:r w:rsidRPr="00B42DCC">
              <w:rPr>
                <w:lang w:eastAsia="en-GB"/>
              </w:rPr>
              <w:t>(</w:t>
            </w:r>
            <w:r w:rsidRPr="00B42DCC">
              <w:rPr>
                <w:color w:val="0070C1"/>
                <w:lang w:eastAsia="en-GB"/>
              </w:rPr>
              <w:t>Position</w:t>
            </w:r>
            <w:r w:rsidRPr="00B42DCC">
              <w:rPr>
                <w:lang w:eastAsia="en-GB"/>
              </w:rPr>
              <w:t>.</w:t>
            </w:r>
            <w:r w:rsidRPr="00B42DCC">
              <w:rPr>
                <w:color w:val="001080"/>
                <w:lang w:eastAsia="en-GB"/>
              </w:rPr>
              <w:t>BOSS</w:t>
            </w:r>
            <w:r w:rsidRPr="00B42DCC">
              <w:rPr>
                <w:lang w:eastAsia="en-GB"/>
              </w:rPr>
              <w:t>);</w:t>
            </w:r>
          </w:p>
          <w:p w14:paraId="79C8740B" w14:textId="77777777" w:rsidR="00B42DCC" w:rsidRPr="00B42DCC" w:rsidRDefault="00B42DCC" w:rsidP="00B42DCC">
            <w:pPr>
              <w:pStyle w:val="Code"/>
              <w:rPr>
                <w:lang w:eastAsia="en-GB"/>
              </w:rPr>
            </w:pPr>
          </w:p>
          <w:p w14:paraId="1A18BEA9" w14:textId="77777777" w:rsidR="00B42DCC" w:rsidRPr="00B42DCC" w:rsidRDefault="00B42DCC" w:rsidP="00B42DCC">
            <w:pPr>
              <w:pStyle w:val="Code"/>
              <w:rPr>
                <w:lang w:eastAsia="en-GB"/>
              </w:rPr>
            </w:pPr>
            <w:r w:rsidRPr="00B42DCC">
              <w:rPr>
                <w:lang w:eastAsia="en-GB"/>
              </w:rPr>
              <w:t>        </w:t>
            </w:r>
            <w:r w:rsidRPr="00B42DCC">
              <w:rPr>
                <w:color w:val="795E26"/>
                <w:lang w:eastAsia="en-GB"/>
              </w:rPr>
              <w:t>expect</w:t>
            </w:r>
            <w:r w:rsidRPr="00B42DCC">
              <w:rPr>
                <w:lang w:eastAsia="en-GB"/>
              </w:rPr>
              <w:t>(() </w:t>
            </w:r>
            <w:r w:rsidRPr="00B42DCC">
              <w:rPr>
                <w:color w:val="0000FF"/>
                <w:lang w:eastAsia="en-GB"/>
              </w:rPr>
              <w:t>=&gt;</w:t>
            </w:r>
            <w:r w:rsidRPr="00B42DCC">
              <w:rPr>
                <w:lang w:eastAsia="en-GB"/>
              </w:rPr>
              <w:t> </w:t>
            </w:r>
            <w:r w:rsidRPr="00B42DCC">
              <w:rPr>
                <w:color w:val="001080"/>
                <w:lang w:eastAsia="en-GB"/>
              </w:rPr>
              <w:t>calc</w:t>
            </w:r>
            <w:r w:rsidRPr="00B42DCC">
              <w:rPr>
                <w:lang w:eastAsia="en-GB"/>
              </w:rPr>
              <w:t>.</w:t>
            </w:r>
            <w:r w:rsidRPr="00B42DCC">
              <w:rPr>
                <w:color w:val="795E26"/>
                <w:lang w:eastAsia="en-GB"/>
              </w:rPr>
              <w:t>calc</w:t>
            </w:r>
            <w:r w:rsidRPr="00B42DCC">
              <w:rPr>
                <w:lang w:eastAsia="en-GB"/>
              </w:rPr>
              <w:t>()).</w:t>
            </w:r>
            <w:r w:rsidRPr="00B42DCC">
              <w:rPr>
                <w:color w:val="001080"/>
                <w:lang w:eastAsia="en-GB"/>
              </w:rPr>
              <w:t>to</w:t>
            </w:r>
            <w:r w:rsidRPr="00B42DCC">
              <w:rPr>
                <w:lang w:eastAsia="en-GB"/>
              </w:rPr>
              <w:t>.</w:t>
            </w:r>
            <w:r w:rsidRPr="00B42DCC">
              <w:rPr>
                <w:color w:val="795E26"/>
                <w:lang w:eastAsia="en-GB"/>
              </w:rPr>
              <w:t>throw</w:t>
            </w:r>
            <w:r w:rsidRPr="00B42DCC">
              <w:rPr>
                <w:lang w:eastAsia="en-GB"/>
              </w:rPr>
              <w:t>(</w:t>
            </w:r>
            <w:r w:rsidRPr="00B42DCC">
              <w:rPr>
                <w:color w:val="A31515"/>
                <w:lang w:eastAsia="en-GB"/>
              </w:rPr>
              <w:t>'Calc method not yet maintained'</w:t>
            </w:r>
            <w:r w:rsidRPr="00B42DCC">
              <w:rPr>
                <w:lang w:eastAsia="en-GB"/>
              </w:rPr>
              <w:t>);</w:t>
            </w:r>
          </w:p>
          <w:p w14:paraId="42572C31" w14:textId="77777777" w:rsidR="00B42DCC" w:rsidRPr="00B42DCC" w:rsidRDefault="00B42DCC" w:rsidP="00B42DCC">
            <w:pPr>
              <w:pStyle w:val="Code"/>
              <w:rPr>
                <w:lang w:eastAsia="en-GB"/>
              </w:rPr>
            </w:pPr>
            <w:r w:rsidRPr="00B42DCC">
              <w:rPr>
                <w:lang w:eastAsia="en-GB"/>
              </w:rPr>
              <w:t>        </w:t>
            </w:r>
            <w:r w:rsidRPr="00B42DCC">
              <w:rPr>
                <w:color w:val="0070C1"/>
                <w:lang w:eastAsia="en-GB"/>
              </w:rPr>
              <w:t>sinon</w:t>
            </w:r>
            <w:r w:rsidRPr="00B42DCC">
              <w:rPr>
                <w:lang w:eastAsia="en-GB"/>
              </w:rPr>
              <w:t>.</w:t>
            </w:r>
            <w:r w:rsidRPr="00B42DCC">
              <w:rPr>
                <w:color w:val="001080"/>
                <w:lang w:eastAsia="en-GB"/>
              </w:rPr>
              <w:t>assert</w:t>
            </w:r>
            <w:r w:rsidRPr="00B42DCC">
              <w:rPr>
                <w:lang w:eastAsia="en-GB"/>
              </w:rPr>
              <w:t>.</w:t>
            </w:r>
            <w:r w:rsidRPr="00B42DCC">
              <w:rPr>
                <w:color w:val="795E26"/>
                <w:lang w:eastAsia="en-GB"/>
              </w:rPr>
              <w:t>notCalled</w:t>
            </w:r>
            <w:r w:rsidRPr="00B42DCC">
              <w:rPr>
                <w:lang w:eastAsia="en-GB"/>
              </w:rPr>
              <w:t>(</w:t>
            </w:r>
            <w:r w:rsidRPr="00B42DCC">
              <w:rPr>
                <w:color w:val="001080"/>
                <w:lang w:eastAsia="en-GB"/>
              </w:rPr>
              <w:t>calcMethod</w:t>
            </w:r>
            <w:r w:rsidRPr="00B42DCC">
              <w:rPr>
                <w:lang w:eastAsia="en-GB"/>
              </w:rPr>
              <w:t>.</w:t>
            </w:r>
            <w:r w:rsidRPr="00B42DCC">
              <w:rPr>
                <w:color w:val="001080"/>
                <w:lang w:eastAsia="en-GB"/>
              </w:rPr>
              <w:t>calc</w:t>
            </w:r>
            <w:r w:rsidRPr="00B42DCC">
              <w:rPr>
                <w:lang w:eastAsia="en-GB"/>
              </w:rPr>
              <w:t>);</w:t>
            </w:r>
          </w:p>
          <w:p w14:paraId="254722A1" w14:textId="77777777" w:rsidR="00B42DCC" w:rsidRPr="00B42DCC" w:rsidRDefault="00B42DCC" w:rsidP="00B42DCC">
            <w:pPr>
              <w:pStyle w:val="Code"/>
              <w:rPr>
                <w:lang w:eastAsia="en-GB"/>
              </w:rPr>
            </w:pPr>
            <w:r w:rsidRPr="00B42DCC">
              <w:rPr>
                <w:lang w:eastAsia="en-GB"/>
              </w:rPr>
              <w:t>    });</w:t>
            </w:r>
          </w:p>
          <w:p w14:paraId="35083143" w14:textId="77777777" w:rsidR="00B42DCC" w:rsidRPr="00B42DCC" w:rsidRDefault="00B42DCC" w:rsidP="00B42DCC">
            <w:pPr>
              <w:pStyle w:val="Code"/>
              <w:rPr>
                <w:lang w:eastAsia="en-GB"/>
              </w:rPr>
            </w:pPr>
          </w:p>
          <w:p w14:paraId="1656A8B7" w14:textId="77777777" w:rsidR="00B42DCC" w:rsidRPr="00B42DCC" w:rsidRDefault="00B42DCC" w:rsidP="00B42DCC">
            <w:pPr>
              <w:pStyle w:val="Code"/>
              <w:rPr>
                <w:lang w:eastAsia="en-GB"/>
              </w:rPr>
            </w:pPr>
            <w:r w:rsidRPr="00B42DCC">
              <w:rPr>
                <w:lang w:eastAsia="en-GB"/>
              </w:rPr>
              <w:t>    </w:t>
            </w:r>
            <w:r w:rsidRPr="00B42DCC">
              <w:rPr>
                <w:color w:val="795E26"/>
                <w:lang w:eastAsia="en-GB"/>
              </w:rPr>
              <w:t>it</w:t>
            </w:r>
            <w:r w:rsidRPr="00B42DCC">
              <w:rPr>
                <w:lang w:eastAsia="en-GB"/>
              </w:rPr>
              <w:t>(</w:t>
            </w:r>
            <w:r w:rsidRPr="00B42DCC">
              <w:rPr>
                <w:color w:val="A31515"/>
                <w:lang w:eastAsia="en-GB"/>
              </w:rPr>
              <w:t>'throws exception if called without position set'</w:t>
            </w:r>
            <w:r w:rsidRPr="00B42DCC">
              <w:rPr>
                <w:lang w:eastAsia="en-GB"/>
              </w:rPr>
              <w:t>, </w:t>
            </w:r>
            <w:r w:rsidRPr="00B42DCC">
              <w:rPr>
                <w:color w:val="0000FF"/>
                <w:lang w:eastAsia="en-GB"/>
              </w:rPr>
              <w:t>function</w:t>
            </w:r>
            <w:r w:rsidRPr="00B42DCC">
              <w:rPr>
                <w:lang w:eastAsia="en-GB"/>
              </w:rPr>
              <w:t> () {</w:t>
            </w:r>
          </w:p>
          <w:p w14:paraId="15933200" w14:textId="77777777" w:rsidR="00B42DCC" w:rsidRPr="00B42DCC" w:rsidRDefault="00B42DCC" w:rsidP="00B42DCC">
            <w:pPr>
              <w:pStyle w:val="Code"/>
              <w:rPr>
                <w:lang w:eastAsia="en-GB"/>
              </w:rPr>
            </w:pPr>
            <w:r w:rsidRPr="00B42DCC">
              <w:rPr>
                <w:lang w:eastAsia="en-GB"/>
              </w:rPr>
              <w:t>        </w:t>
            </w:r>
            <w:r w:rsidRPr="00B42DCC">
              <w:rPr>
                <w:color w:val="001080"/>
                <w:lang w:eastAsia="en-GB"/>
              </w:rPr>
              <w:t>calc</w:t>
            </w:r>
            <w:r w:rsidRPr="00B42DCC">
              <w:rPr>
                <w:lang w:eastAsia="en-GB"/>
              </w:rPr>
              <w:t>.</w:t>
            </w:r>
            <w:r w:rsidRPr="00B42DCC">
              <w:rPr>
                <w:color w:val="795E26"/>
                <w:lang w:eastAsia="en-GB"/>
              </w:rPr>
              <w:t>setCalcMethod</w:t>
            </w:r>
            <w:r w:rsidRPr="00B42DCC">
              <w:rPr>
                <w:lang w:eastAsia="en-GB"/>
              </w:rPr>
              <w:t>(</w:t>
            </w:r>
            <w:r w:rsidRPr="00B42DCC">
              <w:rPr>
                <w:color w:val="001080"/>
                <w:lang w:eastAsia="en-GB"/>
              </w:rPr>
              <w:t>calcMethod</w:t>
            </w:r>
            <w:r w:rsidRPr="00B42DCC">
              <w:rPr>
                <w:lang w:eastAsia="en-GB"/>
              </w:rPr>
              <w:t>);</w:t>
            </w:r>
          </w:p>
          <w:p w14:paraId="4AF1E259" w14:textId="77777777" w:rsidR="00B42DCC" w:rsidRPr="00B42DCC" w:rsidRDefault="00B42DCC" w:rsidP="00B42DCC">
            <w:pPr>
              <w:pStyle w:val="Code"/>
              <w:rPr>
                <w:lang w:eastAsia="en-GB"/>
              </w:rPr>
            </w:pPr>
          </w:p>
          <w:p w14:paraId="3C853A96" w14:textId="77777777" w:rsidR="00B42DCC" w:rsidRPr="00B42DCC" w:rsidRDefault="00B42DCC" w:rsidP="00B42DCC">
            <w:pPr>
              <w:pStyle w:val="Code"/>
              <w:rPr>
                <w:lang w:eastAsia="en-GB"/>
              </w:rPr>
            </w:pPr>
            <w:r w:rsidRPr="00B42DCC">
              <w:rPr>
                <w:lang w:eastAsia="en-GB"/>
              </w:rPr>
              <w:t>        </w:t>
            </w:r>
            <w:r w:rsidRPr="00B42DCC">
              <w:rPr>
                <w:color w:val="795E26"/>
                <w:lang w:eastAsia="en-GB"/>
              </w:rPr>
              <w:t>expect</w:t>
            </w:r>
            <w:r w:rsidRPr="00B42DCC">
              <w:rPr>
                <w:lang w:eastAsia="en-GB"/>
              </w:rPr>
              <w:t>(() </w:t>
            </w:r>
            <w:r w:rsidRPr="00B42DCC">
              <w:rPr>
                <w:color w:val="0000FF"/>
                <w:lang w:eastAsia="en-GB"/>
              </w:rPr>
              <w:t>=&gt;</w:t>
            </w:r>
            <w:r w:rsidRPr="00B42DCC">
              <w:rPr>
                <w:lang w:eastAsia="en-GB"/>
              </w:rPr>
              <w:t> </w:t>
            </w:r>
            <w:r w:rsidRPr="00B42DCC">
              <w:rPr>
                <w:color w:val="001080"/>
                <w:lang w:eastAsia="en-GB"/>
              </w:rPr>
              <w:t>calc</w:t>
            </w:r>
            <w:r w:rsidRPr="00B42DCC">
              <w:rPr>
                <w:lang w:eastAsia="en-GB"/>
              </w:rPr>
              <w:t>.</w:t>
            </w:r>
            <w:r w:rsidRPr="00B42DCC">
              <w:rPr>
                <w:color w:val="795E26"/>
                <w:lang w:eastAsia="en-GB"/>
              </w:rPr>
              <w:t>calc</w:t>
            </w:r>
            <w:r w:rsidRPr="00B42DCC">
              <w:rPr>
                <w:lang w:eastAsia="en-GB"/>
              </w:rPr>
              <w:t>()).</w:t>
            </w:r>
            <w:r w:rsidRPr="00B42DCC">
              <w:rPr>
                <w:color w:val="001080"/>
                <w:lang w:eastAsia="en-GB"/>
              </w:rPr>
              <w:t>to</w:t>
            </w:r>
            <w:r w:rsidRPr="00B42DCC">
              <w:rPr>
                <w:lang w:eastAsia="en-GB"/>
              </w:rPr>
              <w:t>.</w:t>
            </w:r>
            <w:r w:rsidRPr="00B42DCC">
              <w:rPr>
                <w:color w:val="795E26"/>
                <w:lang w:eastAsia="en-GB"/>
              </w:rPr>
              <w:t>throw</w:t>
            </w:r>
            <w:r w:rsidRPr="00B42DCC">
              <w:rPr>
                <w:lang w:eastAsia="en-GB"/>
              </w:rPr>
              <w:t>(</w:t>
            </w:r>
            <w:r w:rsidRPr="00B42DCC">
              <w:rPr>
                <w:color w:val="A31515"/>
                <w:lang w:eastAsia="en-GB"/>
              </w:rPr>
              <w:t>'Position not yet maintained'</w:t>
            </w:r>
            <w:r w:rsidRPr="00B42DCC">
              <w:rPr>
                <w:lang w:eastAsia="en-GB"/>
              </w:rPr>
              <w:t>);</w:t>
            </w:r>
          </w:p>
          <w:p w14:paraId="5E25668E" w14:textId="77777777" w:rsidR="00B42DCC" w:rsidRPr="00B42DCC" w:rsidRDefault="00B42DCC" w:rsidP="00B42DCC">
            <w:pPr>
              <w:pStyle w:val="Code"/>
              <w:rPr>
                <w:lang w:eastAsia="en-GB"/>
              </w:rPr>
            </w:pPr>
            <w:r w:rsidRPr="00B42DCC">
              <w:rPr>
                <w:lang w:eastAsia="en-GB"/>
              </w:rPr>
              <w:t>        </w:t>
            </w:r>
            <w:r w:rsidRPr="00B42DCC">
              <w:rPr>
                <w:color w:val="0070C1"/>
                <w:lang w:eastAsia="en-GB"/>
              </w:rPr>
              <w:t>sinon</w:t>
            </w:r>
            <w:r w:rsidRPr="00B42DCC">
              <w:rPr>
                <w:lang w:eastAsia="en-GB"/>
              </w:rPr>
              <w:t>.</w:t>
            </w:r>
            <w:r w:rsidRPr="00B42DCC">
              <w:rPr>
                <w:color w:val="001080"/>
                <w:lang w:eastAsia="en-GB"/>
              </w:rPr>
              <w:t>assert</w:t>
            </w:r>
            <w:r w:rsidRPr="00B42DCC">
              <w:rPr>
                <w:lang w:eastAsia="en-GB"/>
              </w:rPr>
              <w:t>.</w:t>
            </w:r>
            <w:r w:rsidRPr="00B42DCC">
              <w:rPr>
                <w:color w:val="795E26"/>
                <w:lang w:eastAsia="en-GB"/>
              </w:rPr>
              <w:t>notCalled</w:t>
            </w:r>
            <w:r w:rsidRPr="00B42DCC">
              <w:rPr>
                <w:lang w:eastAsia="en-GB"/>
              </w:rPr>
              <w:t>(</w:t>
            </w:r>
            <w:r w:rsidRPr="00B42DCC">
              <w:rPr>
                <w:color w:val="001080"/>
                <w:lang w:eastAsia="en-GB"/>
              </w:rPr>
              <w:t>calcMethod</w:t>
            </w:r>
            <w:r w:rsidRPr="00B42DCC">
              <w:rPr>
                <w:lang w:eastAsia="en-GB"/>
              </w:rPr>
              <w:t>.</w:t>
            </w:r>
            <w:r w:rsidRPr="00B42DCC">
              <w:rPr>
                <w:color w:val="001080"/>
                <w:lang w:eastAsia="en-GB"/>
              </w:rPr>
              <w:t>calc</w:t>
            </w:r>
            <w:r w:rsidRPr="00B42DCC">
              <w:rPr>
                <w:lang w:eastAsia="en-GB"/>
              </w:rPr>
              <w:t>);</w:t>
            </w:r>
          </w:p>
          <w:p w14:paraId="5BDC3C29" w14:textId="77777777" w:rsidR="00B42DCC" w:rsidRPr="00B42DCC" w:rsidRDefault="00B42DCC" w:rsidP="00B42DCC">
            <w:pPr>
              <w:pStyle w:val="Code"/>
              <w:rPr>
                <w:lang w:eastAsia="en-GB"/>
              </w:rPr>
            </w:pPr>
            <w:r w:rsidRPr="00B42DCC">
              <w:rPr>
                <w:lang w:eastAsia="en-GB"/>
              </w:rPr>
              <w:t>    });</w:t>
            </w:r>
          </w:p>
          <w:p w14:paraId="2AFCE449" w14:textId="77777777" w:rsidR="00B42DCC" w:rsidRPr="00B42DCC" w:rsidRDefault="00B42DCC" w:rsidP="00B42DCC">
            <w:pPr>
              <w:pStyle w:val="Code"/>
              <w:rPr>
                <w:lang w:eastAsia="en-GB"/>
              </w:rPr>
            </w:pPr>
          </w:p>
          <w:p w14:paraId="42CE93DE" w14:textId="77777777" w:rsidR="00B42DCC" w:rsidRPr="00B42DCC" w:rsidRDefault="00B42DCC" w:rsidP="00B42DCC">
            <w:pPr>
              <w:pStyle w:val="Code"/>
              <w:rPr>
                <w:lang w:eastAsia="en-GB"/>
              </w:rPr>
            </w:pPr>
            <w:r w:rsidRPr="00B42DCC">
              <w:rPr>
                <w:lang w:eastAsia="en-GB"/>
              </w:rPr>
              <w:t>    </w:t>
            </w:r>
            <w:r w:rsidRPr="00B42DCC">
              <w:rPr>
                <w:color w:val="795E26"/>
                <w:lang w:eastAsia="en-GB"/>
              </w:rPr>
              <w:t>it</w:t>
            </w:r>
            <w:r w:rsidRPr="00B42DCC">
              <w:rPr>
                <w:lang w:eastAsia="en-GB"/>
              </w:rPr>
              <w:t>(</w:t>
            </w:r>
            <w:r w:rsidRPr="00B42DCC">
              <w:rPr>
                <w:color w:val="A31515"/>
                <w:lang w:eastAsia="en-GB"/>
              </w:rPr>
              <w:t>'throws exception if ICalcMethod.calc throws exception'</w:t>
            </w:r>
            <w:r w:rsidRPr="00B42DCC">
              <w:rPr>
                <w:lang w:eastAsia="en-GB"/>
              </w:rPr>
              <w:t>, </w:t>
            </w:r>
            <w:r w:rsidRPr="00B42DCC">
              <w:rPr>
                <w:color w:val="0000FF"/>
                <w:lang w:eastAsia="en-GB"/>
              </w:rPr>
              <w:t>function</w:t>
            </w:r>
            <w:r w:rsidRPr="00B42DCC">
              <w:rPr>
                <w:lang w:eastAsia="en-GB"/>
              </w:rPr>
              <w:t> () {</w:t>
            </w:r>
          </w:p>
          <w:p w14:paraId="0A0B9334" w14:textId="77777777" w:rsidR="00B42DCC" w:rsidRPr="00B42DCC" w:rsidRDefault="00B42DCC" w:rsidP="00B42DCC">
            <w:pPr>
              <w:pStyle w:val="Code"/>
              <w:rPr>
                <w:lang w:eastAsia="en-GB"/>
              </w:rPr>
            </w:pPr>
            <w:r w:rsidRPr="00B42DCC">
              <w:rPr>
                <w:lang w:eastAsia="en-GB"/>
              </w:rPr>
              <w:t>        </w:t>
            </w:r>
            <w:r w:rsidRPr="00B42DCC">
              <w:rPr>
                <w:color w:val="001080"/>
                <w:lang w:eastAsia="en-GB"/>
              </w:rPr>
              <w:t>calcMethod</w:t>
            </w:r>
            <w:r w:rsidRPr="00B42DCC">
              <w:rPr>
                <w:lang w:eastAsia="en-GB"/>
              </w:rPr>
              <w:t>.</w:t>
            </w:r>
            <w:r w:rsidRPr="00B42DCC">
              <w:rPr>
                <w:color w:val="001080"/>
                <w:lang w:eastAsia="en-GB"/>
              </w:rPr>
              <w:t>calc</w:t>
            </w:r>
            <w:r w:rsidRPr="00B42DCC">
              <w:rPr>
                <w:lang w:eastAsia="en-GB"/>
              </w:rPr>
              <w:t>.</w:t>
            </w:r>
            <w:r w:rsidRPr="00B42DCC">
              <w:rPr>
                <w:color w:val="795E26"/>
                <w:lang w:eastAsia="en-GB"/>
              </w:rPr>
              <w:t>withArgs</w:t>
            </w:r>
            <w:r w:rsidRPr="00B42DCC">
              <w:rPr>
                <w:lang w:eastAsia="en-GB"/>
              </w:rPr>
              <w:t>(</w:t>
            </w:r>
            <w:r w:rsidRPr="00B42DCC">
              <w:rPr>
                <w:color w:val="0070C1"/>
                <w:lang w:eastAsia="en-GB"/>
              </w:rPr>
              <w:t>Position</w:t>
            </w:r>
            <w:r w:rsidRPr="00B42DCC">
              <w:rPr>
                <w:lang w:eastAsia="en-GB"/>
              </w:rPr>
              <w:t>.</w:t>
            </w:r>
            <w:r w:rsidRPr="00B42DCC">
              <w:rPr>
                <w:color w:val="001080"/>
                <w:lang w:eastAsia="en-GB"/>
              </w:rPr>
              <w:t>SURFER</w:t>
            </w:r>
            <w:r w:rsidRPr="00B42DCC">
              <w:rPr>
                <w:lang w:eastAsia="en-GB"/>
              </w:rPr>
              <w:t>).</w:t>
            </w:r>
            <w:r w:rsidRPr="00B42DCC">
              <w:rPr>
                <w:color w:val="795E26"/>
                <w:lang w:eastAsia="en-GB"/>
              </w:rPr>
              <w:t>throws</w:t>
            </w:r>
            <w:r w:rsidRPr="00B42DCC">
              <w:rPr>
                <w:lang w:eastAsia="en-GB"/>
              </w:rPr>
              <w:t>(</w:t>
            </w:r>
            <w:r w:rsidRPr="00B42DCC">
              <w:rPr>
                <w:color w:val="0000FF"/>
                <w:lang w:eastAsia="en-GB"/>
              </w:rPr>
              <w:t>new</w:t>
            </w:r>
            <w:r w:rsidRPr="00B42DCC">
              <w:rPr>
                <w:lang w:eastAsia="en-GB"/>
              </w:rPr>
              <w:t> </w:t>
            </w:r>
            <w:r w:rsidRPr="00B42DCC">
              <w:rPr>
                <w:color w:val="267F99"/>
                <w:lang w:eastAsia="en-GB"/>
              </w:rPr>
              <w:t>Error</w:t>
            </w:r>
            <w:r w:rsidRPr="00B42DCC">
              <w:rPr>
                <w:lang w:eastAsia="en-GB"/>
              </w:rPr>
              <w:t>(</w:t>
            </w:r>
            <w:r w:rsidRPr="00B42DCC">
              <w:rPr>
                <w:color w:val="A31515"/>
                <w:lang w:eastAsia="en-GB"/>
              </w:rPr>
              <w:t>"Don't know this guy!"</w:t>
            </w:r>
            <w:r w:rsidRPr="00B42DCC">
              <w:rPr>
                <w:lang w:eastAsia="en-GB"/>
              </w:rPr>
              <w:t>));</w:t>
            </w:r>
          </w:p>
          <w:p w14:paraId="791AE66A" w14:textId="77777777" w:rsidR="00B42DCC" w:rsidRPr="00B42DCC" w:rsidRDefault="00B42DCC" w:rsidP="00B42DCC">
            <w:pPr>
              <w:pStyle w:val="Code"/>
              <w:rPr>
                <w:lang w:eastAsia="en-GB"/>
              </w:rPr>
            </w:pPr>
          </w:p>
          <w:p w14:paraId="18065703" w14:textId="77777777" w:rsidR="00B42DCC" w:rsidRPr="00B42DCC" w:rsidRDefault="00B42DCC" w:rsidP="00B42DCC">
            <w:pPr>
              <w:pStyle w:val="Code"/>
              <w:rPr>
                <w:lang w:eastAsia="en-GB"/>
              </w:rPr>
            </w:pPr>
            <w:r w:rsidRPr="00B42DCC">
              <w:rPr>
                <w:lang w:eastAsia="en-GB"/>
              </w:rPr>
              <w:t>        </w:t>
            </w:r>
            <w:r w:rsidRPr="00B42DCC">
              <w:rPr>
                <w:color w:val="001080"/>
                <w:lang w:eastAsia="en-GB"/>
              </w:rPr>
              <w:t>calc</w:t>
            </w:r>
            <w:r w:rsidRPr="00B42DCC">
              <w:rPr>
                <w:lang w:eastAsia="en-GB"/>
              </w:rPr>
              <w:t>.</w:t>
            </w:r>
            <w:r w:rsidRPr="00B42DCC">
              <w:rPr>
                <w:color w:val="795E26"/>
                <w:lang w:eastAsia="en-GB"/>
              </w:rPr>
              <w:t>setCalcMethod</w:t>
            </w:r>
            <w:r w:rsidRPr="00B42DCC">
              <w:rPr>
                <w:lang w:eastAsia="en-GB"/>
              </w:rPr>
              <w:t>(</w:t>
            </w:r>
            <w:r w:rsidRPr="00B42DCC">
              <w:rPr>
                <w:color w:val="001080"/>
                <w:lang w:eastAsia="en-GB"/>
              </w:rPr>
              <w:t>calcMethod</w:t>
            </w:r>
            <w:r w:rsidRPr="00B42DCC">
              <w:rPr>
                <w:lang w:eastAsia="en-GB"/>
              </w:rPr>
              <w:t>);</w:t>
            </w:r>
          </w:p>
          <w:p w14:paraId="4644D426" w14:textId="77777777" w:rsidR="00B42DCC" w:rsidRPr="00B42DCC" w:rsidRDefault="00B42DCC" w:rsidP="00B42DCC">
            <w:pPr>
              <w:pStyle w:val="Code"/>
              <w:rPr>
                <w:lang w:eastAsia="en-GB"/>
              </w:rPr>
            </w:pPr>
            <w:r w:rsidRPr="00B42DCC">
              <w:rPr>
                <w:lang w:eastAsia="en-GB"/>
              </w:rPr>
              <w:t>        </w:t>
            </w:r>
            <w:r w:rsidRPr="00B42DCC">
              <w:rPr>
                <w:color w:val="001080"/>
                <w:lang w:eastAsia="en-GB"/>
              </w:rPr>
              <w:t>calc</w:t>
            </w:r>
            <w:r w:rsidRPr="00B42DCC">
              <w:rPr>
                <w:lang w:eastAsia="en-GB"/>
              </w:rPr>
              <w:t>.</w:t>
            </w:r>
            <w:r w:rsidRPr="00B42DCC">
              <w:rPr>
                <w:color w:val="795E26"/>
                <w:lang w:eastAsia="en-GB"/>
              </w:rPr>
              <w:t>setPosition</w:t>
            </w:r>
            <w:r w:rsidRPr="00B42DCC">
              <w:rPr>
                <w:lang w:eastAsia="en-GB"/>
              </w:rPr>
              <w:t>(</w:t>
            </w:r>
            <w:r w:rsidRPr="00B42DCC">
              <w:rPr>
                <w:color w:val="001080"/>
                <w:lang w:eastAsia="en-GB"/>
              </w:rPr>
              <w:t>Position</w:t>
            </w:r>
            <w:r w:rsidRPr="00B42DCC">
              <w:rPr>
                <w:lang w:eastAsia="en-GB"/>
              </w:rPr>
              <w:t>.</w:t>
            </w:r>
            <w:r w:rsidRPr="00B42DCC">
              <w:rPr>
                <w:color w:val="0070C1"/>
                <w:lang w:eastAsia="en-GB"/>
              </w:rPr>
              <w:t>SURFER</w:t>
            </w:r>
            <w:r w:rsidRPr="00B42DCC">
              <w:rPr>
                <w:lang w:eastAsia="en-GB"/>
              </w:rPr>
              <w:t>);</w:t>
            </w:r>
          </w:p>
          <w:p w14:paraId="598B8946" w14:textId="77777777" w:rsidR="00B42DCC" w:rsidRPr="00B42DCC" w:rsidRDefault="00B42DCC" w:rsidP="00B42DCC">
            <w:pPr>
              <w:pStyle w:val="Code"/>
              <w:rPr>
                <w:lang w:eastAsia="en-GB"/>
              </w:rPr>
            </w:pPr>
          </w:p>
          <w:p w14:paraId="591E299B" w14:textId="77777777" w:rsidR="00B42DCC" w:rsidRPr="00B42DCC" w:rsidRDefault="00B42DCC" w:rsidP="00B42DCC">
            <w:pPr>
              <w:pStyle w:val="Code"/>
              <w:rPr>
                <w:lang w:eastAsia="en-GB"/>
              </w:rPr>
            </w:pPr>
            <w:r w:rsidRPr="00B42DCC">
              <w:rPr>
                <w:lang w:eastAsia="en-GB"/>
              </w:rPr>
              <w:t>        </w:t>
            </w:r>
            <w:r w:rsidRPr="00B42DCC">
              <w:rPr>
                <w:color w:val="795E26"/>
                <w:lang w:eastAsia="en-GB"/>
              </w:rPr>
              <w:t>expect</w:t>
            </w:r>
            <w:r w:rsidRPr="00B42DCC">
              <w:rPr>
                <w:lang w:eastAsia="en-GB"/>
              </w:rPr>
              <w:t>(() </w:t>
            </w:r>
            <w:r w:rsidRPr="00B42DCC">
              <w:rPr>
                <w:color w:val="0000FF"/>
                <w:lang w:eastAsia="en-GB"/>
              </w:rPr>
              <w:t>=&gt;</w:t>
            </w:r>
            <w:r w:rsidRPr="00B42DCC">
              <w:rPr>
                <w:lang w:eastAsia="en-GB"/>
              </w:rPr>
              <w:t> </w:t>
            </w:r>
            <w:r w:rsidRPr="00B42DCC">
              <w:rPr>
                <w:color w:val="001080"/>
                <w:lang w:eastAsia="en-GB"/>
              </w:rPr>
              <w:t>calc</w:t>
            </w:r>
            <w:r w:rsidRPr="00B42DCC">
              <w:rPr>
                <w:lang w:eastAsia="en-GB"/>
              </w:rPr>
              <w:t>.</w:t>
            </w:r>
            <w:r w:rsidRPr="00B42DCC">
              <w:rPr>
                <w:color w:val="795E26"/>
                <w:lang w:eastAsia="en-GB"/>
              </w:rPr>
              <w:t>calc</w:t>
            </w:r>
            <w:r w:rsidRPr="00B42DCC">
              <w:rPr>
                <w:lang w:eastAsia="en-GB"/>
              </w:rPr>
              <w:t>()).</w:t>
            </w:r>
            <w:r w:rsidRPr="00B42DCC">
              <w:rPr>
                <w:color w:val="001080"/>
                <w:lang w:eastAsia="en-GB"/>
              </w:rPr>
              <w:t>to</w:t>
            </w:r>
            <w:r w:rsidRPr="00B42DCC">
              <w:rPr>
                <w:lang w:eastAsia="en-GB"/>
              </w:rPr>
              <w:t>.</w:t>
            </w:r>
            <w:r w:rsidRPr="00B42DCC">
              <w:rPr>
                <w:color w:val="795E26"/>
                <w:lang w:eastAsia="en-GB"/>
              </w:rPr>
              <w:t>throw</w:t>
            </w:r>
            <w:r w:rsidRPr="00B42DCC">
              <w:rPr>
                <w:lang w:eastAsia="en-GB"/>
              </w:rPr>
              <w:t>(</w:t>
            </w:r>
            <w:r w:rsidRPr="00B42DCC">
              <w:rPr>
                <w:color w:val="A31515"/>
                <w:lang w:eastAsia="en-GB"/>
              </w:rPr>
              <w:t>"Don't know this guy!"</w:t>
            </w:r>
            <w:r w:rsidRPr="00B42DCC">
              <w:rPr>
                <w:lang w:eastAsia="en-GB"/>
              </w:rPr>
              <w:t>);</w:t>
            </w:r>
          </w:p>
          <w:p w14:paraId="752EFDB7" w14:textId="77777777" w:rsidR="00B42DCC" w:rsidRPr="00B42DCC" w:rsidRDefault="00B42DCC" w:rsidP="00B42DCC">
            <w:pPr>
              <w:pStyle w:val="Code"/>
              <w:rPr>
                <w:lang w:eastAsia="en-GB"/>
              </w:rPr>
            </w:pPr>
            <w:r w:rsidRPr="00B42DCC">
              <w:rPr>
                <w:lang w:eastAsia="en-GB"/>
              </w:rPr>
              <w:t>    });</w:t>
            </w:r>
          </w:p>
          <w:p w14:paraId="7FF78996" w14:textId="77777777" w:rsidR="00B42DCC" w:rsidRDefault="00B42DCC" w:rsidP="00B42DCC">
            <w:pPr>
              <w:pStyle w:val="Code"/>
              <w:rPr>
                <w:lang w:eastAsia="en-GB"/>
              </w:rPr>
            </w:pPr>
            <w:r w:rsidRPr="00B42DCC">
              <w:rPr>
                <w:lang w:eastAsia="en-GB"/>
              </w:rPr>
              <w:t>});</w:t>
            </w:r>
          </w:p>
          <w:p w14:paraId="3945DFD9" w14:textId="77777777" w:rsidR="00B42DCC" w:rsidRPr="00B42DCC" w:rsidRDefault="00B42DCC" w:rsidP="00B42DCC">
            <w:pPr>
              <w:pStyle w:val="Heading1"/>
              <w:outlineLvl w:val="0"/>
            </w:pPr>
            <w:r w:rsidRPr="00B42DCC">
              <w:t>Run the tests</w:t>
            </w:r>
          </w:p>
          <w:p w14:paraId="20545024" w14:textId="4B5E9470" w:rsidR="00B42DCC" w:rsidRDefault="00B42DCC" w:rsidP="00B42DCC">
            <w:pPr>
              <w:pStyle w:val="FirstParagraph"/>
            </w:pPr>
            <w:r>
              <w:t xml:space="preserve">Add an NPM task to the </w:t>
            </w:r>
            <w:r w:rsidRPr="00B42DCC">
              <w:rPr>
                <w:b/>
                <w:bCs/>
                <w:noProof/>
              </w:rPr>
              <w:t>package.json</w:t>
            </w:r>
            <w:r>
              <w:t xml:space="preserve"> file to use mocha to run the tests:</w:t>
            </w:r>
          </w:p>
          <w:p w14:paraId="79581BB5" w14:textId="77777777" w:rsidR="00C47C52" w:rsidRPr="00413703" w:rsidRDefault="00C47C52" w:rsidP="00B42DCC">
            <w:pPr>
              <w:pStyle w:val="Code"/>
              <w:rPr>
                <w:rFonts w:ascii="Courier New" w:hAnsi="Courier New" w:cs="Courier New"/>
                <w:b/>
                <w:bCs/>
                <w:sz w:val="22"/>
                <w:szCs w:val="22"/>
              </w:rPr>
            </w:pPr>
            <w:r w:rsidRPr="00413703">
              <w:rPr>
                <w:rFonts w:ascii="Courier New" w:hAnsi="Courier New" w:cs="Courier New"/>
                <w:b/>
                <w:bCs/>
                <w:sz w:val="22"/>
                <w:szCs w:val="22"/>
              </w:rPr>
              <w:t>scripts: {</w:t>
            </w:r>
          </w:p>
          <w:p w14:paraId="06715DFD" w14:textId="4FE574EF" w:rsidR="00B42DCC" w:rsidRPr="00413703" w:rsidRDefault="00C47C52" w:rsidP="00B42DCC">
            <w:pPr>
              <w:pStyle w:val="Code"/>
              <w:rPr>
                <w:rFonts w:ascii="Courier New" w:hAnsi="Courier New" w:cs="Courier New"/>
                <w:b/>
                <w:bCs/>
                <w:sz w:val="22"/>
                <w:szCs w:val="22"/>
              </w:rPr>
            </w:pPr>
            <w:r w:rsidRPr="00413703">
              <w:rPr>
                <w:rFonts w:ascii="Courier New" w:hAnsi="Courier New" w:cs="Courier New"/>
                <w:b/>
                <w:bCs/>
                <w:sz w:val="22"/>
                <w:szCs w:val="22"/>
              </w:rPr>
              <w:t xml:space="preserve">    </w:t>
            </w:r>
            <w:r w:rsidR="00B42DCC" w:rsidRPr="00413703">
              <w:rPr>
                <w:rFonts w:ascii="Courier New" w:hAnsi="Courier New" w:cs="Courier New"/>
                <w:b/>
                <w:bCs/>
                <w:sz w:val="22"/>
                <w:szCs w:val="22"/>
              </w:rPr>
              <w:t>"test": "mocha ."</w:t>
            </w:r>
          </w:p>
          <w:p w14:paraId="30C3D46F" w14:textId="63B97778" w:rsidR="00C47C52" w:rsidRPr="00413703" w:rsidRDefault="00C47C52" w:rsidP="00B42DCC">
            <w:pPr>
              <w:pStyle w:val="Code"/>
              <w:rPr>
                <w:rFonts w:ascii="Courier New" w:hAnsi="Courier New" w:cs="Courier New"/>
                <w:b/>
                <w:bCs/>
              </w:rPr>
            </w:pPr>
            <w:r w:rsidRPr="00413703">
              <w:rPr>
                <w:rFonts w:ascii="Courier New" w:hAnsi="Courier New" w:cs="Courier New"/>
                <w:b/>
                <w:bCs/>
                <w:sz w:val="22"/>
                <w:szCs w:val="22"/>
              </w:rPr>
              <w:t>}</w:t>
            </w:r>
          </w:p>
          <w:p w14:paraId="035FE79A" w14:textId="15F98447" w:rsidR="00B42DCC" w:rsidRDefault="00B42DCC" w:rsidP="00B42DCC">
            <w:pPr>
              <w:pStyle w:val="FirstParagraph"/>
            </w:pPr>
            <w:r>
              <w:t>Run the tests using:</w:t>
            </w:r>
          </w:p>
          <w:p w14:paraId="42EACCAB" w14:textId="363C617B" w:rsidR="00B42DCC" w:rsidRPr="00413703" w:rsidRDefault="00B42DCC" w:rsidP="00B42DCC">
            <w:pPr>
              <w:pStyle w:val="Code"/>
              <w:rPr>
                <w:rFonts w:ascii="Courier New" w:hAnsi="Courier New" w:cs="Courier New"/>
                <w:b/>
                <w:bCs/>
              </w:rPr>
            </w:pPr>
            <w:r w:rsidRPr="00413703">
              <w:rPr>
                <w:rFonts w:ascii="Courier New" w:hAnsi="Courier New" w:cs="Courier New"/>
                <w:b/>
                <w:bCs/>
                <w:sz w:val="22"/>
                <w:szCs w:val="22"/>
              </w:rPr>
              <w:t>npm run test</w:t>
            </w:r>
          </w:p>
          <w:p w14:paraId="2E121166" w14:textId="3E775761" w:rsidR="00B42DCC" w:rsidRPr="00B42DCC" w:rsidRDefault="00B42DCC" w:rsidP="00B42DCC">
            <w:pPr>
              <w:pStyle w:val="FirstParagraph"/>
              <w:rPr>
                <w:lang w:eastAsia="en-GB"/>
              </w:rPr>
            </w:pPr>
            <w:r w:rsidRPr="00B42DCC">
              <w:t>You should see that we have successfully been able to unit test the calculator class, with each test taking control over how the dependent object (which implements the interface ICalcMethod) behaves.</w:t>
            </w:r>
          </w:p>
        </w:tc>
      </w:tr>
    </w:tbl>
    <w:p w14:paraId="4F1F44AE" w14:textId="77777777" w:rsidR="00103104" w:rsidRPr="00103104" w:rsidRDefault="00103104" w:rsidP="00103104">
      <w:pPr>
        <w:spacing w:before="180" w:after="180" w:line="276" w:lineRule="auto"/>
        <w:rPr>
          <w:rFonts w:ascii="Montserrat" w:hAnsi="Montserrat"/>
          <w:sz w:val="20"/>
          <w:szCs w:val="20"/>
          <w:lang w:val="en-GB"/>
        </w:rPr>
      </w:pPr>
    </w:p>
    <w:p w14:paraId="7DBC5E7E" w14:textId="77777777" w:rsidR="00103104" w:rsidRPr="00B42DCC" w:rsidRDefault="00103104" w:rsidP="00AF79B3">
      <w:pPr>
        <w:pStyle w:val="FirstParagraph"/>
      </w:pPr>
    </w:p>
    <w:sectPr w:rsidR="00103104" w:rsidRPr="00B42DCC" w:rsidSect="005D1167">
      <w:pgSz w:w="12240" w:h="15840"/>
      <w:pgMar w:top="720" w:right="720" w:bottom="720" w:left="72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B4F51F" w14:textId="77777777" w:rsidR="00626986" w:rsidRDefault="00626986">
      <w:pPr>
        <w:spacing w:after="0"/>
      </w:pPr>
      <w:r>
        <w:separator/>
      </w:r>
    </w:p>
  </w:endnote>
  <w:endnote w:type="continuationSeparator" w:id="0">
    <w:p w14:paraId="3E21AF4D" w14:textId="77777777" w:rsidR="00626986" w:rsidRDefault="0062698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ontserrat">
    <w:altName w:val="Calibri"/>
    <w:charset w:val="00"/>
    <w:family w:val="auto"/>
    <w:pitch w:val="variable"/>
    <w:sig w:usb0="8000002F" w:usb1="4000204A"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41126B" w14:textId="77777777" w:rsidR="00626986" w:rsidRDefault="00626986">
      <w:r>
        <w:separator/>
      </w:r>
    </w:p>
  </w:footnote>
  <w:footnote w:type="continuationSeparator" w:id="0">
    <w:p w14:paraId="5C1FAAFF" w14:textId="77777777" w:rsidR="00626986" w:rsidRDefault="0062698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F2703F36"/>
    <w:lvl w:ilvl="0">
      <w:start w:val="1"/>
      <w:numFmt w:val="decimal"/>
      <w:pStyle w:val="Compact"/>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FFFFFF7C"/>
    <w:multiLevelType w:val="singleLevel"/>
    <w:tmpl w:val="14347B2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1ACA269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1E46E5A2"/>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FCDAEC8A"/>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DD47EC8"/>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29CCF2D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A4D89FE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CEB80016"/>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500A237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59FA457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FFC5EAD"/>
    <w:multiLevelType w:val="multilevel"/>
    <w:tmpl w:val="469087A4"/>
    <w:lvl w:ilvl="0">
      <w:start w:val="1"/>
      <w:numFmt w:val="upperLetter"/>
      <w:suff w:val="space"/>
      <w:lvlText w:val="%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2C1AE401"/>
    <w:multiLevelType w:val="multilevel"/>
    <w:tmpl w:val="706439D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15:restartNumberingAfterBreak="0">
    <w:nsid w:val="53B50245"/>
    <w:multiLevelType w:val="multilevel"/>
    <w:tmpl w:val="B882D7D0"/>
    <w:styleLink w:val="Letters"/>
    <w:lvl w:ilvl="0">
      <w:start w:val="1"/>
      <w:numFmt w:val="upperLetter"/>
      <w:lvlText w:val="%1. "/>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71315DCA"/>
    <w:multiLevelType w:val="multilevel"/>
    <w:tmpl w:val="E90E7FD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5" w15:restartNumberingAfterBreak="0">
    <w:nsid w:val="767A6C0E"/>
    <w:multiLevelType w:val="multilevel"/>
    <w:tmpl w:val="B882D7D0"/>
    <w:numStyleLink w:val="Letters"/>
  </w:abstractNum>
  <w:abstractNum w:abstractNumId="16" w15:restartNumberingAfterBreak="0">
    <w:nsid w:val="77D74DDB"/>
    <w:multiLevelType w:val="multilevel"/>
    <w:tmpl w:val="76C02718"/>
    <w:lvl w:ilvl="0">
      <w:start w:val="1"/>
      <w:numFmt w:val="decimal"/>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15:restartNumberingAfterBreak="0">
    <w:nsid w:val="7B6C1F1D"/>
    <w:multiLevelType w:val="hybridMultilevel"/>
    <w:tmpl w:val="BAC6C870"/>
    <w:lvl w:ilvl="0" w:tplc="0494F2AE">
      <w:start w:val="1"/>
      <w:numFmt w:val="bullet"/>
      <w:pStyle w:val="Compact-2"/>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0"/>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4"/>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4"/>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4"/>
  </w:num>
  <w:num w:numId="10">
    <w:abstractNumId w:val="10"/>
  </w:num>
  <w:num w:numId="11">
    <w:abstractNumId w:val="8"/>
  </w:num>
  <w:num w:numId="12">
    <w:abstractNumId w:val="7"/>
  </w:num>
  <w:num w:numId="13">
    <w:abstractNumId w:val="6"/>
  </w:num>
  <w:num w:numId="14">
    <w:abstractNumId w:val="5"/>
  </w:num>
  <w:num w:numId="15">
    <w:abstractNumId w:val="9"/>
  </w:num>
  <w:num w:numId="16">
    <w:abstractNumId w:val="4"/>
  </w:num>
  <w:num w:numId="17">
    <w:abstractNumId w:val="3"/>
  </w:num>
  <w:num w:numId="18">
    <w:abstractNumId w:val="2"/>
  </w:num>
  <w:num w:numId="19">
    <w:abstractNumId w:val="1"/>
  </w:num>
  <w:num w:numId="20">
    <w:abstractNumId w:val="13"/>
  </w:num>
  <w:num w:numId="21">
    <w:abstractNumId w:val="15"/>
  </w:num>
  <w:num w:numId="22">
    <w:abstractNumId w:val="11"/>
  </w:num>
  <w:num w:numId="23">
    <w:abstractNumId w:val="12"/>
  </w:num>
  <w:num w:numId="24">
    <w:abstractNumId w:val="0"/>
  </w:num>
  <w:num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4"/>
  </w:num>
  <w:num w:numId="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4"/>
  </w:num>
  <w:num w:numId="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4"/>
  </w:num>
  <w:num w:numId="32">
    <w:abstractNumId w:val="16"/>
  </w:num>
  <w:num w:numId="3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7"/>
  </w:num>
  <w:num w:numId="3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F79B3"/>
    <w:rsid w:val="00011C8B"/>
    <w:rsid w:val="000A3173"/>
    <w:rsid w:val="000B50AA"/>
    <w:rsid w:val="00103104"/>
    <w:rsid w:val="00124476"/>
    <w:rsid w:val="00127387"/>
    <w:rsid w:val="00156357"/>
    <w:rsid w:val="001B06CF"/>
    <w:rsid w:val="001F4A8B"/>
    <w:rsid w:val="00200A4B"/>
    <w:rsid w:val="00275F27"/>
    <w:rsid w:val="00292D17"/>
    <w:rsid w:val="002B3E65"/>
    <w:rsid w:val="00331108"/>
    <w:rsid w:val="0035739A"/>
    <w:rsid w:val="00412D3C"/>
    <w:rsid w:val="00413703"/>
    <w:rsid w:val="00446522"/>
    <w:rsid w:val="00470D6E"/>
    <w:rsid w:val="004E29B3"/>
    <w:rsid w:val="004E5F31"/>
    <w:rsid w:val="0052321F"/>
    <w:rsid w:val="0057287B"/>
    <w:rsid w:val="00582EDA"/>
    <w:rsid w:val="00590D07"/>
    <w:rsid w:val="005A105C"/>
    <w:rsid w:val="005D1167"/>
    <w:rsid w:val="00626986"/>
    <w:rsid w:val="00667F88"/>
    <w:rsid w:val="00671F5D"/>
    <w:rsid w:val="007046EC"/>
    <w:rsid w:val="00784D58"/>
    <w:rsid w:val="008D6863"/>
    <w:rsid w:val="00900ECF"/>
    <w:rsid w:val="009172BE"/>
    <w:rsid w:val="00945D5B"/>
    <w:rsid w:val="00AF79B3"/>
    <w:rsid w:val="00B3281F"/>
    <w:rsid w:val="00B42DCC"/>
    <w:rsid w:val="00B86B75"/>
    <w:rsid w:val="00BC48D5"/>
    <w:rsid w:val="00C36279"/>
    <w:rsid w:val="00C47C52"/>
    <w:rsid w:val="00CF3B79"/>
    <w:rsid w:val="00D35B6E"/>
    <w:rsid w:val="00DA19C6"/>
    <w:rsid w:val="00E315A3"/>
    <w:rsid w:val="00E377B6"/>
    <w:rsid w:val="00E644E4"/>
    <w:rsid w:val="00ED0CA6"/>
    <w:rsid w:val="00F051E1"/>
    <w:rsid w:val="00F57C43"/>
    <w:rsid w:val="00FF671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1CAB5"/>
  <w15:docId w15:val="{E4B6290A-8C6D-4188-9130-CACB7745F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FirstParagraph"/>
    <w:uiPriority w:val="9"/>
    <w:qFormat/>
    <w:rsid w:val="0035739A"/>
    <w:pPr>
      <w:keepNext/>
      <w:keepLines/>
      <w:spacing w:before="480" w:after="0"/>
      <w:outlineLvl w:val="0"/>
    </w:pPr>
    <w:rPr>
      <w:rFonts w:ascii="Montserrat" w:hAnsi="Montserrat" w:cs="Arial"/>
      <w:color w:val="00404F"/>
      <w:sz w:val="28"/>
      <w:lang w:val="en-GB"/>
    </w:rPr>
  </w:style>
  <w:style w:type="paragraph" w:styleId="Heading2">
    <w:name w:val="heading 2"/>
    <w:basedOn w:val="Normal"/>
    <w:next w:val="BodyText"/>
    <w:uiPriority w:val="9"/>
    <w:unhideWhenUsed/>
    <w:qFormat/>
    <w:rsid w:val="003B630C"/>
    <w:pPr>
      <w:keepNext/>
      <w:keepLines/>
      <w:numPr>
        <w:ilvl w:val="1"/>
        <w:numId w:val="32"/>
      </w:numPr>
      <w:spacing w:before="200" w:after="0"/>
      <w:outlineLvl w:val="1"/>
    </w:pPr>
    <w:rPr>
      <w:rFonts w:ascii="Montserrat" w:hAnsi="Montserrat" w:cs="Arial"/>
      <w:b/>
      <w:color w:val="00404F"/>
      <w:sz w:val="28"/>
      <w:lang w:val="en-GB"/>
    </w:rPr>
  </w:style>
  <w:style w:type="paragraph" w:styleId="Heading3">
    <w:name w:val="heading 3"/>
    <w:basedOn w:val="Normal"/>
    <w:next w:val="BodyText"/>
    <w:uiPriority w:val="9"/>
    <w:unhideWhenUsed/>
    <w:qFormat/>
    <w:rsid w:val="00B80800"/>
    <w:pPr>
      <w:keepNext/>
      <w:keepLines/>
      <w:numPr>
        <w:ilvl w:val="2"/>
        <w:numId w:val="32"/>
      </w:numPr>
      <w:spacing w:before="200" w:after="0"/>
      <w:outlineLvl w:val="2"/>
    </w:pPr>
    <w:rPr>
      <w:rFonts w:ascii="Montserrat" w:eastAsiaTheme="majorEastAsia" w:hAnsi="Montserrat" w:cstheme="majorBidi"/>
      <w:b/>
      <w:bCs/>
      <w:color w:val="4F81BD" w:themeColor="accent1"/>
    </w:rPr>
  </w:style>
  <w:style w:type="paragraph" w:styleId="Heading4">
    <w:name w:val="heading 4"/>
    <w:basedOn w:val="Normal"/>
    <w:next w:val="BodyText"/>
    <w:uiPriority w:val="9"/>
    <w:unhideWhenUsed/>
    <w:qFormat/>
    <w:pPr>
      <w:keepNext/>
      <w:keepLines/>
      <w:numPr>
        <w:ilvl w:val="3"/>
        <w:numId w:val="32"/>
      </w:numPr>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numPr>
        <w:ilvl w:val="4"/>
        <w:numId w:val="32"/>
      </w:numPr>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numPr>
        <w:ilvl w:val="5"/>
        <w:numId w:val="32"/>
      </w:numPr>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numPr>
        <w:ilvl w:val="6"/>
        <w:numId w:val="32"/>
      </w:numPr>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numPr>
        <w:ilvl w:val="7"/>
        <w:numId w:val="32"/>
      </w:numPr>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numPr>
        <w:ilvl w:val="8"/>
        <w:numId w:val="32"/>
      </w:numPr>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292D17"/>
    <w:pPr>
      <w:spacing w:before="180" w:after="180" w:line="276" w:lineRule="auto"/>
    </w:pPr>
    <w:rPr>
      <w:rFonts w:ascii="Montserrat" w:hAnsi="Montserrat"/>
      <w:sz w:val="22"/>
    </w:rPr>
  </w:style>
  <w:style w:type="paragraph" w:customStyle="1" w:styleId="FirstParagraph">
    <w:name w:val="First Paragraph"/>
    <w:basedOn w:val="BodyText"/>
    <w:qFormat/>
    <w:rsid w:val="005D1167"/>
    <w:rPr>
      <w:sz w:val="20"/>
      <w:szCs w:val="20"/>
      <w:lang w:val="en-GB"/>
    </w:rPr>
  </w:style>
  <w:style w:type="paragraph" w:customStyle="1" w:styleId="Compact">
    <w:name w:val="Compact"/>
    <w:basedOn w:val="BodyText"/>
    <w:link w:val="CompactChar"/>
    <w:qFormat/>
    <w:rsid w:val="005A105C"/>
    <w:pPr>
      <w:numPr>
        <w:numId w:val="2"/>
      </w:numPr>
      <w:spacing w:before="120" w:after="80"/>
      <w:ind w:left="431" w:hanging="431"/>
    </w:pPr>
    <w:rPr>
      <w:sz w:val="20"/>
      <w:szCs w:val="20"/>
      <w:lang w:val="en-GB"/>
    </w:rPr>
  </w:style>
  <w:style w:type="paragraph" w:styleId="Title">
    <w:name w:val="Title"/>
    <w:basedOn w:val="Normal"/>
    <w:next w:val="BodyText"/>
    <w:qFormat/>
    <w:rsid w:val="007046EC"/>
    <w:pPr>
      <w:keepNext/>
      <w:keepLines/>
      <w:spacing w:before="480" w:after="240"/>
    </w:pPr>
    <w:rPr>
      <w:rFonts w:ascii="Montserrat" w:eastAsiaTheme="majorEastAsia" w:hAnsi="Montserrat" w:cstheme="majorBidi"/>
      <w:b/>
      <w:bCs/>
      <w:color w:val="345A8A" w:themeColor="accent1" w:themeShade="B5"/>
      <w:sz w:val="44"/>
      <w:szCs w:val="44"/>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B80800"/>
    <w:rPr>
      <w:rFonts w:ascii="Consolas" w:hAnsi="Consolas"/>
      <w:b/>
      <w:sz w:val="22"/>
      <w:szCs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bCs/>
      <w:color w:val="365F91" w:themeColor="accent1" w:themeShade="BF"/>
    </w:rPr>
  </w:style>
  <w:style w:type="paragraph" w:customStyle="1" w:styleId="SourceCode">
    <w:name w:val="Source Code"/>
    <w:basedOn w:val="Compact"/>
    <w:link w:val="VerbatimChar"/>
    <w:rsid w:val="00B80800"/>
    <w:rPr>
      <w:rFonts w:ascii="Consolas" w:hAnsi="Consolas"/>
      <w:b/>
    </w:rPr>
  </w:style>
  <w:style w:type="character" w:customStyle="1" w:styleId="KeywordTok">
    <w:name w:val="KeywordTok"/>
    <w:basedOn w:val="VerbatimChar"/>
    <w:rPr>
      <w:rFonts w:ascii="Consolas" w:hAnsi="Consolas"/>
      <w:b w:val="0"/>
      <w:color w:val="007020"/>
      <w:sz w:val="22"/>
      <w:szCs w:val="22"/>
    </w:rPr>
  </w:style>
  <w:style w:type="character" w:customStyle="1" w:styleId="DataTypeTok">
    <w:name w:val="DataTypeTok"/>
    <w:basedOn w:val="VerbatimChar"/>
    <w:rPr>
      <w:rFonts w:ascii="Consolas" w:hAnsi="Consolas"/>
      <w:b/>
      <w:color w:val="902000"/>
      <w:sz w:val="22"/>
      <w:szCs w:val="22"/>
    </w:rPr>
  </w:style>
  <w:style w:type="character" w:customStyle="1" w:styleId="DecValTok">
    <w:name w:val="DecValTok"/>
    <w:basedOn w:val="VerbatimChar"/>
    <w:rPr>
      <w:rFonts w:ascii="Consolas" w:hAnsi="Consolas"/>
      <w:b/>
      <w:color w:val="40A070"/>
      <w:sz w:val="22"/>
      <w:szCs w:val="22"/>
    </w:rPr>
  </w:style>
  <w:style w:type="character" w:customStyle="1" w:styleId="BaseNTok">
    <w:name w:val="BaseNTok"/>
    <w:basedOn w:val="VerbatimChar"/>
    <w:rPr>
      <w:rFonts w:ascii="Consolas" w:hAnsi="Consolas"/>
      <w:b/>
      <w:color w:val="40A070"/>
      <w:sz w:val="22"/>
      <w:szCs w:val="22"/>
    </w:rPr>
  </w:style>
  <w:style w:type="character" w:customStyle="1" w:styleId="FloatTok">
    <w:name w:val="FloatTok"/>
    <w:basedOn w:val="VerbatimChar"/>
    <w:rPr>
      <w:rFonts w:ascii="Consolas" w:hAnsi="Consolas"/>
      <w:b/>
      <w:color w:val="40A070"/>
      <w:sz w:val="22"/>
      <w:szCs w:val="22"/>
    </w:rPr>
  </w:style>
  <w:style w:type="character" w:customStyle="1" w:styleId="ConstantTok">
    <w:name w:val="ConstantTok"/>
    <w:basedOn w:val="VerbatimChar"/>
    <w:rPr>
      <w:rFonts w:ascii="Consolas" w:hAnsi="Consolas"/>
      <w:b/>
      <w:color w:val="880000"/>
      <w:sz w:val="22"/>
      <w:szCs w:val="22"/>
    </w:rPr>
  </w:style>
  <w:style w:type="character" w:customStyle="1" w:styleId="CharTok">
    <w:name w:val="CharTok"/>
    <w:basedOn w:val="VerbatimChar"/>
    <w:rPr>
      <w:rFonts w:ascii="Consolas" w:hAnsi="Consolas"/>
      <w:b/>
      <w:color w:val="4070A0"/>
      <w:sz w:val="22"/>
      <w:szCs w:val="22"/>
    </w:rPr>
  </w:style>
  <w:style w:type="character" w:customStyle="1" w:styleId="SpecialCharTok">
    <w:name w:val="SpecialCharTok"/>
    <w:basedOn w:val="VerbatimChar"/>
    <w:rPr>
      <w:rFonts w:ascii="Consolas" w:hAnsi="Consolas"/>
      <w:b/>
      <w:color w:val="4070A0"/>
      <w:sz w:val="22"/>
      <w:szCs w:val="22"/>
    </w:rPr>
  </w:style>
  <w:style w:type="character" w:customStyle="1" w:styleId="StringTok">
    <w:name w:val="StringTok"/>
    <w:basedOn w:val="VerbatimChar"/>
    <w:rPr>
      <w:rFonts w:ascii="Consolas" w:hAnsi="Consolas"/>
      <w:b/>
      <w:color w:val="4070A0"/>
      <w:sz w:val="22"/>
      <w:szCs w:val="22"/>
    </w:rPr>
  </w:style>
  <w:style w:type="character" w:customStyle="1" w:styleId="VerbatimStringTok">
    <w:name w:val="VerbatimStringTok"/>
    <w:basedOn w:val="VerbatimChar"/>
    <w:rPr>
      <w:rFonts w:ascii="Consolas" w:hAnsi="Consolas"/>
      <w:b/>
      <w:color w:val="4070A0"/>
      <w:sz w:val="22"/>
      <w:szCs w:val="22"/>
    </w:rPr>
  </w:style>
  <w:style w:type="character" w:customStyle="1" w:styleId="SpecialStringTok">
    <w:name w:val="SpecialStringTok"/>
    <w:basedOn w:val="VerbatimChar"/>
    <w:rPr>
      <w:rFonts w:ascii="Consolas" w:hAnsi="Consolas"/>
      <w:b/>
      <w:color w:val="BB6688"/>
      <w:sz w:val="22"/>
      <w:szCs w:val="22"/>
    </w:rPr>
  </w:style>
  <w:style w:type="character" w:customStyle="1" w:styleId="ImportTok">
    <w:name w:val="ImportTok"/>
    <w:basedOn w:val="VerbatimChar"/>
    <w:rPr>
      <w:rFonts w:ascii="Consolas" w:hAnsi="Consolas"/>
      <w:b/>
      <w:sz w:val="22"/>
      <w:szCs w:val="22"/>
    </w:rPr>
  </w:style>
  <w:style w:type="character" w:customStyle="1" w:styleId="CommentTok">
    <w:name w:val="CommentTok"/>
    <w:basedOn w:val="VerbatimChar"/>
    <w:rPr>
      <w:rFonts w:ascii="Consolas" w:hAnsi="Consolas"/>
      <w:b/>
      <w:i/>
      <w:color w:val="60A0B0"/>
      <w:sz w:val="22"/>
      <w:szCs w:val="22"/>
    </w:rPr>
  </w:style>
  <w:style w:type="character" w:customStyle="1" w:styleId="DocumentationTok">
    <w:name w:val="DocumentationTok"/>
    <w:basedOn w:val="VerbatimChar"/>
    <w:rPr>
      <w:rFonts w:ascii="Consolas" w:hAnsi="Consolas"/>
      <w:b/>
      <w:i/>
      <w:color w:val="BA2121"/>
      <w:sz w:val="22"/>
      <w:szCs w:val="22"/>
    </w:rPr>
  </w:style>
  <w:style w:type="character" w:customStyle="1" w:styleId="AnnotationTok">
    <w:name w:val="AnnotationTok"/>
    <w:basedOn w:val="VerbatimChar"/>
    <w:rPr>
      <w:rFonts w:ascii="Consolas" w:hAnsi="Consolas"/>
      <w:b w:val="0"/>
      <w:i/>
      <w:color w:val="60A0B0"/>
      <w:sz w:val="22"/>
      <w:szCs w:val="22"/>
    </w:rPr>
  </w:style>
  <w:style w:type="character" w:customStyle="1" w:styleId="CommentVarTok">
    <w:name w:val="CommentVarTok"/>
    <w:basedOn w:val="VerbatimChar"/>
    <w:rPr>
      <w:rFonts w:ascii="Consolas" w:hAnsi="Consolas"/>
      <w:b w:val="0"/>
      <w:i/>
      <w:color w:val="60A0B0"/>
      <w:sz w:val="22"/>
      <w:szCs w:val="22"/>
    </w:rPr>
  </w:style>
  <w:style w:type="character" w:customStyle="1" w:styleId="OtherTok">
    <w:name w:val="OtherTok"/>
    <w:basedOn w:val="VerbatimChar"/>
    <w:rPr>
      <w:rFonts w:ascii="Consolas" w:hAnsi="Consolas"/>
      <w:b/>
      <w:color w:val="007020"/>
      <w:sz w:val="22"/>
      <w:szCs w:val="22"/>
    </w:rPr>
  </w:style>
  <w:style w:type="character" w:customStyle="1" w:styleId="FunctionTok">
    <w:name w:val="FunctionTok"/>
    <w:basedOn w:val="VerbatimChar"/>
    <w:rPr>
      <w:rFonts w:ascii="Consolas" w:hAnsi="Consolas"/>
      <w:b/>
      <w:color w:val="06287E"/>
      <w:sz w:val="22"/>
      <w:szCs w:val="22"/>
    </w:rPr>
  </w:style>
  <w:style w:type="character" w:customStyle="1" w:styleId="VariableTok">
    <w:name w:val="VariableTok"/>
    <w:basedOn w:val="VerbatimChar"/>
    <w:rPr>
      <w:rFonts w:ascii="Consolas" w:hAnsi="Consolas"/>
      <w:b/>
      <w:color w:val="19177C"/>
      <w:sz w:val="22"/>
      <w:szCs w:val="22"/>
    </w:rPr>
  </w:style>
  <w:style w:type="character" w:customStyle="1" w:styleId="ControlFlowTok">
    <w:name w:val="ControlFlowTok"/>
    <w:basedOn w:val="VerbatimChar"/>
    <w:rPr>
      <w:rFonts w:ascii="Consolas" w:hAnsi="Consolas"/>
      <w:b w:val="0"/>
      <w:color w:val="007020"/>
      <w:sz w:val="22"/>
      <w:szCs w:val="22"/>
    </w:rPr>
  </w:style>
  <w:style w:type="character" w:customStyle="1" w:styleId="OperatorTok">
    <w:name w:val="OperatorTok"/>
    <w:basedOn w:val="VerbatimChar"/>
    <w:rPr>
      <w:rFonts w:ascii="Consolas" w:hAnsi="Consolas"/>
      <w:b/>
      <w:color w:val="666666"/>
      <w:sz w:val="22"/>
      <w:szCs w:val="22"/>
    </w:rPr>
  </w:style>
  <w:style w:type="character" w:customStyle="1" w:styleId="BuiltInTok">
    <w:name w:val="BuiltInTok"/>
    <w:basedOn w:val="VerbatimChar"/>
    <w:rPr>
      <w:rFonts w:ascii="Consolas" w:hAnsi="Consolas"/>
      <w:b/>
      <w:sz w:val="22"/>
      <w:szCs w:val="22"/>
    </w:rPr>
  </w:style>
  <w:style w:type="character" w:customStyle="1" w:styleId="ExtensionTok">
    <w:name w:val="ExtensionTok"/>
    <w:basedOn w:val="VerbatimChar"/>
    <w:rPr>
      <w:rFonts w:ascii="Consolas" w:hAnsi="Consolas"/>
      <w:b/>
      <w:sz w:val="22"/>
      <w:szCs w:val="22"/>
    </w:rPr>
  </w:style>
  <w:style w:type="character" w:customStyle="1" w:styleId="PreprocessorTok">
    <w:name w:val="PreprocessorTok"/>
    <w:basedOn w:val="VerbatimChar"/>
    <w:rPr>
      <w:rFonts w:ascii="Consolas" w:hAnsi="Consolas"/>
      <w:b/>
      <w:color w:val="BC7A00"/>
      <w:sz w:val="22"/>
      <w:szCs w:val="22"/>
    </w:rPr>
  </w:style>
  <w:style w:type="character" w:customStyle="1" w:styleId="AttributeTok">
    <w:name w:val="AttributeTok"/>
    <w:basedOn w:val="VerbatimChar"/>
    <w:rPr>
      <w:rFonts w:ascii="Consolas" w:hAnsi="Consolas"/>
      <w:b/>
      <w:color w:val="7D9029"/>
      <w:sz w:val="22"/>
      <w:szCs w:val="22"/>
    </w:rPr>
  </w:style>
  <w:style w:type="character" w:customStyle="1" w:styleId="RegionMarkerTok">
    <w:name w:val="RegionMarkerTok"/>
    <w:basedOn w:val="VerbatimChar"/>
    <w:rPr>
      <w:rFonts w:ascii="Consolas" w:hAnsi="Consolas"/>
      <w:b/>
      <w:sz w:val="22"/>
      <w:szCs w:val="22"/>
    </w:rPr>
  </w:style>
  <w:style w:type="character" w:customStyle="1" w:styleId="InformationTok">
    <w:name w:val="InformationTok"/>
    <w:basedOn w:val="VerbatimChar"/>
    <w:rPr>
      <w:rFonts w:ascii="Consolas" w:hAnsi="Consolas"/>
      <w:b w:val="0"/>
      <w:i/>
      <w:color w:val="60A0B0"/>
      <w:sz w:val="22"/>
      <w:szCs w:val="22"/>
    </w:rPr>
  </w:style>
  <w:style w:type="character" w:customStyle="1" w:styleId="WarningTok">
    <w:name w:val="WarningTok"/>
    <w:basedOn w:val="VerbatimChar"/>
    <w:rPr>
      <w:rFonts w:ascii="Consolas" w:hAnsi="Consolas"/>
      <w:b w:val="0"/>
      <w:i/>
      <w:color w:val="60A0B0"/>
      <w:sz w:val="22"/>
      <w:szCs w:val="22"/>
    </w:rPr>
  </w:style>
  <w:style w:type="character" w:customStyle="1" w:styleId="AlertTok">
    <w:name w:val="AlertTok"/>
    <w:basedOn w:val="VerbatimChar"/>
    <w:rPr>
      <w:rFonts w:ascii="Consolas" w:hAnsi="Consolas"/>
      <w:b w:val="0"/>
      <w:color w:val="FF0000"/>
      <w:sz w:val="22"/>
      <w:szCs w:val="22"/>
    </w:rPr>
  </w:style>
  <w:style w:type="character" w:customStyle="1" w:styleId="ErrorTok">
    <w:name w:val="ErrorTok"/>
    <w:basedOn w:val="VerbatimChar"/>
    <w:rPr>
      <w:rFonts w:ascii="Consolas" w:hAnsi="Consolas"/>
      <w:b w:val="0"/>
      <w:color w:val="FF0000"/>
      <w:sz w:val="22"/>
      <w:szCs w:val="22"/>
    </w:rPr>
  </w:style>
  <w:style w:type="character" w:customStyle="1" w:styleId="NormalTok">
    <w:name w:val="NormalTok"/>
    <w:basedOn w:val="VerbatimChar"/>
    <w:rPr>
      <w:rFonts w:ascii="Consolas" w:hAnsi="Consolas"/>
      <w:b/>
      <w:sz w:val="22"/>
      <w:szCs w:val="22"/>
    </w:rPr>
  </w:style>
  <w:style w:type="character" w:customStyle="1" w:styleId="BodyTextChar">
    <w:name w:val="Body Text Char"/>
    <w:basedOn w:val="DefaultParagraphFont"/>
    <w:link w:val="BodyText"/>
    <w:rsid w:val="00292D17"/>
    <w:rPr>
      <w:rFonts w:ascii="Montserrat" w:hAnsi="Montserrat"/>
      <w:sz w:val="22"/>
    </w:rPr>
  </w:style>
  <w:style w:type="numbering" w:customStyle="1" w:styleId="Letters">
    <w:name w:val="Letters"/>
    <w:uiPriority w:val="99"/>
    <w:rsid w:val="003B630C"/>
    <w:pPr>
      <w:numPr>
        <w:numId w:val="20"/>
      </w:numPr>
    </w:pPr>
  </w:style>
  <w:style w:type="paragraph" w:styleId="Header">
    <w:name w:val="header"/>
    <w:basedOn w:val="Normal"/>
    <w:link w:val="HeaderChar"/>
    <w:unhideWhenUsed/>
    <w:rsid w:val="007046EC"/>
    <w:pPr>
      <w:tabs>
        <w:tab w:val="center" w:pos="4513"/>
        <w:tab w:val="right" w:pos="9026"/>
      </w:tabs>
      <w:spacing w:after="0"/>
    </w:pPr>
  </w:style>
  <w:style w:type="character" w:customStyle="1" w:styleId="HeaderChar">
    <w:name w:val="Header Char"/>
    <w:basedOn w:val="DefaultParagraphFont"/>
    <w:link w:val="Header"/>
    <w:rsid w:val="007046EC"/>
  </w:style>
  <w:style w:type="paragraph" w:styleId="Footer">
    <w:name w:val="footer"/>
    <w:basedOn w:val="Normal"/>
    <w:link w:val="FooterChar"/>
    <w:unhideWhenUsed/>
    <w:rsid w:val="007046EC"/>
    <w:pPr>
      <w:tabs>
        <w:tab w:val="center" w:pos="4513"/>
        <w:tab w:val="right" w:pos="9026"/>
      </w:tabs>
      <w:spacing w:after="0"/>
    </w:pPr>
  </w:style>
  <w:style w:type="character" w:customStyle="1" w:styleId="FooterChar">
    <w:name w:val="Footer Char"/>
    <w:basedOn w:val="DefaultParagraphFont"/>
    <w:link w:val="Footer"/>
    <w:rsid w:val="007046EC"/>
  </w:style>
  <w:style w:type="paragraph" w:customStyle="1" w:styleId="Compact-2">
    <w:name w:val="Compact-2"/>
    <w:basedOn w:val="Compact"/>
    <w:link w:val="Compact-2Char"/>
    <w:qFormat/>
    <w:rsid w:val="00900ECF"/>
    <w:pPr>
      <w:numPr>
        <w:numId w:val="34"/>
      </w:numPr>
      <w:ind w:left="851"/>
    </w:pPr>
  </w:style>
  <w:style w:type="paragraph" w:customStyle="1" w:styleId="Code">
    <w:name w:val="Code"/>
    <w:basedOn w:val="Compact"/>
    <w:link w:val="CodeChar"/>
    <w:qFormat/>
    <w:rsid w:val="001B06CF"/>
    <w:pPr>
      <w:numPr>
        <w:numId w:val="0"/>
      </w:numPr>
      <w:spacing w:before="80"/>
      <w:ind w:left="431"/>
      <w:contextualSpacing/>
    </w:pPr>
    <w:rPr>
      <w:rFonts w:ascii="Consolas" w:hAnsi="Consolas"/>
      <w:noProof/>
    </w:rPr>
  </w:style>
  <w:style w:type="character" w:customStyle="1" w:styleId="CompactChar">
    <w:name w:val="Compact Char"/>
    <w:basedOn w:val="BodyTextChar"/>
    <w:link w:val="Compact"/>
    <w:rsid w:val="005A105C"/>
    <w:rPr>
      <w:rFonts w:ascii="Montserrat" w:hAnsi="Montserrat"/>
      <w:sz w:val="20"/>
      <w:szCs w:val="20"/>
      <w:lang w:val="en-GB"/>
    </w:rPr>
  </w:style>
  <w:style w:type="character" w:customStyle="1" w:styleId="Compact-2Char">
    <w:name w:val="Compact-2 Char"/>
    <w:basedOn w:val="CompactChar"/>
    <w:link w:val="Compact-2"/>
    <w:rsid w:val="00900ECF"/>
    <w:rPr>
      <w:rFonts w:ascii="Montserrat" w:hAnsi="Montserrat"/>
      <w:sz w:val="20"/>
      <w:szCs w:val="20"/>
      <w:lang w:val="en-GB"/>
    </w:rPr>
  </w:style>
  <w:style w:type="character" w:customStyle="1" w:styleId="CodeChar">
    <w:name w:val="Code Char"/>
    <w:basedOn w:val="CompactChar"/>
    <w:link w:val="Code"/>
    <w:rsid w:val="001B06CF"/>
    <w:rPr>
      <w:rFonts w:ascii="Consolas" w:hAnsi="Consolas"/>
      <w:noProof/>
      <w:sz w:val="20"/>
      <w:szCs w:val="20"/>
      <w:lang w:val="en-GB"/>
    </w:rPr>
  </w:style>
  <w:style w:type="table" w:styleId="TableGrid">
    <w:name w:val="Table Grid"/>
    <w:basedOn w:val="TableNormal"/>
    <w:rsid w:val="00103104"/>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5076927">
      <w:bodyDiv w:val="1"/>
      <w:marLeft w:val="0"/>
      <w:marRight w:val="0"/>
      <w:marTop w:val="0"/>
      <w:marBottom w:val="0"/>
      <w:divBdr>
        <w:top w:val="none" w:sz="0" w:space="0" w:color="auto"/>
        <w:left w:val="none" w:sz="0" w:space="0" w:color="auto"/>
        <w:bottom w:val="none" w:sz="0" w:space="0" w:color="auto"/>
        <w:right w:val="none" w:sz="0" w:space="0" w:color="auto"/>
      </w:divBdr>
      <w:divsChild>
        <w:div w:id="2086292539">
          <w:marLeft w:val="0"/>
          <w:marRight w:val="0"/>
          <w:marTop w:val="0"/>
          <w:marBottom w:val="0"/>
          <w:divBdr>
            <w:top w:val="none" w:sz="0" w:space="0" w:color="auto"/>
            <w:left w:val="none" w:sz="0" w:space="0" w:color="auto"/>
            <w:bottom w:val="none" w:sz="0" w:space="0" w:color="auto"/>
            <w:right w:val="none" w:sz="0" w:space="0" w:color="auto"/>
          </w:divBdr>
          <w:divsChild>
            <w:div w:id="525337149">
              <w:marLeft w:val="0"/>
              <w:marRight w:val="0"/>
              <w:marTop w:val="0"/>
              <w:marBottom w:val="0"/>
              <w:divBdr>
                <w:top w:val="none" w:sz="0" w:space="0" w:color="auto"/>
                <w:left w:val="none" w:sz="0" w:space="0" w:color="auto"/>
                <w:bottom w:val="none" w:sz="0" w:space="0" w:color="auto"/>
                <w:right w:val="none" w:sz="0" w:space="0" w:color="auto"/>
              </w:divBdr>
            </w:div>
            <w:div w:id="1406686285">
              <w:marLeft w:val="0"/>
              <w:marRight w:val="0"/>
              <w:marTop w:val="0"/>
              <w:marBottom w:val="0"/>
              <w:divBdr>
                <w:top w:val="none" w:sz="0" w:space="0" w:color="auto"/>
                <w:left w:val="none" w:sz="0" w:space="0" w:color="auto"/>
                <w:bottom w:val="none" w:sz="0" w:space="0" w:color="auto"/>
                <w:right w:val="none" w:sz="0" w:space="0" w:color="auto"/>
              </w:divBdr>
            </w:div>
            <w:div w:id="626737236">
              <w:marLeft w:val="0"/>
              <w:marRight w:val="0"/>
              <w:marTop w:val="0"/>
              <w:marBottom w:val="0"/>
              <w:divBdr>
                <w:top w:val="none" w:sz="0" w:space="0" w:color="auto"/>
                <w:left w:val="none" w:sz="0" w:space="0" w:color="auto"/>
                <w:bottom w:val="none" w:sz="0" w:space="0" w:color="auto"/>
                <w:right w:val="none" w:sz="0" w:space="0" w:color="auto"/>
              </w:divBdr>
            </w:div>
            <w:div w:id="1694723767">
              <w:marLeft w:val="0"/>
              <w:marRight w:val="0"/>
              <w:marTop w:val="0"/>
              <w:marBottom w:val="0"/>
              <w:divBdr>
                <w:top w:val="none" w:sz="0" w:space="0" w:color="auto"/>
                <w:left w:val="none" w:sz="0" w:space="0" w:color="auto"/>
                <w:bottom w:val="none" w:sz="0" w:space="0" w:color="auto"/>
                <w:right w:val="none" w:sz="0" w:space="0" w:color="auto"/>
              </w:divBdr>
            </w:div>
            <w:div w:id="406729036">
              <w:marLeft w:val="0"/>
              <w:marRight w:val="0"/>
              <w:marTop w:val="0"/>
              <w:marBottom w:val="0"/>
              <w:divBdr>
                <w:top w:val="none" w:sz="0" w:space="0" w:color="auto"/>
                <w:left w:val="none" w:sz="0" w:space="0" w:color="auto"/>
                <w:bottom w:val="none" w:sz="0" w:space="0" w:color="auto"/>
                <w:right w:val="none" w:sz="0" w:space="0" w:color="auto"/>
              </w:divBdr>
            </w:div>
            <w:div w:id="1266160105">
              <w:marLeft w:val="0"/>
              <w:marRight w:val="0"/>
              <w:marTop w:val="0"/>
              <w:marBottom w:val="0"/>
              <w:divBdr>
                <w:top w:val="none" w:sz="0" w:space="0" w:color="auto"/>
                <w:left w:val="none" w:sz="0" w:space="0" w:color="auto"/>
                <w:bottom w:val="none" w:sz="0" w:space="0" w:color="auto"/>
                <w:right w:val="none" w:sz="0" w:space="0" w:color="auto"/>
              </w:divBdr>
            </w:div>
            <w:div w:id="593247714">
              <w:marLeft w:val="0"/>
              <w:marRight w:val="0"/>
              <w:marTop w:val="0"/>
              <w:marBottom w:val="0"/>
              <w:divBdr>
                <w:top w:val="none" w:sz="0" w:space="0" w:color="auto"/>
                <w:left w:val="none" w:sz="0" w:space="0" w:color="auto"/>
                <w:bottom w:val="none" w:sz="0" w:space="0" w:color="auto"/>
                <w:right w:val="none" w:sz="0" w:space="0" w:color="auto"/>
              </w:divBdr>
            </w:div>
            <w:div w:id="699938937">
              <w:marLeft w:val="0"/>
              <w:marRight w:val="0"/>
              <w:marTop w:val="0"/>
              <w:marBottom w:val="0"/>
              <w:divBdr>
                <w:top w:val="none" w:sz="0" w:space="0" w:color="auto"/>
                <w:left w:val="none" w:sz="0" w:space="0" w:color="auto"/>
                <w:bottom w:val="none" w:sz="0" w:space="0" w:color="auto"/>
                <w:right w:val="none" w:sz="0" w:space="0" w:color="auto"/>
              </w:divBdr>
            </w:div>
            <w:div w:id="541791802">
              <w:marLeft w:val="0"/>
              <w:marRight w:val="0"/>
              <w:marTop w:val="0"/>
              <w:marBottom w:val="0"/>
              <w:divBdr>
                <w:top w:val="none" w:sz="0" w:space="0" w:color="auto"/>
                <w:left w:val="none" w:sz="0" w:space="0" w:color="auto"/>
                <w:bottom w:val="none" w:sz="0" w:space="0" w:color="auto"/>
                <w:right w:val="none" w:sz="0" w:space="0" w:color="auto"/>
              </w:divBdr>
            </w:div>
            <w:div w:id="754979978">
              <w:marLeft w:val="0"/>
              <w:marRight w:val="0"/>
              <w:marTop w:val="0"/>
              <w:marBottom w:val="0"/>
              <w:divBdr>
                <w:top w:val="none" w:sz="0" w:space="0" w:color="auto"/>
                <w:left w:val="none" w:sz="0" w:space="0" w:color="auto"/>
                <w:bottom w:val="none" w:sz="0" w:space="0" w:color="auto"/>
                <w:right w:val="none" w:sz="0" w:space="0" w:color="auto"/>
              </w:divBdr>
            </w:div>
            <w:div w:id="2092698849">
              <w:marLeft w:val="0"/>
              <w:marRight w:val="0"/>
              <w:marTop w:val="0"/>
              <w:marBottom w:val="0"/>
              <w:divBdr>
                <w:top w:val="none" w:sz="0" w:space="0" w:color="auto"/>
                <w:left w:val="none" w:sz="0" w:space="0" w:color="auto"/>
                <w:bottom w:val="none" w:sz="0" w:space="0" w:color="auto"/>
                <w:right w:val="none" w:sz="0" w:space="0" w:color="auto"/>
              </w:divBdr>
            </w:div>
            <w:div w:id="827287212">
              <w:marLeft w:val="0"/>
              <w:marRight w:val="0"/>
              <w:marTop w:val="0"/>
              <w:marBottom w:val="0"/>
              <w:divBdr>
                <w:top w:val="none" w:sz="0" w:space="0" w:color="auto"/>
                <w:left w:val="none" w:sz="0" w:space="0" w:color="auto"/>
                <w:bottom w:val="none" w:sz="0" w:space="0" w:color="auto"/>
                <w:right w:val="none" w:sz="0" w:space="0" w:color="auto"/>
              </w:divBdr>
            </w:div>
            <w:div w:id="1903246513">
              <w:marLeft w:val="0"/>
              <w:marRight w:val="0"/>
              <w:marTop w:val="0"/>
              <w:marBottom w:val="0"/>
              <w:divBdr>
                <w:top w:val="none" w:sz="0" w:space="0" w:color="auto"/>
                <w:left w:val="none" w:sz="0" w:space="0" w:color="auto"/>
                <w:bottom w:val="none" w:sz="0" w:space="0" w:color="auto"/>
                <w:right w:val="none" w:sz="0" w:space="0" w:color="auto"/>
              </w:divBdr>
            </w:div>
            <w:div w:id="1761176175">
              <w:marLeft w:val="0"/>
              <w:marRight w:val="0"/>
              <w:marTop w:val="0"/>
              <w:marBottom w:val="0"/>
              <w:divBdr>
                <w:top w:val="none" w:sz="0" w:space="0" w:color="auto"/>
                <w:left w:val="none" w:sz="0" w:space="0" w:color="auto"/>
                <w:bottom w:val="none" w:sz="0" w:space="0" w:color="auto"/>
                <w:right w:val="none" w:sz="0" w:space="0" w:color="auto"/>
              </w:divBdr>
            </w:div>
            <w:div w:id="1051925576">
              <w:marLeft w:val="0"/>
              <w:marRight w:val="0"/>
              <w:marTop w:val="0"/>
              <w:marBottom w:val="0"/>
              <w:divBdr>
                <w:top w:val="none" w:sz="0" w:space="0" w:color="auto"/>
                <w:left w:val="none" w:sz="0" w:space="0" w:color="auto"/>
                <w:bottom w:val="none" w:sz="0" w:space="0" w:color="auto"/>
                <w:right w:val="none" w:sz="0" w:space="0" w:color="auto"/>
              </w:divBdr>
            </w:div>
            <w:div w:id="386031824">
              <w:marLeft w:val="0"/>
              <w:marRight w:val="0"/>
              <w:marTop w:val="0"/>
              <w:marBottom w:val="0"/>
              <w:divBdr>
                <w:top w:val="none" w:sz="0" w:space="0" w:color="auto"/>
                <w:left w:val="none" w:sz="0" w:space="0" w:color="auto"/>
                <w:bottom w:val="none" w:sz="0" w:space="0" w:color="auto"/>
                <w:right w:val="none" w:sz="0" w:space="0" w:color="auto"/>
              </w:divBdr>
            </w:div>
            <w:div w:id="1071544654">
              <w:marLeft w:val="0"/>
              <w:marRight w:val="0"/>
              <w:marTop w:val="0"/>
              <w:marBottom w:val="0"/>
              <w:divBdr>
                <w:top w:val="none" w:sz="0" w:space="0" w:color="auto"/>
                <w:left w:val="none" w:sz="0" w:space="0" w:color="auto"/>
                <w:bottom w:val="none" w:sz="0" w:space="0" w:color="auto"/>
                <w:right w:val="none" w:sz="0" w:space="0" w:color="auto"/>
              </w:divBdr>
            </w:div>
            <w:div w:id="1624847165">
              <w:marLeft w:val="0"/>
              <w:marRight w:val="0"/>
              <w:marTop w:val="0"/>
              <w:marBottom w:val="0"/>
              <w:divBdr>
                <w:top w:val="none" w:sz="0" w:space="0" w:color="auto"/>
                <w:left w:val="none" w:sz="0" w:space="0" w:color="auto"/>
                <w:bottom w:val="none" w:sz="0" w:space="0" w:color="auto"/>
                <w:right w:val="none" w:sz="0" w:space="0" w:color="auto"/>
              </w:divBdr>
            </w:div>
            <w:div w:id="1359116763">
              <w:marLeft w:val="0"/>
              <w:marRight w:val="0"/>
              <w:marTop w:val="0"/>
              <w:marBottom w:val="0"/>
              <w:divBdr>
                <w:top w:val="none" w:sz="0" w:space="0" w:color="auto"/>
                <w:left w:val="none" w:sz="0" w:space="0" w:color="auto"/>
                <w:bottom w:val="none" w:sz="0" w:space="0" w:color="auto"/>
                <w:right w:val="none" w:sz="0" w:space="0" w:color="auto"/>
              </w:divBdr>
            </w:div>
            <w:div w:id="1906984934">
              <w:marLeft w:val="0"/>
              <w:marRight w:val="0"/>
              <w:marTop w:val="0"/>
              <w:marBottom w:val="0"/>
              <w:divBdr>
                <w:top w:val="none" w:sz="0" w:space="0" w:color="auto"/>
                <w:left w:val="none" w:sz="0" w:space="0" w:color="auto"/>
                <w:bottom w:val="none" w:sz="0" w:space="0" w:color="auto"/>
                <w:right w:val="none" w:sz="0" w:space="0" w:color="auto"/>
              </w:divBdr>
            </w:div>
            <w:div w:id="1527525833">
              <w:marLeft w:val="0"/>
              <w:marRight w:val="0"/>
              <w:marTop w:val="0"/>
              <w:marBottom w:val="0"/>
              <w:divBdr>
                <w:top w:val="none" w:sz="0" w:space="0" w:color="auto"/>
                <w:left w:val="none" w:sz="0" w:space="0" w:color="auto"/>
                <w:bottom w:val="none" w:sz="0" w:space="0" w:color="auto"/>
                <w:right w:val="none" w:sz="0" w:space="0" w:color="auto"/>
              </w:divBdr>
            </w:div>
            <w:div w:id="98336108">
              <w:marLeft w:val="0"/>
              <w:marRight w:val="0"/>
              <w:marTop w:val="0"/>
              <w:marBottom w:val="0"/>
              <w:divBdr>
                <w:top w:val="none" w:sz="0" w:space="0" w:color="auto"/>
                <w:left w:val="none" w:sz="0" w:space="0" w:color="auto"/>
                <w:bottom w:val="none" w:sz="0" w:space="0" w:color="auto"/>
                <w:right w:val="none" w:sz="0" w:space="0" w:color="auto"/>
              </w:divBdr>
            </w:div>
            <w:div w:id="1360011083">
              <w:marLeft w:val="0"/>
              <w:marRight w:val="0"/>
              <w:marTop w:val="0"/>
              <w:marBottom w:val="0"/>
              <w:divBdr>
                <w:top w:val="none" w:sz="0" w:space="0" w:color="auto"/>
                <w:left w:val="none" w:sz="0" w:space="0" w:color="auto"/>
                <w:bottom w:val="none" w:sz="0" w:space="0" w:color="auto"/>
                <w:right w:val="none" w:sz="0" w:space="0" w:color="auto"/>
              </w:divBdr>
            </w:div>
            <w:div w:id="539636323">
              <w:marLeft w:val="0"/>
              <w:marRight w:val="0"/>
              <w:marTop w:val="0"/>
              <w:marBottom w:val="0"/>
              <w:divBdr>
                <w:top w:val="none" w:sz="0" w:space="0" w:color="auto"/>
                <w:left w:val="none" w:sz="0" w:space="0" w:color="auto"/>
                <w:bottom w:val="none" w:sz="0" w:space="0" w:color="auto"/>
                <w:right w:val="none" w:sz="0" w:space="0" w:color="auto"/>
              </w:divBdr>
            </w:div>
            <w:div w:id="559169470">
              <w:marLeft w:val="0"/>
              <w:marRight w:val="0"/>
              <w:marTop w:val="0"/>
              <w:marBottom w:val="0"/>
              <w:divBdr>
                <w:top w:val="none" w:sz="0" w:space="0" w:color="auto"/>
                <w:left w:val="none" w:sz="0" w:space="0" w:color="auto"/>
                <w:bottom w:val="none" w:sz="0" w:space="0" w:color="auto"/>
                <w:right w:val="none" w:sz="0" w:space="0" w:color="auto"/>
              </w:divBdr>
            </w:div>
            <w:div w:id="1680232780">
              <w:marLeft w:val="0"/>
              <w:marRight w:val="0"/>
              <w:marTop w:val="0"/>
              <w:marBottom w:val="0"/>
              <w:divBdr>
                <w:top w:val="none" w:sz="0" w:space="0" w:color="auto"/>
                <w:left w:val="none" w:sz="0" w:space="0" w:color="auto"/>
                <w:bottom w:val="none" w:sz="0" w:space="0" w:color="auto"/>
                <w:right w:val="none" w:sz="0" w:space="0" w:color="auto"/>
              </w:divBdr>
            </w:div>
            <w:div w:id="2131627442">
              <w:marLeft w:val="0"/>
              <w:marRight w:val="0"/>
              <w:marTop w:val="0"/>
              <w:marBottom w:val="0"/>
              <w:divBdr>
                <w:top w:val="none" w:sz="0" w:space="0" w:color="auto"/>
                <w:left w:val="none" w:sz="0" w:space="0" w:color="auto"/>
                <w:bottom w:val="none" w:sz="0" w:space="0" w:color="auto"/>
                <w:right w:val="none" w:sz="0" w:space="0" w:color="auto"/>
              </w:divBdr>
            </w:div>
            <w:div w:id="2137866616">
              <w:marLeft w:val="0"/>
              <w:marRight w:val="0"/>
              <w:marTop w:val="0"/>
              <w:marBottom w:val="0"/>
              <w:divBdr>
                <w:top w:val="none" w:sz="0" w:space="0" w:color="auto"/>
                <w:left w:val="none" w:sz="0" w:space="0" w:color="auto"/>
                <w:bottom w:val="none" w:sz="0" w:space="0" w:color="auto"/>
                <w:right w:val="none" w:sz="0" w:space="0" w:color="auto"/>
              </w:divBdr>
            </w:div>
            <w:div w:id="949973146">
              <w:marLeft w:val="0"/>
              <w:marRight w:val="0"/>
              <w:marTop w:val="0"/>
              <w:marBottom w:val="0"/>
              <w:divBdr>
                <w:top w:val="none" w:sz="0" w:space="0" w:color="auto"/>
                <w:left w:val="none" w:sz="0" w:space="0" w:color="auto"/>
                <w:bottom w:val="none" w:sz="0" w:space="0" w:color="auto"/>
                <w:right w:val="none" w:sz="0" w:space="0" w:color="auto"/>
              </w:divBdr>
            </w:div>
            <w:div w:id="1796217162">
              <w:marLeft w:val="0"/>
              <w:marRight w:val="0"/>
              <w:marTop w:val="0"/>
              <w:marBottom w:val="0"/>
              <w:divBdr>
                <w:top w:val="none" w:sz="0" w:space="0" w:color="auto"/>
                <w:left w:val="none" w:sz="0" w:space="0" w:color="auto"/>
                <w:bottom w:val="none" w:sz="0" w:space="0" w:color="auto"/>
                <w:right w:val="none" w:sz="0" w:space="0" w:color="auto"/>
              </w:divBdr>
            </w:div>
            <w:div w:id="984089262">
              <w:marLeft w:val="0"/>
              <w:marRight w:val="0"/>
              <w:marTop w:val="0"/>
              <w:marBottom w:val="0"/>
              <w:divBdr>
                <w:top w:val="none" w:sz="0" w:space="0" w:color="auto"/>
                <w:left w:val="none" w:sz="0" w:space="0" w:color="auto"/>
                <w:bottom w:val="none" w:sz="0" w:space="0" w:color="auto"/>
                <w:right w:val="none" w:sz="0" w:space="0" w:color="auto"/>
              </w:divBdr>
            </w:div>
            <w:div w:id="1645967929">
              <w:marLeft w:val="0"/>
              <w:marRight w:val="0"/>
              <w:marTop w:val="0"/>
              <w:marBottom w:val="0"/>
              <w:divBdr>
                <w:top w:val="none" w:sz="0" w:space="0" w:color="auto"/>
                <w:left w:val="none" w:sz="0" w:space="0" w:color="auto"/>
                <w:bottom w:val="none" w:sz="0" w:space="0" w:color="auto"/>
                <w:right w:val="none" w:sz="0" w:space="0" w:color="auto"/>
              </w:divBdr>
            </w:div>
            <w:div w:id="2138258583">
              <w:marLeft w:val="0"/>
              <w:marRight w:val="0"/>
              <w:marTop w:val="0"/>
              <w:marBottom w:val="0"/>
              <w:divBdr>
                <w:top w:val="none" w:sz="0" w:space="0" w:color="auto"/>
                <w:left w:val="none" w:sz="0" w:space="0" w:color="auto"/>
                <w:bottom w:val="none" w:sz="0" w:space="0" w:color="auto"/>
                <w:right w:val="none" w:sz="0" w:space="0" w:color="auto"/>
              </w:divBdr>
            </w:div>
            <w:div w:id="1957977718">
              <w:marLeft w:val="0"/>
              <w:marRight w:val="0"/>
              <w:marTop w:val="0"/>
              <w:marBottom w:val="0"/>
              <w:divBdr>
                <w:top w:val="none" w:sz="0" w:space="0" w:color="auto"/>
                <w:left w:val="none" w:sz="0" w:space="0" w:color="auto"/>
                <w:bottom w:val="none" w:sz="0" w:space="0" w:color="auto"/>
                <w:right w:val="none" w:sz="0" w:space="0" w:color="auto"/>
              </w:divBdr>
            </w:div>
            <w:div w:id="1810244540">
              <w:marLeft w:val="0"/>
              <w:marRight w:val="0"/>
              <w:marTop w:val="0"/>
              <w:marBottom w:val="0"/>
              <w:divBdr>
                <w:top w:val="none" w:sz="0" w:space="0" w:color="auto"/>
                <w:left w:val="none" w:sz="0" w:space="0" w:color="auto"/>
                <w:bottom w:val="none" w:sz="0" w:space="0" w:color="auto"/>
                <w:right w:val="none" w:sz="0" w:space="0" w:color="auto"/>
              </w:divBdr>
            </w:div>
            <w:div w:id="2059696729">
              <w:marLeft w:val="0"/>
              <w:marRight w:val="0"/>
              <w:marTop w:val="0"/>
              <w:marBottom w:val="0"/>
              <w:divBdr>
                <w:top w:val="none" w:sz="0" w:space="0" w:color="auto"/>
                <w:left w:val="none" w:sz="0" w:space="0" w:color="auto"/>
                <w:bottom w:val="none" w:sz="0" w:space="0" w:color="auto"/>
                <w:right w:val="none" w:sz="0" w:space="0" w:color="auto"/>
              </w:divBdr>
            </w:div>
            <w:div w:id="1308586410">
              <w:marLeft w:val="0"/>
              <w:marRight w:val="0"/>
              <w:marTop w:val="0"/>
              <w:marBottom w:val="0"/>
              <w:divBdr>
                <w:top w:val="none" w:sz="0" w:space="0" w:color="auto"/>
                <w:left w:val="none" w:sz="0" w:space="0" w:color="auto"/>
                <w:bottom w:val="none" w:sz="0" w:space="0" w:color="auto"/>
                <w:right w:val="none" w:sz="0" w:space="0" w:color="auto"/>
              </w:divBdr>
            </w:div>
            <w:div w:id="1101491381">
              <w:marLeft w:val="0"/>
              <w:marRight w:val="0"/>
              <w:marTop w:val="0"/>
              <w:marBottom w:val="0"/>
              <w:divBdr>
                <w:top w:val="none" w:sz="0" w:space="0" w:color="auto"/>
                <w:left w:val="none" w:sz="0" w:space="0" w:color="auto"/>
                <w:bottom w:val="none" w:sz="0" w:space="0" w:color="auto"/>
                <w:right w:val="none" w:sz="0" w:space="0" w:color="auto"/>
              </w:divBdr>
            </w:div>
            <w:div w:id="1900241194">
              <w:marLeft w:val="0"/>
              <w:marRight w:val="0"/>
              <w:marTop w:val="0"/>
              <w:marBottom w:val="0"/>
              <w:divBdr>
                <w:top w:val="none" w:sz="0" w:space="0" w:color="auto"/>
                <w:left w:val="none" w:sz="0" w:space="0" w:color="auto"/>
                <w:bottom w:val="none" w:sz="0" w:space="0" w:color="auto"/>
                <w:right w:val="none" w:sz="0" w:space="0" w:color="auto"/>
              </w:divBdr>
            </w:div>
            <w:div w:id="477458507">
              <w:marLeft w:val="0"/>
              <w:marRight w:val="0"/>
              <w:marTop w:val="0"/>
              <w:marBottom w:val="0"/>
              <w:divBdr>
                <w:top w:val="none" w:sz="0" w:space="0" w:color="auto"/>
                <w:left w:val="none" w:sz="0" w:space="0" w:color="auto"/>
                <w:bottom w:val="none" w:sz="0" w:space="0" w:color="auto"/>
                <w:right w:val="none" w:sz="0" w:space="0" w:color="auto"/>
              </w:divBdr>
            </w:div>
            <w:div w:id="162202719">
              <w:marLeft w:val="0"/>
              <w:marRight w:val="0"/>
              <w:marTop w:val="0"/>
              <w:marBottom w:val="0"/>
              <w:divBdr>
                <w:top w:val="none" w:sz="0" w:space="0" w:color="auto"/>
                <w:left w:val="none" w:sz="0" w:space="0" w:color="auto"/>
                <w:bottom w:val="none" w:sz="0" w:space="0" w:color="auto"/>
                <w:right w:val="none" w:sz="0" w:space="0" w:color="auto"/>
              </w:divBdr>
            </w:div>
            <w:div w:id="1171067309">
              <w:marLeft w:val="0"/>
              <w:marRight w:val="0"/>
              <w:marTop w:val="0"/>
              <w:marBottom w:val="0"/>
              <w:divBdr>
                <w:top w:val="none" w:sz="0" w:space="0" w:color="auto"/>
                <w:left w:val="none" w:sz="0" w:space="0" w:color="auto"/>
                <w:bottom w:val="none" w:sz="0" w:space="0" w:color="auto"/>
                <w:right w:val="none" w:sz="0" w:space="0" w:color="auto"/>
              </w:divBdr>
            </w:div>
            <w:div w:id="758480730">
              <w:marLeft w:val="0"/>
              <w:marRight w:val="0"/>
              <w:marTop w:val="0"/>
              <w:marBottom w:val="0"/>
              <w:divBdr>
                <w:top w:val="none" w:sz="0" w:space="0" w:color="auto"/>
                <w:left w:val="none" w:sz="0" w:space="0" w:color="auto"/>
                <w:bottom w:val="none" w:sz="0" w:space="0" w:color="auto"/>
                <w:right w:val="none" w:sz="0" w:space="0" w:color="auto"/>
              </w:divBdr>
            </w:div>
            <w:div w:id="1018236293">
              <w:marLeft w:val="0"/>
              <w:marRight w:val="0"/>
              <w:marTop w:val="0"/>
              <w:marBottom w:val="0"/>
              <w:divBdr>
                <w:top w:val="none" w:sz="0" w:space="0" w:color="auto"/>
                <w:left w:val="none" w:sz="0" w:space="0" w:color="auto"/>
                <w:bottom w:val="none" w:sz="0" w:space="0" w:color="auto"/>
                <w:right w:val="none" w:sz="0" w:space="0" w:color="auto"/>
              </w:divBdr>
            </w:div>
            <w:div w:id="78839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57384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drew\OneDrive\Documents%20(OneDrive)\Custom%20Office%20Templates\Lab%20Docu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Lab Document.dotx</Template>
  <TotalTime>250</TotalTime>
  <Pages>7</Pages>
  <Words>1545</Words>
  <Characters>8812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Andrew Burgess</dc:creator>
  <cp:keywords/>
  <cp:lastModifiedBy>Baradaran, Mike</cp:lastModifiedBy>
  <cp:revision>6</cp:revision>
  <cp:lastPrinted>2020-10-12T11:40:00Z</cp:lastPrinted>
  <dcterms:created xsi:type="dcterms:W3CDTF">2020-10-13T10:05:00Z</dcterms:created>
  <dcterms:modified xsi:type="dcterms:W3CDTF">2021-07-22T15:30:00Z</dcterms:modified>
</cp:coreProperties>
</file>