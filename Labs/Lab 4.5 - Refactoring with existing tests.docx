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890A" w14:textId="760B201A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664111">
        <w:rPr>
          <w:lang w:val="en-GB"/>
        </w:rPr>
        <w:t>5</w:t>
      </w:r>
      <w:r w:rsidRPr="00331108">
        <w:rPr>
          <w:lang w:val="en-GB"/>
        </w:rPr>
        <w:t xml:space="preserve"> - </w:t>
      </w:r>
      <w:r w:rsidR="00664111">
        <w:rPr>
          <w:lang w:val="en-GB"/>
        </w:rPr>
        <w:t>Refactoring with Existing Tests</w:t>
      </w:r>
    </w:p>
    <w:bookmarkEnd w:id="0"/>
    <w:p w14:paraId="4CD66CBC" w14:textId="36D627D7" w:rsidR="00671F5D" w:rsidRDefault="00664111" w:rsidP="00664111">
      <w:pPr>
        <w:pStyle w:val="Heading1"/>
      </w:pPr>
      <w:r>
        <w:t>Introduction</w:t>
      </w:r>
    </w:p>
    <w:p w14:paraId="50C332C1" w14:textId="4F6863EE" w:rsidR="00664111" w:rsidRPr="00664111" w:rsidRDefault="00664111" w:rsidP="00664111">
      <w:pPr>
        <w:pStyle w:val="FirstParagraph"/>
      </w:pPr>
      <w:r>
        <w:t>We have provided you with a starter project (C#</w:t>
      </w:r>
      <w:r w:rsidR="00E36D40">
        <w:t xml:space="preserve"> </w:t>
      </w:r>
      <w:r>
        <w:t>and JavaScript flavours</w:t>
      </w:r>
      <w:r w:rsidR="00E36D40">
        <w:t xml:space="preserve"> - sorry, no Java</w:t>
      </w:r>
      <w:r>
        <w:t xml:space="preserve">) complete with unit tests. The application behaves as expected, however, its </w:t>
      </w:r>
      <w:proofErr w:type="gramStart"/>
      <w:r>
        <w:t>code-base</w:t>
      </w:r>
      <w:proofErr w:type="gramEnd"/>
      <w:r>
        <w:t xml:space="preserve"> could benefit from some refactoring.</w:t>
      </w:r>
    </w:p>
    <w:p w14:paraId="2670090E" w14:textId="1A9C0EA5" w:rsidR="00664111" w:rsidRDefault="00664111" w:rsidP="00664111">
      <w:pPr>
        <w:pStyle w:val="Heading1"/>
      </w:pPr>
      <w:r>
        <w:t>Goals</w:t>
      </w:r>
    </w:p>
    <w:p w14:paraId="6FEAA069" w14:textId="22B1DC98" w:rsidR="00664111" w:rsidRDefault="00664111" w:rsidP="00664111">
      <w:pPr>
        <w:pStyle w:val="Compact"/>
      </w:pPr>
      <w:r>
        <w:t>Examine the code in the starter project.</w:t>
      </w:r>
    </w:p>
    <w:p w14:paraId="1C688139" w14:textId="15AD8ADC" w:rsidR="00664111" w:rsidRDefault="00664111" w:rsidP="00664111">
      <w:pPr>
        <w:pStyle w:val="Compact"/>
      </w:pPr>
      <w:r>
        <w:t xml:space="preserve">Run the tests, to see that </w:t>
      </w:r>
      <w:proofErr w:type="gramStart"/>
      <w:r>
        <w:t>the all</w:t>
      </w:r>
      <w:proofErr w:type="gramEnd"/>
      <w:r>
        <w:t xml:space="preserve"> initially pass.</w:t>
      </w:r>
    </w:p>
    <w:p w14:paraId="3DB4DD95" w14:textId="38913CCC" w:rsidR="00664111" w:rsidRDefault="00664111" w:rsidP="00664111">
      <w:pPr>
        <w:pStyle w:val="Compact"/>
      </w:pPr>
      <w:r>
        <w:t>Run the program itself, and observe the output, to help you understand what the application is meant to do and how it is meant to behave.</w:t>
      </w:r>
    </w:p>
    <w:p w14:paraId="6B3F5383" w14:textId="6AD61D57" w:rsidR="00664111" w:rsidRDefault="00664111" w:rsidP="00664111">
      <w:pPr>
        <w:pStyle w:val="Compact"/>
      </w:pPr>
      <w:r>
        <w:t>Using the different refactoring principles, identify where some refactoring could potentially be done.</w:t>
      </w:r>
    </w:p>
    <w:p w14:paraId="333090DC" w14:textId="0503502F" w:rsidR="00664111" w:rsidRDefault="00664111" w:rsidP="00664111">
      <w:pPr>
        <w:pStyle w:val="Compact"/>
      </w:pPr>
      <w:r>
        <w:t xml:space="preserve">Add comments to the code to highlight these </w:t>
      </w:r>
      <w:proofErr w:type="gramStart"/>
      <w:r>
        <w:t>places, and</w:t>
      </w:r>
      <w:proofErr w:type="gramEnd"/>
      <w:r>
        <w:t xml:space="preserve"> begin to refactor the code.</w:t>
      </w:r>
    </w:p>
    <w:p w14:paraId="18803CC4" w14:textId="064B500A" w:rsidR="00664111" w:rsidRDefault="00664111" w:rsidP="00664111">
      <w:pPr>
        <w:pStyle w:val="Heading1"/>
      </w:pPr>
      <w:r>
        <w:t>Rules</w:t>
      </w:r>
    </w:p>
    <w:p w14:paraId="124A3EFE" w14:textId="3CC2B481" w:rsidR="00664111" w:rsidRDefault="00664111" w:rsidP="00664111">
      <w:pPr>
        <w:pStyle w:val="Compact"/>
        <w:numPr>
          <w:ilvl w:val="0"/>
          <w:numId w:val="42"/>
        </w:numPr>
      </w:pPr>
      <w:r>
        <w:t>All unit tests must still pass when the refactoring is done (without the tests having to be changed!)</w:t>
      </w:r>
    </w:p>
    <w:p w14:paraId="149391E2" w14:textId="45AF0924" w:rsidR="00375574" w:rsidRDefault="00375574" w:rsidP="00375574">
      <w:pPr>
        <w:pStyle w:val="Fir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90"/>
      </w:tblGrid>
      <w:tr w:rsidR="00375574" w:rsidRPr="00103104" w14:paraId="3118EF6E" w14:textId="77777777" w:rsidTr="00375574">
        <w:tc>
          <w:tcPr>
            <w:tcW w:w="10790" w:type="dxa"/>
            <w:shd w:val="clear" w:color="auto" w:fill="EAF1DD" w:themeFill="accent3" w:themeFillTint="33"/>
          </w:tcPr>
          <w:p w14:paraId="4F815EA6" w14:textId="13BEF9F5" w:rsidR="00375574" w:rsidRPr="00103104" w:rsidRDefault="00375574" w:rsidP="00786D42">
            <w:pPr>
              <w:keepNext/>
              <w:widowControl w:val="0"/>
              <w:outlineLvl w:val="0"/>
              <w:rPr>
                <w:rFonts w:ascii="Montserrat" w:hAnsi="Montserrat" w:cs="Arial"/>
                <w:color w:val="00404F"/>
                <w:sz w:val="28"/>
                <w:lang w:val="en-GB"/>
              </w:rPr>
            </w:pPr>
            <w:r>
              <w:rPr>
                <w:rFonts w:ascii="Montserrat" w:hAnsi="Montserrat" w:cs="Arial"/>
                <w:color w:val="00404F"/>
                <w:sz w:val="28"/>
                <w:lang w:val="en-GB"/>
              </w:rPr>
              <w:t>C#</w:t>
            </w:r>
            <w:r w:rsidRPr="00103104">
              <w:rPr>
                <w:rFonts w:ascii="Montserrat" w:hAnsi="Montserrat" w:cs="Arial"/>
                <w:color w:val="00404F"/>
                <w:sz w:val="28"/>
                <w:lang w:val="en-GB"/>
              </w:rPr>
              <w:t xml:space="preserve"> </w:t>
            </w:r>
            <w:r w:rsidRPr="00B42DCC">
              <w:rPr>
                <w:rFonts w:ascii="Montserrat" w:hAnsi="Montserrat" w:cs="Arial"/>
                <w:color w:val="00404F"/>
                <w:sz w:val="28"/>
                <w:lang w:val="en-GB"/>
              </w:rPr>
              <w:t>instructions</w:t>
            </w:r>
          </w:p>
        </w:tc>
      </w:tr>
      <w:tr w:rsidR="00375574" w:rsidRPr="00103104" w14:paraId="3E994382" w14:textId="77777777" w:rsidTr="00786D42">
        <w:tc>
          <w:tcPr>
            <w:tcW w:w="10790" w:type="dxa"/>
          </w:tcPr>
          <w:p w14:paraId="07A4A15C" w14:textId="77777777" w:rsidR="00375574" w:rsidRDefault="00375574" w:rsidP="00786D42">
            <w:pPr>
              <w:pStyle w:val="FirstParagraph"/>
            </w:pPr>
            <w:r>
              <w:t xml:space="preserve">Open the project using the </w:t>
            </w:r>
            <w:r w:rsidRPr="00375574">
              <w:rPr>
                <w:b/>
                <w:bCs/>
              </w:rPr>
              <w:t>Lab 5.sln</w:t>
            </w:r>
            <w:r>
              <w:t xml:space="preserve"> file.</w:t>
            </w:r>
          </w:p>
          <w:p w14:paraId="00962BF3" w14:textId="77777777" w:rsidR="00375574" w:rsidRDefault="00375574" w:rsidP="00786D42">
            <w:pPr>
              <w:pStyle w:val="FirstParagraph"/>
            </w:pPr>
            <w:r>
              <w:t>Run the application using F5 or Ctl-F5.</w:t>
            </w:r>
          </w:p>
          <w:p w14:paraId="5760FB65" w14:textId="7D8FA3B0" w:rsidR="00375574" w:rsidRPr="00B42DCC" w:rsidRDefault="00375574" w:rsidP="00786D42">
            <w:pPr>
              <w:pStyle w:val="FirstParagraph"/>
            </w:pPr>
            <w:r>
              <w:t>Run the tests using the Test menu &gt; Run all tests.</w:t>
            </w:r>
          </w:p>
        </w:tc>
      </w:tr>
    </w:tbl>
    <w:p w14:paraId="66FE7FCB" w14:textId="206745C8" w:rsidR="00375574" w:rsidRDefault="00375574" w:rsidP="00375574">
      <w:pPr>
        <w:pStyle w:val="Fir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90"/>
      </w:tblGrid>
      <w:tr w:rsidR="00375574" w:rsidRPr="00103104" w14:paraId="7E74A950" w14:textId="77777777" w:rsidTr="000311CB">
        <w:tc>
          <w:tcPr>
            <w:tcW w:w="10790" w:type="dxa"/>
            <w:shd w:val="clear" w:color="auto" w:fill="FDE9D9" w:themeFill="accent6" w:themeFillTint="33"/>
          </w:tcPr>
          <w:p w14:paraId="1AAD1E6B" w14:textId="6BB3FBC6" w:rsidR="00375574" w:rsidRPr="00103104" w:rsidRDefault="00375574" w:rsidP="00786D42">
            <w:pPr>
              <w:keepNext/>
              <w:widowControl w:val="0"/>
              <w:outlineLvl w:val="0"/>
              <w:rPr>
                <w:rFonts w:ascii="Montserrat" w:hAnsi="Montserrat" w:cs="Arial"/>
                <w:color w:val="00404F"/>
                <w:sz w:val="28"/>
                <w:lang w:val="en-GB"/>
              </w:rPr>
            </w:pPr>
            <w:r>
              <w:rPr>
                <w:rFonts w:ascii="Montserrat" w:hAnsi="Montserrat" w:cs="Arial"/>
                <w:color w:val="00404F"/>
                <w:sz w:val="28"/>
                <w:lang w:val="en-GB"/>
              </w:rPr>
              <w:t>JavaScript</w:t>
            </w:r>
            <w:r w:rsidRPr="00103104">
              <w:rPr>
                <w:rFonts w:ascii="Montserrat" w:hAnsi="Montserrat" w:cs="Arial"/>
                <w:color w:val="00404F"/>
                <w:sz w:val="28"/>
                <w:lang w:val="en-GB"/>
              </w:rPr>
              <w:t xml:space="preserve"> </w:t>
            </w:r>
            <w:r w:rsidRPr="00B42DCC">
              <w:rPr>
                <w:rFonts w:ascii="Montserrat" w:hAnsi="Montserrat" w:cs="Arial"/>
                <w:color w:val="00404F"/>
                <w:sz w:val="28"/>
                <w:lang w:val="en-GB"/>
              </w:rPr>
              <w:t>instructions</w:t>
            </w:r>
          </w:p>
        </w:tc>
      </w:tr>
      <w:tr w:rsidR="00375574" w:rsidRPr="00103104" w14:paraId="283F31A9" w14:textId="77777777" w:rsidTr="000311CB">
        <w:tc>
          <w:tcPr>
            <w:tcW w:w="10790" w:type="dxa"/>
          </w:tcPr>
          <w:p w14:paraId="77829C2F" w14:textId="61E13D26" w:rsidR="00375574" w:rsidRDefault="00375574" w:rsidP="00786D42">
            <w:pPr>
              <w:pStyle w:val="FirstParagraph"/>
            </w:pPr>
            <w:r>
              <w:t>Open the folder containing the project using Visual Studio Code, then open a terminal in the same folder.</w:t>
            </w:r>
          </w:p>
          <w:p w14:paraId="05B74F41" w14:textId="508E023A" w:rsidR="00375574" w:rsidRDefault="00375574" w:rsidP="00786D42">
            <w:pPr>
              <w:pStyle w:val="FirstParagraph"/>
            </w:pPr>
            <w:r>
              <w:t>First, ensure all dependencies are installed, using:</w:t>
            </w:r>
          </w:p>
          <w:p w14:paraId="57E30A0B" w14:textId="77CCDBFE" w:rsidR="00375574" w:rsidRDefault="00375574" w:rsidP="00375574">
            <w:pPr>
              <w:pStyle w:val="Code"/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09209AFC" w14:textId="3D87CEAC" w:rsidR="000311CB" w:rsidRDefault="000311CB" w:rsidP="000311CB">
            <w:pPr>
              <w:pStyle w:val="Code"/>
              <w:ind w:left="0"/>
            </w:pPr>
            <w:r>
              <w:t xml:space="preserve">Change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to</w:t>
            </w:r>
          </w:p>
          <w:p w14:paraId="1E1B1D48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</w:p>
          <w:p w14:paraId="113F2834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"name"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"Starter"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EF60C96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"version"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"1.0.0"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04DAB17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"description"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EA9479B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"main"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"ShoppingBasket.js"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F2CCC43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"scripts"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{</w:t>
            </w:r>
          </w:p>
          <w:p w14:paraId="74A53573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"test"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"mocha *.test.js"</w:t>
            </w:r>
          </w:p>
          <w:p w14:paraId="01007A96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},</w:t>
            </w:r>
          </w:p>
          <w:p w14:paraId="0A6B7F13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"keywords"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[],</w:t>
            </w:r>
          </w:p>
          <w:p w14:paraId="58F6A051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"author"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8713369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"license"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"ISC"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9CDF532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"dependencies"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{</w:t>
            </w:r>
          </w:p>
          <w:p w14:paraId="6D4465E3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"chai"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"^4.2.0"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405B6DD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0311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"mocha"</w:t>
            </w: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"^7.2.0"</w:t>
            </w:r>
          </w:p>
          <w:p w14:paraId="1A4530CD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14:paraId="6B6DED54" w14:textId="77777777" w:rsidR="000311CB" w:rsidRPr="000311CB" w:rsidRDefault="000311CB" w:rsidP="000311C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14:paraId="1E106AB6" w14:textId="77777777" w:rsidR="000311CB" w:rsidRDefault="000311CB" w:rsidP="000311CB">
            <w:pPr>
              <w:pStyle w:val="Code"/>
              <w:ind w:left="0"/>
            </w:pPr>
          </w:p>
          <w:p w14:paraId="1A602F1E" w14:textId="3940FA0C" w:rsidR="00375574" w:rsidRDefault="00375574" w:rsidP="00375574">
            <w:pPr>
              <w:pStyle w:val="FirstParagraph"/>
            </w:pPr>
            <w:r>
              <w:t>Run (or re-run) the tests using:</w:t>
            </w:r>
          </w:p>
          <w:p w14:paraId="3AB43E30" w14:textId="77777777" w:rsidR="00375574" w:rsidRDefault="00375574" w:rsidP="00375574">
            <w:pPr>
              <w:pStyle w:val="Code"/>
            </w:pPr>
            <w:proofErr w:type="spellStart"/>
            <w:r>
              <w:t>npm</w:t>
            </w:r>
            <w:proofErr w:type="spellEnd"/>
            <w:r>
              <w:t xml:space="preserve"> run test</w:t>
            </w:r>
          </w:p>
          <w:p w14:paraId="2F560D19" w14:textId="75C6D92C" w:rsidR="00375574" w:rsidRDefault="00375574" w:rsidP="00375574">
            <w:pPr>
              <w:pStyle w:val="FirstParagraph"/>
            </w:pPr>
            <w:r>
              <w:t>Run (or re-run) the application using</w:t>
            </w:r>
          </w:p>
          <w:p w14:paraId="5C9055FA" w14:textId="2F0DEAE6" w:rsidR="00375574" w:rsidRPr="00B42DCC" w:rsidRDefault="00375574" w:rsidP="00375574">
            <w:pPr>
              <w:pStyle w:val="Code"/>
            </w:pPr>
            <w:proofErr w:type="spellStart"/>
            <w:r>
              <w:t>npm</w:t>
            </w:r>
            <w:proofErr w:type="spellEnd"/>
            <w:r>
              <w:t xml:space="preserve"> run start</w:t>
            </w:r>
          </w:p>
        </w:tc>
      </w:tr>
    </w:tbl>
    <w:p w14:paraId="34ECE06D" w14:textId="77777777" w:rsidR="00375574" w:rsidRPr="00664111" w:rsidRDefault="00375574" w:rsidP="00375574">
      <w:pPr>
        <w:pStyle w:val="FirstParagraph"/>
      </w:pPr>
    </w:p>
    <w:sectPr w:rsidR="00375574" w:rsidRPr="00664111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CEA3" w14:textId="77777777" w:rsidR="00816D89" w:rsidRDefault="00816D89">
      <w:pPr>
        <w:spacing w:after="0"/>
      </w:pPr>
      <w:r>
        <w:separator/>
      </w:r>
    </w:p>
  </w:endnote>
  <w:endnote w:type="continuationSeparator" w:id="0">
    <w:p w14:paraId="66DE368B" w14:textId="77777777" w:rsidR="00816D89" w:rsidRDefault="00816D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F94E" w14:textId="77777777" w:rsidR="00816D89" w:rsidRDefault="00816D89">
      <w:r>
        <w:separator/>
      </w:r>
    </w:p>
  </w:footnote>
  <w:footnote w:type="continuationSeparator" w:id="0">
    <w:p w14:paraId="0184C12E" w14:textId="77777777" w:rsidR="00816D89" w:rsidRDefault="00816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3"/>
  </w:num>
  <w:num w:numId="21">
    <w:abstractNumId w:val="15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6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111"/>
    <w:rsid w:val="00011C8B"/>
    <w:rsid w:val="000311CB"/>
    <w:rsid w:val="000A3173"/>
    <w:rsid w:val="000B50AA"/>
    <w:rsid w:val="00124476"/>
    <w:rsid w:val="00127387"/>
    <w:rsid w:val="001A57F4"/>
    <w:rsid w:val="00200A4B"/>
    <w:rsid w:val="00292D17"/>
    <w:rsid w:val="00331108"/>
    <w:rsid w:val="0035739A"/>
    <w:rsid w:val="00375574"/>
    <w:rsid w:val="00412D3C"/>
    <w:rsid w:val="00423EC7"/>
    <w:rsid w:val="00446522"/>
    <w:rsid w:val="004E29B3"/>
    <w:rsid w:val="004E5F31"/>
    <w:rsid w:val="0052321F"/>
    <w:rsid w:val="00582EDA"/>
    <w:rsid w:val="00590D07"/>
    <w:rsid w:val="005A105C"/>
    <w:rsid w:val="005D1167"/>
    <w:rsid w:val="00664111"/>
    <w:rsid w:val="00671F5D"/>
    <w:rsid w:val="007046EC"/>
    <w:rsid w:val="00784D58"/>
    <w:rsid w:val="00816D89"/>
    <w:rsid w:val="008D6863"/>
    <w:rsid w:val="00900ECF"/>
    <w:rsid w:val="009172BE"/>
    <w:rsid w:val="00B3281F"/>
    <w:rsid w:val="00B86B75"/>
    <w:rsid w:val="00BC48D5"/>
    <w:rsid w:val="00C36279"/>
    <w:rsid w:val="00C5537E"/>
    <w:rsid w:val="00CF3B79"/>
    <w:rsid w:val="00D35B6E"/>
    <w:rsid w:val="00DA19C6"/>
    <w:rsid w:val="00E315A3"/>
    <w:rsid w:val="00E36D40"/>
    <w:rsid w:val="00E377B6"/>
    <w:rsid w:val="00E644E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721E"/>
  <w15:docId w15:val="{70275B03-185F-41A2-B65A-824BEE33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  <w:style w:type="table" w:styleId="TableGrid">
    <w:name w:val="Table Grid"/>
    <w:basedOn w:val="TableNormal"/>
    <w:rsid w:val="00375574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12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Baradaran, Mike</cp:lastModifiedBy>
  <cp:revision>4</cp:revision>
  <cp:lastPrinted>2020-10-12T11:40:00Z</cp:lastPrinted>
  <dcterms:created xsi:type="dcterms:W3CDTF">2020-10-13T14:44:00Z</dcterms:created>
  <dcterms:modified xsi:type="dcterms:W3CDTF">2021-06-30T10:54:00Z</dcterms:modified>
</cp:coreProperties>
</file>